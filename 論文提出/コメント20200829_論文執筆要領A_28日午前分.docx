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bookmarkStart w:id="0" w:name="_Hlk49591417"/>
      <w:bookmarkEnd w:id="0"/>
      <w:commentRangeStart w:id="1"/>
      <w:r w:rsidRPr="001D3075">
        <w:rPr>
          <w:rFonts w:hint="eastAsia"/>
          <w:color w:val="000000" w:themeColor="text1"/>
        </w:rPr>
        <w:t>サーバレスアーキテクチャー</w:t>
      </w:r>
      <w:commentRangeEnd w:id="1"/>
      <w:r w:rsidR="00567F16">
        <w:rPr>
          <w:rStyle w:val="af5"/>
          <w:rFonts w:eastAsia="MS Mincho"/>
        </w:rPr>
        <w:commentReference w:id="1"/>
      </w:r>
      <w:r w:rsidRPr="001D3075">
        <w:rPr>
          <w:rFonts w:hint="eastAsia"/>
          <w:color w:val="000000" w:themeColor="text1"/>
        </w:rPr>
        <w:t>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4C04ABE" w:rsidR="00FD217C" w:rsidRDefault="00F03013">
      <w:pPr>
        <w:pStyle w:val="a6"/>
      </w:pPr>
      <w:r w:rsidRPr="00F03013">
        <w:t xml:space="preserve">Measuring the Workload Reduction Effectiveness of </w:t>
      </w:r>
      <w:proofErr w:type="spellStart"/>
      <w:r w:rsidRPr="00F03013">
        <w:t>Serverless</w:t>
      </w:r>
      <w:proofErr w:type="spellEnd"/>
      <w:r w:rsidRPr="00F03013">
        <w:t xml:space="preserve"> Architecture</w:t>
      </w:r>
    </w:p>
    <w:p w14:paraId="0989C10B" w14:textId="2BC5285F" w:rsidR="00FD217C" w:rsidRDefault="00FD217C">
      <w:pPr>
        <w:pStyle w:val="af0"/>
      </w:pPr>
      <w:r>
        <w:rPr>
          <w:rFonts w:hint="eastAsia"/>
        </w:rPr>
        <w:t xml:space="preserve">－　</w:t>
      </w:r>
      <w:r w:rsidR="00F03013" w:rsidRPr="00F03013">
        <w:t>Can business agility be improved?</w:t>
      </w:r>
      <w:r>
        <w:rPr>
          <w:rFonts w:hint="eastAsia"/>
        </w:rPr>
        <w:t xml:space="preserve">　－</w:t>
      </w:r>
    </w:p>
    <w:p w14:paraId="04BF7AD2" w14:textId="77777777" w:rsidR="00FD217C" w:rsidRDefault="00FD217C"/>
    <w:p w14:paraId="27DAE48A" w14:textId="49F06C8A" w:rsidR="00FD217C" w:rsidRDefault="00F03013" w:rsidP="00F03013">
      <w:pPr>
        <w:pStyle w:val="a5"/>
      </w:pPr>
      <w:r>
        <w:t>IA-001</w:t>
      </w:r>
      <w:r w:rsidR="00FD217C">
        <w:rPr>
          <w:rFonts w:hint="eastAsia"/>
        </w:rPr>
        <w:t>：</w:t>
      </w:r>
      <w:r w:rsidRPr="00F03013">
        <w:t xml:space="preserve">Applying </w:t>
      </w:r>
      <w:proofErr w:type="spellStart"/>
      <w:r w:rsidRPr="00F03013">
        <w:t>Serverless</w:t>
      </w:r>
      <w:proofErr w:type="spellEnd"/>
      <w:r w:rsidRPr="00F03013">
        <w:t xml:space="preserve"> Architecture to Business</w:t>
      </w:r>
      <w:r>
        <w:rPr>
          <w:rFonts w:hint="eastAsia"/>
        </w:rPr>
        <w:t>：</w:t>
      </w:r>
      <w:r w:rsidRPr="00F03013">
        <w:t xml:space="preserve">Daisuke </w:t>
      </w:r>
      <w:proofErr w:type="spellStart"/>
      <w:r w:rsidRPr="00F03013">
        <w:t>Ishino</w:t>
      </w:r>
      <w:proofErr w:type="spellEnd"/>
    </w:p>
    <w:p w14:paraId="2780B9C9" w14:textId="77777777" w:rsidR="00F03013" w:rsidRPr="00F03013" w:rsidRDefault="00F03013" w:rsidP="00F03013">
      <w:pPr>
        <w:pStyle w:val="a5"/>
      </w:pPr>
    </w:p>
    <w:p w14:paraId="137E3FBA" w14:textId="35E9C13F" w:rsid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3A7596A" w14:textId="77777777" w:rsidR="004838BC" w:rsidRPr="00DA1F5B" w:rsidRDefault="004838BC" w:rsidP="00DA1F5B">
      <w:pPr>
        <w:ind w:firstLineChars="100" w:firstLine="200"/>
        <w:rPr>
          <w:sz w:val="20"/>
          <w:szCs w:val="20"/>
        </w:rPr>
      </w:pPr>
    </w:p>
    <w:p w14:paraId="0406A79A" w14:textId="32F37047" w:rsidR="00FD217C" w:rsidRDefault="004838BC" w:rsidP="004838BC">
      <w:pPr>
        <w:ind w:firstLineChars="100" w:firstLine="200"/>
        <w:rPr>
          <w:sz w:val="20"/>
        </w:rPr>
      </w:pPr>
      <w:r w:rsidRPr="004838BC">
        <w:rPr>
          <w:sz w:val="20"/>
        </w:rPr>
        <w:t xml:space="preserve">While new digital technologies are applied every day, companies are required to create business models quickly by utilizing these new technologies to enhance their competitiveness. In recent years, </w:t>
      </w:r>
      <w:proofErr w:type="spellStart"/>
      <w:r w:rsidRPr="004838BC">
        <w:rPr>
          <w:sz w:val="20"/>
        </w:rPr>
        <w:t>serverless</w:t>
      </w:r>
      <w:proofErr w:type="spellEnd"/>
      <w:r w:rsidRPr="004838BC">
        <w:rPr>
          <w:sz w:val="20"/>
        </w:rPr>
        <w:t xml:space="preserve"> architecture has been attracting attention as an architecture to improve business agility. In this paper, we examine whether business agility can be improved by applying a </w:t>
      </w:r>
      <w:proofErr w:type="spellStart"/>
      <w:r w:rsidRPr="004838BC">
        <w:rPr>
          <w:sz w:val="20"/>
        </w:rPr>
        <w:t>serverless</w:t>
      </w:r>
      <w:proofErr w:type="spellEnd"/>
      <w:r w:rsidRPr="004838BC">
        <w:rPr>
          <w:sz w:val="20"/>
        </w:rPr>
        <w:t xml:space="preserve"> architecture. This paper discusses the pros and cons of the improvement of business agility and future issues and prospects based on the results of the verification.</w:t>
      </w:r>
    </w:p>
    <w:p w14:paraId="402711FC" w14:textId="77777777" w:rsidR="004838BC" w:rsidRPr="004838BC" w:rsidRDefault="004838BC" w:rsidP="004838BC">
      <w:pPr>
        <w:ind w:firstLineChars="100" w:firstLine="220"/>
      </w:pPr>
    </w:p>
    <w:p w14:paraId="0E587306" w14:textId="77777777" w:rsidR="00FD217C" w:rsidRPr="00F06140" w:rsidRDefault="00FD217C">
      <w:pPr>
        <w:pStyle w:val="af1"/>
        <w:rPr>
          <w:highlight w:val="yellow"/>
        </w:rPr>
      </w:pPr>
      <w:r w:rsidRPr="00F06140">
        <w:rPr>
          <w:rFonts w:hint="eastAsia"/>
          <w:highlight w:val="yellow"/>
        </w:rPr>
        <w:t xml:space="preserve">Key Words &amp; Phrases </w:t>
      </w:r>
      <w:r w:rsidRPr="00F06140">
        <w:rPr>
          <w:rFonts w:hint="eastAsia"/>
          <w:highlight w:val="yellow"/>
        </w:rPr>
        <w:t>：執筆要領，論文テンプレート，発明提出，フォーマット，参考文献</w:t>
      </w:r>
    </w:p>
    <w:p w14:paraId="724169DE" w14:textId="12CD90D0" w:rsidR="00FD217C" w:rsidRDefault="00FD217C">
      <w:pPr>
        <w:pStyle w:val="af2"/>
      </w:pPr>
      <w:r w:rsidRPr="00F06140">
        <w:rPr>
          <w:rFonts w:hint="eastAsia"/>
          <w:highlight w:val="yellow"/>
        </w:rPr>
        <w:t xml:space="preserve">　　　　　　　　　　</w:t>
      </w:r>
      <w:r w:rsidRPr="00F06140">
        <w:rPr>
          <w:rFonts w:hint="eastAsia"/>
          <w:highlight w:val="yellow"/>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12"/>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755775E8"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Pr>
          <w:rFonts w:hint="eastAsia"/>
          <w:szCs w:val="22"/>
        </w:rPr>
        <w:t>，</w:t>
      </w:r>
      <w:commentRangeStart w:id="2"/>
      <w:r w:rsidRPr="009A20F1">
        <w:rPr>
          <w:rFonts w:hint="eastAsia"/>
          <w:szCs w:val="22"/>
        </w:rPr>
        <w:t>IT</w:t>
      </w:r>
      <w:r w:rsidRPr="009A20F1">
        <w:rPr>
          <w:rFonts w:hint="eastAsia"/>
          <w:szCs w:val="22"/>
        </w:rPr>
        <w:t>業界のみならず様々な業種でデジタル技術を駆使したビジネスが創出され</w:t>
      </w:r>
      <w:commentRangeEnd w:id="2"/>
      <w:r w:rsidR="003D22E4" w:rsidRPr="008C37E6">
        <w:rPr>
          <w:rStyle w:val="af5"/>
          <w:highlight w:val="magenta"/>
        </w:rPr>
        <w:commentReference w:id="2"/>
      </w:r>
      <w:r w:rsidRPr="008C37E6">
        <w:rPr>
          <w:rFonts w:hint="eastAsia"/>
          <w:szCs w:val="22"/>
          <w:highlight w:val="magenta"/>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EA0533" w:rsidRPr="00CA3998">
        <w:rPr>
          <w:rFonts w:hint="eastAsia"/>
          <w:color w:val="0000FF"/>
          <w:szCs w:val="22"/>
          <w:highlight w:val="green"/>
        </w:rPr>
        <w:t>経済産業省のレポート</w:t>
      </w:r>
      <w:r w:rsidR="00EA0533" w:rsidRPr="00CA3998">
        <w:rPr>
          <w:rFonts w:hint="eastAsia"/>
          <w:color w:val="0000FF"/>
          <w:szCs w:val="22"/>
          <w:highlight w:val="green"/>
        </w:rPr>
        <w:t>[1]</w:t>
      </w:r>
      <w:r w:rsidR="00EA0533" w:rsidRPr="00B67AFE">
        <w:rPr>
          <w:rFonts w:hint="eastAsia"/>
          <w:color w:val="0000FF"/>
          <w:szCs w:val="22"/>
        </w:rPr>
        <w:t>によれば，</w:t>
      </w:r>
      <w:commentRangeStart w:id="3"/>
      <w:r w:rsidR="00376B07" w:rsidRPr="00B67AFE">
        <w:rPr>
          <w:rFonts w:hint="eastAsia"/>
          <w:color w:val="0000FF"/>
        </w:rPr>
        <w:t>我が国企業においては、多くの経営者が</w:t>
      </w:r>
      <w:r w:rsidR="00376B07" w:rsidRPr="00B67AFE">
        <w:rPr>
          <w:rFonts w:hint="eastAsia"/>
          <w:color w:val="0000FF"/>
        </w:rPr>
        <w:t xml:space="preserve"> DX </w:t>
      </w:r>
      <w:r w:rsidR="00376B07" w:rsidRPr="00B67AFE">
        <w:rPr>
          <w:rFonts w:hint="eastAsia"/>
          <w:color w:val="0000FF"/>
        </w:rPr>
        <w:t>の必要性を認識し，</w:t>
      </w:r>
      <w:r w:rsidR="00376B07" w:rsidRPr="00B67AFE">
        <w:rPr>
          <w:rFonts w:hint="eastAsia"/>
          <w:color w:val="0000FF"/>
        </w:rPr>
        <w:t xml:space="preserve">DX </w:t>
      </w:r>
      <w:r w:rsidR="00376B07" w:rsidRPr="00B67AFE">
        <w:rPr>
          <w:rFonts w:hint="eastAsia"/>
          <w:color w:val="0000FF"/>
        </w:rPr>
        <w:t>を進めるべく，デジタル部門を設置する等の取組が見られる。しかしながら、</w:t>
      </w:r>
      <w:r w:rsidR="00376B07" w:rsidRPr="00B67AFE">
        <w:rPr>
          <w:rFonts w:hint="eastAsia"/>
          <w:color w:val="0000FF"/>
        </w:rPr>
        <w:t>Po</w:t>
      </w:r>
      <w:r w:rsidR="00376B07" w:rsidRPr="00B67AFE">
        <w:rPr>
          <w:color w:val="0000FF"/>
        </w:rPr>
        <w:t>C</w:t>
      </w:r>
      <w:r w:rsidR="00376B07" w:rsidRPr="00B67AFE">
        <w:rPr>
          <w:rFonts w:hint="eastAsia"/>
          <w:color w:val="0000FF"/>
        </w:rPr>
        <w:t>を繰り返す等、ある程度の投資は行われるものの実際のビジネス変革には繋がっていないという状況が多くの企業に見られる現状にある．</w:t>
      </w:r>
      <w:commentRangeEnd w:id="3"/>
      <w:r w:rsidR="00567F16">
        <w:rPr>
          <w:rStyle w:val="af5"/>
        </w:rPr>
        <w:commentReference w:id="3"/>
      </w:r>
      <w:commentRangeStart w:id="4"/>
      <w:r w:rsidR="00376B07" w:rsidRPr="00B67AFE">
        <w:rPr>
          <w:color w:val="0000FF"/>
        </w:rPr>
        <w:t>既存システムが老朽化・複雑化・ブラックボックス化する中では</w:t>
      </w:r>
      <w:r w:rsidR="00376B07" w:rsidRPr="00B67AFE">
        <w:rPr>
          <w:rFonts w:hint="eastAsia"/>
          <w:color w:val="0000FF"/>
        </w:rPr>
        <w:t>，</w:t>
      </w:r>
      <w:r w:rsidR="00376B07" w:rsidRPr="00B67AFE">
        <w:rPr>
          <w:color w:val="0000FF"/>
        </w:rPr>
        <w:t>データを十分に活用しきれず</w:t>
      </w:r>
      <w:r w:rsidR="00376B07" w:rsidRPr="00B67AFE">
        <w:rPr>
          <w:rFonts w:hint="eastAsia"/>
          <w:color w:val="0000FF"/>
        </w:rPr>
        <w:t>，</w:t>
      </w:r>
      <w:r w:rsidR="00376B07" w:rsidRPr="00B67AFE">
        <w:rPr>
          <w:color w:val="0000FF"/>
        </w:rPr>
        <w:t>新しいデジタル技術を導入したとしても、データの利活用・連携が限定的であるため、その効果も限定的となってしまうという問題が指摘されている</w:t>
      </w:r>
      <w:r w:rsidRPr="00B67AFE">
        <w:rPr>
          <w:rFonts w:hint="eastAsia"/>
          <w:color w:val="0000FF"/>
          <w:szCs w:val="22"/>
        </w:rPr>
        <w:t>．</w:t>
      </w:r>
      <w:commentRangeEnd w:id="4"/>
      <w:r w:rsidR="003D22E4" w:rsidRPr="00B67AFE">
        <w:rPr>
          <w:rStyle w:val="af5"/>
          <w:color w:val="0000FF"/>
        </w:rPr>
        <w:commentReference w:id="4"/>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兆円の経済損失が生じると推定されている．</w:t>
      </w:r>
      <w:r w:rsidRPr="00B67AFE">
        <w:rPr>
          <w:rFonts w:hint="eastAsia"/>
          <w:color w:val="0000FF"/>
          <w:szCs w:val="22"/>
        </w:rPr>
        <w:t xml:space="preserve"> </w:t>
      </w:r>
    </w:p>
    <w:p w14:paraId="4D7C463B" w14:textId="68F069A0"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w:t>
      </w:r>
      <w:r w:rsidRPr="00B67AFE">
        <w:rPr>
          <w:color w:val="0000FF"/>
        </w:rPr>
        <w:t>限りは</w:t>
      </w:r>
      <w:r w:rsidRPr="00B67AFE">
        <w:rPr>
          <w:rFonts w:hint="eastAsia"/>
          <w:color w:val="0000FF"/>
        </w:rPr>
        <w:t>，</w:t>
      </w:r>
      <w:r w:rsidRPr="00B67AFE">
        <w:rPr>
          <w:color w:val="0000FF"/>
        </w:rPr>
        <w:t>DX</w:t>
      </w:r>
      <w:r w:rsidRPr="00B67AFE">
        <w:rPr>
          <w:color w:val="0000FF"/>
        </w:rPr>
        <w:t>を本格的に展開することは困難であると考えられる</w:t>
      </w:r>
      <w:r w:rsidRPr="00B67AFE">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5"/>
      <w:r w:rsidR="008778A4" w:rsidRPr="00B67AFE">
        <w:rPr>
          <w:rFonts w:hint="eastAsia"/>
          <w:color w:val="0000FF"/>
          <w:szCs w:val="22"/>
        </w:rPr>
        <w:t>大規模かつ長期のプロジェクトとなるため</w:t>
      </w:r>
      <w:commentRangeEnd w:id="5"/>
      <w:r w:rsidR="003D22E4" w:rsidRPr="00B67AFE">
        <w:rPr>
          <w:rStyle w:val="af5"/>
          <w:color w:val="0000FF"/>
        </w:rPr>
        <w:commentReference w:id="5"/>
      </w:r>
      <w:r w:rsidR="008778A4" w:rsidRPr="00B67AFE">
        <w:rPr>
          <w:rFonts w:hint="eastAsia"/>
          <w:color w:val="0000FF"/>
          <w:szCs w:val="22"/>
        </w:rPr>
        <w:t>，スピーディに効果を得ることができない．そこで，頻繁に改修が求められるビジネスロジック又は新規に作成するビジネスロジックについて，新たなデジタル技術を使用して構築することで，ビジネスモデルの変化に迅速に追従できるようにする必要がある．</w:t>
      </w:r>
      <w:r w:rsidR="008778A4" w:rsidRPr="00B67AFE">
        <w:rPr>
          <w:rFonts w:hint="eastAsia"/>
          <w:color w:val="0000FF"/>
          <w:szCs w:val="22"/>
        </w:rPr>
        <w:t xml:space="preserve"> </w:t>
      </w:r>
    </w:p>
    <w:p w14:paraId="7B150B60" w14:textId="5333A8E8" w:rsidR="00FD217C" w:rsidRPr="008778A4" w:rsidRDefault="008778A4" w:rsidP="00EA0533">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commentRangeStart w:id="6"/>
      <w:r w:rsidRPr="009A20F1">
        <w:rPr>
          <w:rFonts w:hint="eastAsia"/>
          <w:szCs w:val="22"/>
        </w:rPr>
        <w:t>クラウド</w:t>
      </w:r>
      <w:r w:rsidR="00562400">
        <w:rPr>
          <w:rFonts w:hint="eastAsia"/>
          <w:szCs w:val="22"/>
        </w:rPr>
        <w:t>事業者</w:t>
      </w:r>
      <w:commentRangeEnd w:id="6"/>
      <w:r w:rsidR="00567F16">
        <w:rPr>
          <w:rStyle w:val="af5"/>
        </w:rPr>
        <w:commentReference w:id="6"/>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w:t>
      </w:r>
      <w:r w:rsidR="00DA1F5B" w:rsidRPr="00DF1D76">
        <w:rPr>
          <w:rFonts w:hint="eastAsia"/>
          <w:szCs w:val="22"/>
          <w:highlight w:val="green"/>
        </w:rPr>
        <w:t>サーバレスアーキテクチャーの適用により</w:t>
      </w:r>
      <w:r w:rsidR="00EA0533" w:rsidRPr="00DF1D76">
        <w:rPr>
          <w:rFonts w:hint="eastAsia"/>
          <w:szCs w:val="22"/>
          <w:highlight w:val="green"/>
        </w:rPr>
        <w:t>実際にモデルシステムを設計・構築することで</w:t>
      </w:r>
      <w:r w:rsidR="00EA0533" w:rsidRPr="005719A6">
        <w:rPr>
          <w:rFonts w:hint="eastAsia"/>
          <w:szCs w:val="22"/>
          <w:highlight w:val="magenta"/>
        </w:rPr>
        <w:t>期間短縮化</w:t>
      </w:r>
      <w:r w:rsidR="00EA0533" w:rsidRPr="0028028E">
        <w:rPr>
          <w:rFonts w:hint="eastAsia"/>
          <w:szCs w:val="22"/>
          <w:highlight w:val="magenta"/>
        </w:rPr>
        <w:t>されるのか（つまり</w:t>
      </w:r>
      <w:r w:rsidR="00EA0533" w:rsidRPr="00DF1D76">
        <w:rPr>
          <w:rFonts w:hint="eastAsia"/>
          <w:szCs w:val="22"/>
          <w:highlight w:val="green"/>
        </w:rPr>
        <w:t>ビジネスアジリティが向上するのか</w:t>
      </w:r>
      <w:r w:rsidR="00EA0533" w:rsidRPr="00C139CE">
        <w:rPr>
          <w:rFonts w:hint="eastAsia"/>
          <w:szCs w:val="22"/>
          <w:highlight w:val="magenta"/>
        </w:rPr>
        <w:t>）</w:t>
      </w:r>
      <w:r w:rsidR="00EA0533" w:rsidRPr="00DF1D76">
        <w:rPr>
          <w:rFonts w:hint="eastAsia"/>
          <w:szCs w:val="22"/>
          <w:highlight w:val="green"/>
        </w:rPr>
        <w:t>について検証を行う．</w:t>
      </w:r>
      <w:r w:rsidR="00DF1D76" w:rsidRPr="00DF1D76">
        <w:rPr>
          <w:rFonts w:hint="eastAsia"/>
          <w:szCs w:val="22"/>
          <w:highlight w:val="green"/>
        </w:rPr>
        <w:t>なお，</w:t>
      </w:r>
      <w:commentRangeStart w:id="7"/>
      <w:commentRangeStart w:id="8"/>
      <w:r w:rsidR="00DF1D76" w:rsidRPr="00DF1D76">
        <w:rPr>
          <w:rFonts w:eastAsiaTheme="minorEastAsia" w:hint="eastAsia"/>
          <w:color w:val="000000" w:themeColor="text1"/>
          <w:szCs w:val="22"/>
          <w:highlight w:val="green"/>
        </w:rPr>
        <w:t>本論文におけるビジネスアジリティの向上とは，サービスリリースまでの開発期間が短縮されることで，迅速にサービス提供可能となることを指す．</w:t>
      </w:r>
      <w:commentRangeEnd w:id="7"/>
      <w:r w:rsidR="00DF1D76" w:rsidRPr="00DF1D76">
        <w:rPr>
          <w:rStyle w:val="af5"/>
          <w:color w:val="000000" w:themeColor="text1"/>
          <w:highlight w:val="green"/>
        </w:rPr>
        <w:commentReference w:id="7"/>
      </w:r>
      <w:commentRangeEnd w:id="8"/>
      <w:r w:rsidR="00DF1D76" w:rsidRPr="00DF1D76">
        <w:rPr>
          <w:rStyle w:val="af5"/>
          <w:color w:val="000000" w:themeColor="text1"/>
          <w:highlight w:val="green"/>
        </w:rPr>
        <w:commentReference w:id="8"/>
      </w:r>
      <w:r w:rsidR="00DA1F5B" w:rsidRPr="00DA1F5B">
        <w:rPr>
          <w:rFonts w:hint="eastAsia"/>
          <w:szCs w:val="22"/>
        </w:rPr>
        <w:t>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w:t>
      </w:r>
      <w:r w:rsidR="00EA0533" w:rsidRPr="00EA0533">
        <w:rPr>
          <w:highlight w:val="green"/>
        </w:rPr>
        <w:t>IT</w:t>
      </w:r>
      <w:r w:rsidR="00EA0533" w:rsidRPr="00EA0533">
        <w:rPr>
          <w:rFonts w:hint="eastAsia"/>
          <w:highlight w:val="green"/>
        </w:rPr>
        <w:t>システム構築時のドキュメント作成量</w:t>
      </w:r>
      <w:r w:rsidR="00DA1F5B" w:rsidRPr="00DA1F5B">
        <w:rPr>
          <w:rFonts w:hint="eastAsia"/>
          <w:szCs w:val="22"/>
        </w:rPr>
        <w:t>及び構築作業時</w:t>
      </w:r>
      <w:r w:rsidR="00DA1F5B" w:rsidRPr="00DA1F5B">
        <w:rPr>
          <w:rFonts w:hint="eastAsia"/>
          <w:szCs w:val="22"/>
        </w:rPr>
        <w:lastRenderedPageBreak/>
        <w:t>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3F409FFB" w14:textId="20DF5543" w:rsidR="000F59A6" w:rsidRDefault="000F59A6" w:rsidP="000F59A6">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9"/>
      <w:commentRangeEnd w:id="9"/>
      <w:r w:rsidR="00A50C37">
        <w:rPr>
          <w:rStyle w:val="af5"/>
        </w:rPr>
        <w:commentReference w:id="9"/>
      </w:r>
      <w:r w:rsidR="00DA1F5B" w:rsidRPr="00DA1F5B">
        <w:rPr>
          <w:rFonts w:hint="eastAsia"/>
          <w:color w:val="000000"/>
        </w:rPr>
        <w:t>サーバレスとは、「サーバ管理を必要としないアプリケーションの構築と実行の概念」</w:t>
      </w:r>
      <w:r w:rsidR="00DA1F5B" w:rsidRPr="00DA1F5B">
        <w:rPr>
          <w:color w:val="000000"/>
        </w:rPr>
        <w:t>[2]</w:t>
      </w:r>
      <w:r w:rsidR="00DA1F5B" w:rsidRPr="00DA1F5B">
        <w:rPr>
          <w:rFonts w:hint="eastAsia"/>
          <w:color w:val="000000"/>
        </w:rPr>
        <w:t>のことであり、代表的な実現方法として</w:t>
      </w:r>
      <w:proofErr w:type="spellStart"/>
      <w:r w:rsidR="00DA1F5B" w:rsidRPr="00DA1F5B">
        <w:rPr>
          <w:color w:val="000000"/>
        </w:rPr>
        <w:t>FaaS</w:t>
      </w:r>
      <w:proofErr w:type="spellEnd"/>
      <w:r w:rsidR="00DA1F5B" w:rsidRPr="00DA1F5B">
        <w:rPr>
          <w:rFonts w:hint="eastAsia"/>
          <w:color w:val="000000"/>
        </w:rPr>
        <w:t>（</w:t>
      </w:r>
      <w:r w:rsidR="00DA1F5B" w:rsidRPr="00DA1F5B">
        <w:rPr>
          <w:color w:val="000000"/>
        </w:rPr>
        <w:t>Function as a Service</w:t>
      </w:r>
      <w:r w:rsidR="00DA1F5B" w:rsidRPr="00DA1F5B">
        <w:rPr>
          <w:rFonts w:hint="eastAsia"/>
          <w:color w:val="000000"/>
        </w:rPr>
        <w:t>）と</w:t>
      </w:r>
      <w:r w:rsidR="00DA1F5B" w:rsidRPr="00DA1F5B">
        <w:rPr>
          <w:color w:val="000000"/>
        </w:rPr>
        <w:t>BaaS</w:t>
      </w:r>
      <w:r w:rsidR="00DA1F5B" w:rsidRPr="00DA1F5B">
        <w:rPr>
          <w:rFonts w:hint="eastAsia"/>
          <w:color w:val="000000"/>
        </w:rPr>
        <w:t>（</w:t>
      </w:r>
      <w:r w:rsidR="00DA1F5B" w:rsidRPr="00DA1F5B">
        <w:rPr>
          <w:color w:val="000000"/>
        </w:rPr>
        <w:t>Backend as a Service</w:t>
      </w:r>
      <w:r w:rsidR="00DA1F5B" w:rsidRPr="00DA1F5B">
        <w:rPr>
          <w:rFonts w:hint="eastAsia"/>
          <w:color w:val="000000"/>
        </w:rPr>
        <w:t>）がある．これら</w:t>
      </w:r>
      <w:proofErr w:type="spellStart"/>
      <w:r w:rsidR="00DA1F5B" w:rsidRPr="00DA1F5B">
        <w:rPr>
          <w:color w:val="000000"/>
        </w:rPr>
        <w:t>FaaS</w:t>
      </w:r>
      <w:proofErr w:type="spellEnd"/>
      <w:r w:rsidR="00DA1F5B" w:rsidRPr="00DA1F5B">
        <w:rPr>
          <w:rFonts w:hint="eastAsia"/>
          <w:color w:val="000000"/>
        </w:rPr>
        <w:t>と</w:t>
      </w:r>
      <w:r w:rsidR="00DA1F5B" w:rsidRPr="00DA1F5B">
        <w:rPr>
          <w:color w:val="000000"/>
        </w:rPr>
        <w:t>BaaS</w:t>
      </w:r>
      <w:r w:rsidR="00DA1F5B" w:rsidRPr="00DA1F5B">
        <w:rPr>
          <w:rFonts w:hint="eastAsia"/>
          <w:color w:val="000000"/>
        </w:rPr>
        <w:t>の個別機能を組み合わせた</w:t>
      </w:r>
      <w:r w:rsidR="00DA1F5B" w:rsidRPr="007502EC">
        <w:rPr>
          <w:rFonts w:hint="eastAsia"/>
          <w:color w:val="000000"/>
          <w:highlight w:val="magenta"/>
        </w:rPr>
        <w:t>システム構成をサーバレスアーキテクチャー</w:t>
      </w:r>
      <w:r w:rsidR="00094898" w:rsidRPr="007502EC">
        <w:rPr>
          <w:rFonts w:hint="eastAsia"/>
          <w:color w:val="0432FF"/>
          <w:highlight w:val="magenta"/>
        </w:rPr>
        <w:t>である</w:t>
      </w:r>
      <w:r w:rsidR="00094898" w:rsidRPr="007502EC">
        <w:rPr>
          <w:rFonts w:hint="eastAsia"/>
          <w:color w:val="000000"/>
          <w:highlight w:val="magenta"/>
        </w:rPr>
        <w:t>．</w:t>
      </w:r>
      <w:r w:rsidR="00094898" w:rsidRPr="00DA1F5B">
        <w:rPr>
          <w:color w:val="000000"/>
        </w:rPr>
        <w:t xml:space="preserve"> </w:t>
      </w:r>
      <w:r w:rsidR="00DA1F5B" w:rsidRPr="00DA1F5B">
        <w:rPr>
          <w:color w:val="000000"/>
        </w:rPr>
        <w:t>[2]</w:t>
      </w:r>
    </w:p>
    <w:p w14:paraId="32D6A03E" w14:textId="77777777" w:rsidR="007105FE" w:rsidRPr="00DA1F5B" w:rsidRDefault="007105FE" w:rsidP="000F59A6">
      <w:pPr>
        <w:adjustRightInd w:val="0"/>
        <w:rPr>
          <w:color w:val="000000"/>
        </w:rPr>
      </w:pP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523E9A51" w14:textId="43AD9B6E" w:rsidR="00094898" w:rsidRDefault="000F59A6" w:rsidP="000F59A6">
      <w:pPr>
        <w:adjustRightInd w:val="0"/>
        <w:rPr>
          <w:color w:val="0432FF"/>
        </w:rPr>
      </w:pPr>
      <w:r>
        <w:rPr>
          <w:rFonts w:eastAsia="ＭＳ ゴシック" w:hint="eastAsia"/>
          <w:color w:val="000000"/>
        </w:rPr>
        <w:t xml:space="preserve">　</w:t>
      </w:r>
      <w:r>
        <w:rPr>
          <w:rFonts w:hint="eastAsia"/>
        </w:rPr>
        <w:t>サーバレスには</w:t>
      </w:r>
      <w:r>
        <w:t xml:space="preserve">, </w:t>
      </w:r>
      <w:commentRangeStart w:id="10"/>
      <w:r>
        <w:rPr>
          <w:rFonts w:hint="eastAsia"/>
        </w:rPr>
        <w:t>クラウド事業者ごと</w:t>
      </w:r>
      <w:commentRangeEnd w:id="10"/>
      <w:r w:rsidR="00A50C37">
        <w:rPr>
          <w:rStyle w:val="af5"/>
        </w:rPr>
        <w:commentReference w:id="10"/>
      </w:r>
      <w:r>
        <w:rPr>
          <w:rFonts w:hint="eastAsia"/>
        </w:rPr>
        <w:t>に様々な特徴が存在するが，ここでは代表的な</w:t>
      </w:r>
      <w:r w:rsidR="00094898" w:rsidRPr="00094898">
        <w:rPr>
          <w:rFonts w:hint="eastAsia"/>
          <w:color w:val="0432FF"/>
        </w:rPr>
        <w:t>以下</w:t>
      </w:r>
      <w:r w:rsidR="00EA0533">
        <w:rPr>
          <w:color w:val="0432FF"/>
        </w:rPr>
        <w:t>2</w:t>
      </w:r>
    </w:p>
    <w:p w14:paraId="78EDB834" w14:textId="76811CE6" w:rsidR="000F59A6" w:rsidRDefault="00094898" w:rsidP="000F59A6">
      <w:pPr>
        <w:adjustRightInd w:val="0"/>
      </w:pPr>
      <w:r w:rsidRPr="00094898">
        <w:rPr>
          <w:rFonts w:hint="eastAsia"/>
          <w:color w:val="0432FF"/>
        </w:rPr>
        <w:t>点の</w:t>
      </w:r>
      <w:commentRangeStart w:id="11"/>
      <w:r w:rsidR="000F59A6">
        <w:rPr>
          <w:rFonts w:hint="eastAsia"/>
        </w:rPr>
        <w:t>特徴</w:t>
      </w:r>
      <w:commentRangeEnd w:id="11"/>
      <w:r w:rsidR="00514AED">
        <w:rPr>
          <w:rStyle w:val="af5"/>
        </w:rPr>
        <w:commentReference w:id="11"/>
      </w:r>
      <w:r w:rsidR="000F59A6">
        <w:rPr>
          <w:rFonts w:hint="eastAsia"/>
        </w:rPr>
        <w:t>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4D8F609C" w:rsidR="00724765" w:rsidRDefault="00993F81" w:rsidP="00EA0533">
      <w:pPr>
        <w:pStyle w:val="af4"/>
        <w:adjustRightInd w:val="0"/>
        <w:ind w:leftChars="0" w:left="420" w:firstLineChars="100" w:firstLine="220"/>
      </w:pPr>
      <w:r w:rsidRPr="00993F81">
        <w:rPr>
          <w:rFonts w:hint="eastAsia"/>
        </w:rPr>
        <w:t>サーバーやランタイム等のアプリケーションの実行に必要な基盤環境については，図</w:t>
      </w:r>
      <w:r w:rsidR="00EA0533">
        <w:rPr>
          <w:rFonts w:hint="eastAsia"/>
        </w:rPr>
        <w:t>1</w:t>
      </w:r>
      <w:r w:rsidRPr="00993F81">
        <w:rPr>
          <w:rFonts w:hint="eastAsia"/>
        </w:rPr>
        <w:t>の通り、クラウド事業者の責任の下，運用・管理されている．そのため、</w:t>
      </w:r>
      <w:r w:rsidR="00094898" w:rsidRPr="002B0996">
        <w:rPr>
          <w:rFonts w:hint="eastAsia"/>
          <w:color w:val="0432FF"/>
        </w:rPr>
        <w:t>開発者ベンダーは、サーバ構築やミドルウェア設定などの</w:t>
      </w:r>
      <w:commentRangeStart w:id="12"/>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12"/>
      <w:r w:rsidR="00733498">
        <w:rPr>
          <w:rStyle w:val="af5"/>
        </w:rPr>
        <w:commentReference w:id="12"/>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06882321" w:rsidR="005543E3" w:rsidRDefault="00333F24" w:rsidP="00572764">
      <w:pPr>
        <w:adjustRightInd w:val="0"/>
        <w:ind w:firstLineChars="200" w:firstLine="440"/>
      </w:pPr>
      <w:r>
        <w:rPr>
          <w:rFonts w:hint="eastAsia"/>
        </w:rPr>
        <w:t>図</w:t>
      </w:r>
      <w:r w:rsidR="00EA0533">
        <w:t>1</w:t>
      </w:r>
      <w:r>
        <w:rPr>
          <w:rFonts w:hint="eastAsia"/>
        </w:rPr>
        <w:t>．サーバレスの責任モデル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652B0647" w:rsidR="005543E3" w:rsidRDefault="000F59A6" w:rsidP="00EA0533">
      <w:pPr>
        <w:pStyle w:val="af4"/>
        <w:adjustRightInd w:val="0"/>
        <w:ind w:leftChars="0" w:left="420" w:firstLineChars="100" w:firstLine="220"/>
      </w:pPr>
      <w:commentRangeStart w:id="13"/>
      <w:r>
        <w:rPr>
          <w:rFonts w:hint="eastAsia"/>
        </w:rPr>
        <w:t>処理量に応じて，自動的なスケーリングが実施可能</w:t>
      </w:r>
      <w:r w:rsidR="00094898" w:rsidRPr="002C14B9">
        <w:rPr>
          <w:rFonts w:hint="eastAsia"/>
          <w:color w:val="0432FF"/>
        </w:rPr>
        <w:t>となるため、高負荷時を想定した過剰なリソースの確保を行う必要がない。また、予想外の負荷に対しても柔軟に対応でき、安定的な業務運営を行うことができる</w:t>
      </w:r>
      <w:commentRangeStart w:id="14"/>
      <w:commentRangeEnd w:id="14"/>
      <w:r w:rsidR="00094898" w:rsidRPr="002C14B9">
        <w:rPr>
          <w:rStyle w:val="af5"/>
          <w:color w:val="0432FF"/>
        </w:rPr>
        <w:commentReference w:id="14"/>
      </w:r>
      <w:r>
        <w:rPr>
          <w:rFonts w:hint="eastAsia"/>
        </w:rPr>
        <w:t>．</w:t>
      </w:r>
      <w:commentRangeEnd w:id="13"/>
      <w:r w:rsidR="00733498">
        <w:rPr>
          <w:rStyle w:val="af5"/>
        </w:rPr>
        <w:commentReference w:id="13"/>
      </w:r>
    </w:p>
    <w:p w14:paraId="6BF08B76" w14:textId="77777777" w:rsidR="00FD217C" w:rsidRPr="00094898"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w:t>
      </w:r>
      <w:r w:rsidRPr="000F59A6">
        <w:rPr>
          <w:rFonts w:eastAsia="ＭＳ ゴシック" w:hint="eastAsia"/>
        </w:rPr>
        <w:t>ジネスアジリティ向上の検証</w:t>
      </w:r>
    </w:p>
    <w:p w14:paraId="11D2AA7F" w14:textId="0E40DCA3"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東京オリンピック2020</w:t>
      </w:r>
      <w:commentRangeStart w:id="15"/>
      <w:commentRangeStart w:id="16"/>
      <w:r w:rsidR="004773D6" w:rsidRPr="00BD1441">
        <w:rPr>
          <w:rFonts w:asciiTheme="minorEastAsia" w:eastAsiaTheme="minorEastAsia" w:hAnsiTheme="minorEastAsia" w:hint="eastAsia"/>
          <w:color w:val="FF0000"/>
        </w:rPr>
        <w:t>グッズ購買サイト</w:t>
      </w:r>
      <w:commentRangeEnd w:id="15"/>
      <w:commentRangeEnd w:id="16"/>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15"/>
      </w:r>
      <w:r w:rsidR="00B110EF">
        <w:rPr>
          <w:rStyle w:val="af5"/>
        </w:rPr>
        <w:commentReference w:id="16"/>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17"/>
      <w:r w:rsidR="004773D6" w:rsidRPr="004773D6">
        <w:rPr>
          <w:rFonts w:asciiTheme="minorEastAsia" w:eastAsiaTheme="minorEastAsia" w:hAnsiTheme="minorEastAsia" w:hint="eastAsia"/>
        </w:rPr>
        <w:t>作業</w:t>
      </w:r>
      <w:commentRangeEnd w:id="17"/>
      <w:r w:rsidR="00733498">
        <w:rPr>
          <w:rStyle w:val="af5"/>
        </w:rPr>
        <w:commentReference w:id="17"/>
      </w:r>
      <w:r w:rsidR="004773D6" w:rsidRPr="004773D6">
        <w:rPr>
          <w:rFonts w:asciiTheme="minorEastAsia" w:eastAsiaTheme="minorEastAsia" w:hAnsiTheme="minorEastAsia" w:hint="eastAsia"/>
        </w:rPr>
        <w:t>と比較することで，作業負荷が軽減されることを検証した結果を述べる．</w:t>
      </w:r>
    </w:p>
    <w:p w14:paraId="148D5C39" w14:textId="2FAD38B8" w:rsidR="00B36DBC" w:rsidRPr="00B36DBC" w:rsidRDefault="00B36DBC" w:rsidP="00DF1D76">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p>
    <w:p w14:paraId="0E17B161" w14:textId="72EB3D81"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w:t>
      </w:r>
      <w:commentRangeStart w:id="18"/>
      <w:r w:rsidRPr="00B36DBC">
        <w:rPr>
          <w:rFonts w:ascii="Times New Roman" w:eastAsiaTheme="minorEastAsia" w:hAnsi="Times New Roman" w:cs="Times New Roman" w:hint="eastAsia"/>
          <w:color w:val="FF0000"/>
          <w:sz w:val="22"/>
          <w:szCs w:val="22"/>
        </w:rPr>
        <w:t>以下</w:t>
      </w:r>
      <w:r w:rsidR="00CA3998" w:rsidRPr="00CA3998">
        <w:rPr>
          <w:rFonts w:ascii="Times New Roman" w:eastAsiaTheme="minorEastAsia" w:hAnsi="Times New Roman" w:cs="Times New Roman" w:hint="eastAsia"/>
          <w:color w:val="FF0000"/>
          <w:sz w:val="22"/>
          <w:szCs w:val="22"/>
          <w:highlight w:val="green"/>
        </w:rPr>
        <w:t>2</w:t>
      </w:r>
      <w:r w:rsidR="00CA3998" w:rsidRPr="00CA3998">
        <w:rPr>
          <w:rFonts w:ascii="Times New Roman" w:eastAsiaTheme="minorEastAsia" w:hAnsi="Times New Roman" w:cs="Times New Roman" w:hint="eastAsia"/>
          <w:color w:val="FF0000"/>
          <w:sz w:val="22"/>
          <w:szCs w:val="22"/>
          <w:highlight w:val="green"/>
        </w:rPr>
        <w:t>つ</w:t>
      </w:r>
      <w:r w:rsidRPr="00B36DBC">
        <w:rPr>
          <w:rFonts w:ascii="Times New Roman" w:eastAsiaTheme="minorEastAsia" w:hAnsi="Times New Roman" w:cs="Times New Roman" w:hint="eastAsia"/>
          <w:color w:val="FF0000"/>
          <w:sz w:val="22"/>
          <w:szCs w:val="22"/>
        </w:rPr>
        <w:t>の観点</w:t>
      </w:r>
      <w:commentRangeEnd w:id="18"/>
      <w:r w:rsidR="00EB59C8">
        <w:rPr>
          <w:rStyle w:val="af5"/>
          <w:rFonts w:ascii="Times New Roman" w:eastAsia="MS Mincho" w:hAnsi="Times New Roman" w:cs="Times New Roman"/>
          <w:kern w:val="2"/>
        </w:rPr>
        <w:commentReference w:id="18"/>
      </w:r>
      <w:r w:rsidRPr="00B36DBC">
        <w:rPr>
          <w:rFonts w:ascii="Times New Roman" w:eastAsiaTheme="minorEastAsia" w:hAnsi="Times New Roman" w:cs="Times New Roman" w:hint="eastAsia"/>
          <w:color w:val="FF0000"/>
          <w:sz w:val="22"/>
          <w:szCs w:val="22"/>
        </w:rPr>
        <w:t>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2FE781D8" w:rsidR="000F59A6" w:rsidRDefault="000F59A6" w:rsidP="000F59A6">
      <w:pPr>
        <w:rPr>
          <w:rFonts w:eastAsia="ＭＳ ゴシック"/>
        </w:rPr>
      </w:pPr>
      <w:r w:rsidRPr="000F59A6">
        <w:rPr>
          <w:rFonts w:eastAsia="ＭＳ ゴシック" w:hint="eastAsia"/>
        </w:rPr>
        <w:t>3.1.1</w:t>
      </w:r>
      <w:r w:rsidR="00DF1D76">
        <w:rPr>
          <w:rFonts w:eastAsia="ＭＳ ゴシック" w:hint="eastAsia"/>
        </w:rPr>
        <w:t>仮説</w:t>
      </w:r>
      <w:r w:rsidRPr="000F59A6">
        <w:rPr>
          <w:rFonts w:eastAsia="ＭＳ ゴシック" w:hint="eastAsia"/>
        </w:rPr>
        <w:t xml:space="preserve"> </w:t>
      </w:r>
    </w:p>
    <w:p w14:paraId="3ABCE962" w14:textId="4A1693E0" w:rsidR="000F59A6" w:rsidRDefault="004773D6" w:rsidP="003E779C">
      <w:pPr>
        <w:ind w:firstLineChars="100" w:firstLine="220"/>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19"/>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19"/>
      <w:r w:rsidR="00A54E10">
        <w:rPr>
          <w:rStyle w:val="af5"/>
        </w:rPr>
        <w:commentReference w:id="19"/>
      </w:r>
      <w:r w:rsidRPr="004773D6">
        <w:rPr>
          <w:rFonts w:asciiTheme="minorEastAsia" w:eastAsiaTheme="minorEastAsia" w:hAnsiTheme="minorEastAsia" w:hint="eastAsia"/>
        </w:rPr>
        <w:t>，構築作業時間の短縮により，</w:t>
      </w:r>
      <w:r w:rsidRPr="00EB59C8">
        <w:rPr>
          <w:rFonts w:asciiTheme="minorEastAsia" w:eastAsiaTheme="minorEastAsia" w:hAnsiTheme="minorEastAsia" w:hint="eastAsia"/>
        </w:rPr>
        <w:t>開発期間が短縮する</w:t>
      </w:r>
      <w:r w:rsidRPr="004773D6">
        <w:rPr>
          <w:rFonts w:asciiTheme="minorEastAsia" w:eastAsiaTheme="minorEastAsia" w:hAnsiTheme="minorEastAsia" w:hint="eastAsia"/>
        </w:rPr>
        <w:t>ことを</w:t>
      </w:r>
      <w:r w:rsidR="00DF1D76">
        <w:rPr>
          <w:rFonts w:asciiTheme="minorEastAsia" w:eastAsiaTheme="minorEastAsia" w:hAnsiTheme="minorEastAsia" w:hint="eastAsia"/>
        </w:rPr>
        <w:t>仮説</w:t>
      </w:r>
      <w:r w:rsidRPr="004773D6">
        <w:rPr>
          <w:rFonts w:asciiTheme="minorEastAsia" w:eastAsiaTheme="minorEastAsia" w:hAnsiTheme="minorEastAsia" w:hint="eastAsia"/>
        </w:rPr>
        <w:t>とする</w:t>
      </w:r>
      <w:r w:rsidR="007105FE">
        <w:rPr>
          <w:rFonts w:asciiTheme="minorEastAsia" w:eastAsiaTheme="minorEastAsia" w:hAnsiTheme="minorEastAsia" w:hint="eastAsia"/>
        </w:rPr>
        <w:t>．</w:t>
      </w:r>
    </w:p>
    <w:p w14:paraId="7C5234CE" w14:textId="77777777" w:rsidR="004773D6" w:rsidRPr="004773D6" w:rsidRDefault="004773D6" w:rsidP="000F59A6">
      <w:pPr>
        <w:rPr>
          <w:rFonts w:eastAsia="ＭＳ ゴシック"/>
        </w:rPr>
      </w:pPr>
    </w:p>
    <w:p w14:paraId="78C0CBBA" w14:textId="62D2111D" w:rsidR="000F59A6" w:rsidRDefault="000F59A6" w:rsidP="000F59A6">
      <w:pPr>
        <w:rPr>
          <w:rFonts w:eastAsia="ＭＳ ゴシック"/>
        </w:rPr>
      </w:pPr>
      <w:r w:rsidRPr="000F59A6">
        <w:rPr>
          <w:rFonts w:eastAsia="ＭＳ ゴシック" w:hint="eastAsia"/>
        </w:rPr>
        <w:t>3.1.2</w:t>
      </w:r>
      <w:r w:rsidR="00DF1D76">
        <w:rPr>
          <w:rFonts w:eastAsia="ＭＳ ゴシック"/>
        </w:rPr>
        <w:t xml:space="preserve"> </w:t>
      </w:r>
      <w:commentRangeStart w:id="20"/>
      <w:r w:rsidRPr="000F59A6">
        <w:rPr>
          <w:rFonts w:eastAsia="ＭＳ ゴシック" w:hint="eastAsia"/>
        </w:rPr>
        <w:t>前提</w:t>
      </w:r>
      <w:commentRangeEnd w:id="20"/>
      <w:r w:rsidR="0039702C">
        <w:rPr>
          <w:rStyle w:val="af5"/>
        </w:rPr>
        <w:commentReference w:id="20"/>
      </w:r>
      <w:r w:rsidRPr="000F59A6">
        <w:rPr>
          <w:rFonts w:eastAsia="ＭＳ ゴシック" w:hint="eastAsia"/>
        </w:rPr>
        <w:t xml:space="preserve"> </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55661024" w:rsidR="004773D6" w:rsidRPr="00B110EF" w:rsidRDefault="00690143" w:rsidP="007105FE">
      <w:pPr>
        <w:ind w:left="420" w:firstLineChars="100" w:firstLine="220"/>
        <w:rPr>
          <w:rFonts w:eastAsiaTheme="minorEastAsia"/>
        </w:rPr>
      </w:pPr>
      <w:r w:rsidRPr="00B110EF">
        <w:rPr>
          <w:rFonts w:eastAsiaTheme="minorEastAsia"/>
        </w:rPr>
        <w:t>本検証では，代表的なクラウド事業者</w:t>
      </w:r>
      <w:r w:rsidRPr="00B110EF">
        <w:rPr>
          <w:rFonts w:eastAsiaTheme="minorEastAsia"/>
        </w:rPr>
        <w:t>[4-1]</w:t>
      </w:r>
      <w:r w:rsidRPr="00B110EF">
        <w:rPr>
          <w:rFonts w:eastAsiaTheme="minorEastAsia"/>
        </w:rPr>
        <w:t>である</w:t>
      </w:r>
      <w:commentRangeStart w:id="21"/>
      <w:r w:rsidRPr="007105FE">
        <w:rPr>
          <w:rFonts w:eastAsiaTheme="minorEastAsia"/>
          <w:highlight w:val="green"/>
        </w:rPr>
        <w:t>AmazonWebService</w:t>
      </w:r>
      <w:commentRangeEnd w:id="21"/>
      <w:r w:rsidR="00EB59C8" w:rsidRPr="007105FE">
        <w:rPr>
          <w:rStyle w:val="af5"/>
          <w:highlight w:val="green"/>
        </w:rPr>
        <w:commentReference w:id="21"/>
      </w:r>
      <w:r w:rsidR="007105FE" w:rsidRPr="007105FE">
        <w:rPr>
          <w:rFonts w:hint="eastAsia"/>
          <w:highlight w:val="green"/>
        </w:rPr>
        <w:t>（以下</w:t>
      </w:r>
      <w:r w:rsidR="007105FE" w:rsidRPr="007105FE">
        <w:rPr>
          <w:highlight w:val="green"/>
        </w:rPr>
        <w:t>AWS</w:t>
      </w:r>
      <w:r w:rsidR="007105FE" w:rsidRPr="007105FE">
        <w:rPr>
          <w:rFonts w:hint="eastAsia"/>
          <w:highlight w:val="green"/>
        </w:rPr>
        <w:t>）</w:t>
      </w:r>
      <w:r w:rsidRPr="00B110EF">
        <w:rPr>
          <w:rFonts w:eastAsiaTheme="minorEastAsia"/>
        </w:rPr>
        <w:t>が提供するサーバレスサービスを使用して，グッズ購買サイトのシステム構築を行う．</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77777777" w:rsidR="00B95F59" w:rsidRPr="00B110EF" w:rsidRDefault="006455DE" w:rsidP="007105FE">
      <w:pPr>
        <w:ind w:leftChars="200" w:left="440"/>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B95F59" w:rsidRPr="00B110EF">
        <w:rPr>
          <w:rFonts w:eastAsiaTheme="minorEastAsia"/>
        </w:rPr>
        <w:t>EC</w:t>
      </w:r>
      <w:r w:rsidR="00B95F59" w:rsidRPr="00B110EF">
        <w:rPr>
          <w:rFonts w:eastAsiaTheme="minorEastAsia"/>
        </w:rPr>
        <w:t>サイトの立ち上げが増加すると</w:t>
      </w:r>
      <w:commentRangeStart w:id="22"/>
      <w:r w:rsidR="00B95F59" w:rsidRPr="00B110EF">
        <w:rPr>
          <w:rFonts w:eastAsiaTheme="minorEastAsia"/>
        </w:rPr>
        <w:t>考えられるため</w:t>
      </w:r>
      <w:commentRangeEnd w:id="22"/>
      <w:r w:rsidR="0061338D">
        <w:rPr>
          <w:rStyle w:val="af5"/>
        </w:rPr>
        <w:commentReference w:id="22"/>
      </w:r>
      <w:r w:rsidR="00B95F59" w:rsidRPr="00B110EF">
        <w:rPr>
          <w:rFonts w:eastAsiaTheme="minorEastAsia"/>
        </w:rPr>
        <w:t>，グッズ購買サイトに決定した．</w:t>
      </w:r>
    </w:p>
    <w:p w14:paraId="29483F82" w14:textId="710744A0" w:rsidR="006455DE" w:rsidRDefault="00B95F59" w:rsidP="007105FE">
      <w:pPr>
        <w:ind w:leftChars="200" w:left="440"/>
        <w:rPr>
          <w:rFonts w:eastAsiaTheme="minorEastAsia"/>
        </w:rPr>
      </w:pPr>
      <w:commentRangeStart w:id="23"/>
      <w:r w:rsidRPr="00B110EF">
        <w:rPr>
          <w:rFonts w:eastAsiaTheme="minorEastAsia"/>
        </w:rPr>
        <w:t>経済産業省の資料</w:t>
      </w:r>
      <w:commentRangeEnd w:id="23"/>
      <w:r w:rsidR="00E93AA4">
        <w:rPr>
          <w:rStyle w:val="af5"/>
        </w:rPr>
        <w:commentReference w:id="23"/>
      </w:r>
      <w:r w:rsidR="00F172CA">
        <w:rPr>
          <w:rFonts w:eastAsiaTheme="minorEastAsia" w:hint="eastAsia"/>
        </w:rPr>
        <w:t>[</w:t>
      </w:r>
      <w:r w:rsidR="00F172CA">
        <w:rPr>
          <w:rFonts w:eastAsiaTheme="minorEastAsia"/>
        </w:rPr>
        <w:t>3]</w:t>
      </w:r>
      <w:r w:rsidRPr="00B110EF">
        <w:rPr>
          <w:rFonts w:eastAsiaTheme="minorEastAsia"/>
        </w:rPr>
        <w:t>では，キャッシュレス決済推進のメリットとして「店舗の効率化・売上拡大」，「データ利活用」が挙げられている．実店舗で商品を販売する企業が，</w:t>
      </w:r>
      <w:r w:rsidRPr="00B110EF">
        <w:rPr>
          <w:rFonts w:eastAsiaTheme="minorEastAsia"/>
        </w:rPr>
        <w:t>EC</w:t>
      </w:r>
      <w:r w:rsidRPr="00B110EF">
        <w:rPr>
          <w:rFonts w:eastAsiaTheme="minorEastAsia"/>
        </w:rPr>
        <w:t>サイトを立ち上げることを想定した場合，販売チャネルの多角化による売上の拡大が期待でき，サイト内の購買情報をデータ収集し、分析・活用することで，マーケティングや商品開発に繋げることが可能になる．</w:t>
      </w:r>
      <w:r w:rsidRPr="00B110EF">
        <w:rPr>
          <w:rFonts w:eastAsiaTheme="minorEastAsia"/>
        </w:rPr>
        <w:t>EC</w:t>
      </w:r>
      <w:r w:rsidRPr="00B110EF">
        <w:rPr>
          <w:rFonts w:eastAsiaTheme="minorEastAsia"/>
        </w:rPr>
        <w:t>サイトはキャッシュレス決済が主な決済手段であり，キャッシュレス決済推進によるメリットを享受できることから，</w:t>
      </w:r>
      <w:r w:rsidRPr="00B110EF">
        <w:rPr>
          <w:rFonts w:eastAsiaTheme="minorEastAsia"/>
        </w:rPr>
        <w:t>EC</w:t>
      </w:r>
      <w:r w:rsidRPr="00B110EF">
        <w:rPr>
          <w:rFonts w:eastAsiaTheme="minorEastAsia"/>
        </w:rPr>
        <w:t>サイトが増加すると考える．</w:t>
      </w:r>
    </w:p>
    <w:p w14:paraId="2F2781B2" w14:textId="629B5456" w:rsidR="009C0230" w:rsidRDefault="009C0230" w:rsidP="009C0230">
      <w:pPr>
        <w:rPr>
          <w:rFonts w:eastAsiaTheme="minorEastAsia"/>
        </w:rPr>
      </w:pPr>
      <w:r>
        <w:rPr>
          <w:rFonts w:asciiTheme="minorEastAsia" w:eastAsiaTheme="minorEastAsia" w:hAnsiTheme="minorEastAsia" w:hint="eastAsia"/>
          <w:noProof/>
        </w:rPr>
        <w:lastRenderedPageBreak/>
        <w:drawing>
          <wp:inline distT="0" distB="0" distL="0" distR="0" wp14:anchorId="441A2F20" wp14:editId="13D2B27D">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grayscl/>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4EC82259" w14:textId="65AC9FA4" w:rsidR="009C0230" w:rsidRPr="00B110EF" w:rsidRDefault="009C0230" w:rsidP="009C0230">
      <w:pPr>
        <w:rPr>
          <w:rFonts w:eastAsiaTheme="minorEastAsia"/>
        </w:rPr>
      </w:pPr>
      <w:r w:rsidRPr="00B110EF">
        <w:rPr>
          <w:rFonts w:eastAsiaTheme="minorEastAsia"/>
        </w:rPr>
        <w:t>図</w:t>
      </w:r>
      <w:r>
        <w:rPr>
          <w:rFonts w:eastAsiaTheme="minorEastAsia"/>
        </w:rPr>
        <w:t>2</w:t>
      </w:r>
      <w:r w:rsidR="00224F7D">
        <w:rPr>
          <w:rFonts w:hint="eastAsia"/>
        </w:rPr>
        <w:t>．</w:t>
      </w:r>
      <w:r>
        <w:rPr>
          <w:rFonts w:eastAsiaTheme="minorEastAsia" w:hint="eastAsia"/>
        </w:rPr>
        <w:t>グッズ購買サイトシステム構成図</w:t>
      </w:r>
    </w:p>
    <w:p w14:paraId="4F52BE68" w14:textId="77777777" w:rsidR="009C0230" w:rsidRPr="00B110EF" w:rsidRDefault="009C0230" w:rsidP="009C0230">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06E3C2E0" w14:textId="2B1BAE19" w:rsidR="00B110EF" w:rsidRPr="009C0230" w:rsidRDefault="00B110EF" w:rsidP="009C0230">
      <w:pPr>
        <w:ind w:leftChars="200" w:left="440" w:firstLineChars="100" w:firstLine="220"/>
        <w:rPr>
          <w:rFonts w:eastAsiaTheme="minorEastAsia"/>
        </w:rPr>
      </w:pPr>
      <w:r w:rsidRPr="007D6332">
        <w:rPr>
          <w:rFonts w:eastAsiaTheme="minorEastAsia"/>
        </w:rPr>
        <w:t>グッズ購買サイトに必要な要求事項を要求仕様書（</w:t>
      </w:r>
      <w:r w:rsidR="00224F7D" w:rsidRPr="00224F7D">
        <w:rPr>
          <w:rFonts w:eastAsiaTheme="minorEastAsia" w:hint="eastAsia"/>
        </w:rPr>
        <w:t>別冊</w:t>
      </w:r>
      <w:r w:rsidR="00224F7D" w:rsidRPr="00224F7D">
        <w:rPr>
          <w:rFonts w:eastAsiaTheme="minorEastAsia" w:hint="eastAsia"/>
        </w:rPr>
        <w:t>A-1</w:t>
      </w:r>
      <w:r w:rsidRPr="007D6332">
        <w:rPr>
          <w:rFonts w:eastAsiaTheme="minorEastAsia"/>
        </w:rPr>
        <w:t>）として纏め，要求を充足</w:t>
      </w:r>
      <w:r w:rsidRPr="007D6332">
        <w:rPr>
          <w:rFonts w:eastAsiaTheme="minorEastAsia"/>
          <w:color w:val="000000" w:themeColor="text1"/>
        </w:rPr>
        <w:t>するシステムを構築する．適用するサーバレスアーキテクチャーは，</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24"/>
      <w:commentRangeStart w:id="25"/>
      <w:proofErr w:type="spellStart"/>
      <w:r w:rsidR="00DA1F5B" w:rsidRPr="00B110EF">
        <w:rPr>
          <w:rFonts w:eastAsiaTheme="minorEastAsia"/>
          <w:color w:val="000000" w:themeColor="text1"/>
        </w:rPr>
        <w:t>Serverless</w:t>
      </w:r>
      <w:proofErr w:type="spellEnd"/>
      <w:r w:rsidR="00DA1F5B" w:rsidRPr="00B110EF">
        <w:rPr>
          <w:rFonts w:eastAsiaTheme="minorEastAsia"/>
          <w:color w:val="000000" w:themeColor="text1"/>
        </w:rPr>
        <w:t xml:space="preserve"> Airline Booking</w:t>
      </w:r>
      <w:r w:rsidR="00DA1F5B" w:rsidRPr="00B110EF">
        <w:rPr>
          <w:rFonts w:eastAsiaTheme="minorEastAsia"/>
          <w:color w:val="000000" w:themeColor="text1"/>
        </w:rPr>
        <w:t>（航空券購買システム例）</w:t>
      </w:r>
      <w:commentRangeEnd w:id="24"/>
      <w:r w:rsidR="00A54E10" w:rsidRPr="00B110EF">
        <w:rPr>
          <w:rStyle w:val="af5"/>
        </w:rPr>
        <w:commentReference w:id="24"/>
      </w:r>
      <w:commentRangeEnd w:id="25"/>
      <w:r>
        <w:rPr>
          <w:rStyle w:val="af5"/>
        </w:rPr>
        <w:commentReference w:id="25"/>
      </w:r>
      <w:r>
        <w:rPr>
          <w:rFonts w:eastAsiaTheme="minorEastAsia"/>
          <w:color w:val="000000" w:themeColor="text1"/>
        </w:rPr>
        <w:t>[4</w:t>
      </w:r>
      <w:r w:rsidR="00DA1F5B" w:rsidRPr="00B110EF">
        <w:rPr>
          <w:rFonts w:eastAsiaTheme="minorEastAsia"/>
          <w:color w:val="000000" w:themeColor="text1"/>
        </w:rPr>
        <w:t>]</w:t>
      </w:r>
      <w:r w:rsidR="00F172CA" w:rsidRPr="00F172CA">
        <w:rPr>
          <w:rFonts w:hint="eastAsia"/>
        </w:rPr>
        <w:t xml:space="preserve"> </w:t>
      </w:r>
      <w:r w:rsidR="00F172CA" w:rsidRPr="00F172CA">
        <w:rPr>
          <w:rFonts w:eastAsiaTheme="minorEastAsia" w:hint="eastAsia"/>
          <w:color w:val="000000" w:themeColor="text1"/>
          <w:highlight w:val="green"/>
        </w:rPr>
        <w:t>をリファレンスアーキテクチャとして再利用し本システムの要求事項を満たすシステム構成を設計した。（図</w:t>
      </w:r>
      <w:r w:rsidR="00F172CA" w:rsidRPr="00F172CA">
        <w:rPr>
          <w:rFonts w:eastAsiaTheme="minorEastAsia" w:hint="eastAsia"/>
          <w:color w:val="000000" w:themeColor="text1"/>
          <w:highlight w:val="green"/>
        </w:rPr>
        <w:t>2</w:t>
      </w:r>
      <w:r w:rsidR="00F172CA" w:rsidRPr="00F172CA">
        <w:rPr>
          <w:rFonts w:eastAsiaTheme="minorEastAsia" w:hint="eastAsia"/>
          <w:color w:val="000000" w:themeColor="text1"/>
          <w:highlight w:val="green"/>
        </w:rPr>
        <w:t>）</w:t>
      </w:r>
    </w:p>
    <w:p w14:paraId="18039ED1" w14:textId="77777777" w:rsidR="007105FE" w:rsidRPr="007D1FA8" w:rsidRDefault="007105FE" w:rsidP="000F59A6">
      <w:pPr>
        <w:rPr>
          <w:rFonts w:asciiTheme="minorEastAsia" w:eastAsiaTheme="minorEastAsia" w:hAnsiTheme="minorEastAsia"/>
        </w:rPr>
      </w:pPr>
    </w:p>
    <w:p w14:paraId="06EF7BBA" w14:textId="5071C0EE" w:rsidR="000F59A6" w:rsidRDefault="000F59A6" w:rsidP="000F59A6">
      <w:pPr>
        <w:rPr>
          <w:rFonts w:eastAsia="ＭＳ ゴシック"/>
        </w:rPr>
      </w:pPr>
      <w:r w:rsidRPr="000F59A6">
        <w:rPr>
          <w:rFonts w:eastAsia="ＭＳ ゴシック" w:hint="eastAsia"/>
        </w:rPr>
        <w:t>3.2</w:t>
      </w:r>
      <w:commentRangeStart w:id="26"/>
      <w:r w:rsidRPr="000F59A6">
        <w:rPr>
          <w:rFonts w:eastAsia="ＭＳ ゴシック" w:hint="eastAsia"/>
        </w:rPr>
        <w:t>検証方法</w:t>
      </w:r>
      <w:commentRangeEnd w:id="26"/>
      <w:r w:rsidR="004377AA">
        <w:rPr>
          <w:rStyle w:val="af5"/>
        </w:rPr>
        <w:commentReference w:id="26"/>
      </w:r>
    </w:p>
    <w:p w14:paraId="37033E02" w14:textId="2CE81A9F" w:rsidR="009C0230" w:rsidRPr="00F172CA" w:rsidRDefault="00F172CA" w:rsidP="00F172CA">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構築における作業時間及びドキュメント作成量の測定はそれぞれ以下の手順で行った。</w:t>
      </w:r>
    </w:p>
    <w:p w14:paraId="3ED4AA6D" w14:textId="77777777" w:rsidR="00F172CA" w:rsidRPr="000F59A6" w:rsidRDefault="00F172CA" w:rsidP="000F59A6">
      <w:pPr>
        <w:rPr>
          <w:rFonts w:eastAsia="ＭＳ ゴシック"/>
        </w:rPr>
      </w:pPr>
    </w:p>
    <w:p w14:paraId="5F6707DA" w14:textId="6440A605" w:rsidR="006455DE" w:rsidRDefault="006455DE" w:rsidP="006455DE">
      <w:pPr>
        <w:rPr>
          <w:rFonts w:eastAsia="ＭＳ ゴシック"/>
        </w:rPr>
      </w:pPr>
      <w:r>
        <w:rPr>
          <w:rFonts w:eastAsia="ＭＳ ゴシック"/>
        </w:rPr>
        <w:t>3.2.1</w:t>
      </w:r>
      <w:r>
        <w:rPr>
          <w:rFonts w:eastAsia="ＭＳ ゴシック" w:hint="eastAsia"/>
        </w:rPr>
        <w:t>構築作業時間</w:t>
      </w:r>
    </w:p>
    <w:p w14:paraId="1F2DF598" w14:textId="7EB9683C" w:rsidR="00CA3998" w:rsidRDefault="00CA3998" w:rsidP="00CA3998">
      <w:pPr>
        <w:ind w:firstLineChars="100" w:firstLine="220"/>
        <w:rPr>
          <w:rFonts w:eastAsia="ＭＳ ゴシック"/>
        </w:rPr>
      </w:pPr>
      <w:r w:rsidRPr="00CA3998">
        <w:rPr>
          <w:rFonts w:hint="eastAsia"/>
          <w:highlight w:val="green"/>
        </w:rPr>
        <w:t>次</w:t>
      </w:r>
      <w:r w:rsidRPr="00B2389C">
        <w:rPr>
          <w:rFonts w:hint="eastAsia"/>
          <w:highlight w:val="green"/>
        </w:rPr>
        <w:t>の</w:t>
      </w:r>
      <w:r w:rsidRPr="00B2389C">
        <w:rPr>
          <w:rFonts w:hint="eastAsia"/>
          <w:highlight w:val="green"/>
        </w:rPr>
        <w:t>A</w:t>
      </w:r>
      <w:r w:rsidRPr="00B2389C">
        <w:rPr>
          <w:highlight w:val="green"/>
        </w:rPr>
        <w:t>-1</w:t>
      </w:r>
      <w:r w:rsidRPr="00B2389C">
        <w:rPr>
          <w:rFonts w:hint="eastAsia"/>
          <w:highlight w:val="green"/>
        </w:rPr>
        <w:t>から</w:t>
      </w:r>
      <w:r w:rsidRPr="00B2389C">
        <w:rPr>
          <w:highlight w:val="green"/>
        </w:rPr>
        <w:t>A-4</w:t>
      </w:r>
      <w:r w:rsidRPr="00B2389C">
        <w:rPr>
          <w:rFonts w:hint="eastAsia"/>
          <w:highlight w:val="green"/>
        </w:rPr>
        <w:t>の手順で構築</w:t>
      </w:r>
      <w:r w:rsidR="00B2389C" w:rsidRPr="00B2389C">
        <w:rPr>
          <w:rFonts w:hint="eastAsia"/>
          <w:highlight w:val="green"/>
        </w:rPr>
        <w:t>作業</w:t>
      </w:r>
      <w:r w:rsidRPr="00B2389C">
        <w:rPr>
          <w:rFonts w:hint="eastAsia"/>
          <w:highlight w:val="green"/>
        </w:rPr>
        <w:t>を行った。</w:t>
      </w:r>
      <w:r w:rsidR="00B2389C" w:rsidRPr="00B2389C">
        <w:rPr>
          <w:rFonts w:hint="eastAsia"/>
          <w:highlight w:val="green"/>
        </w:rPr>
        <w:t>なお，構築作業時間の測定は構築作業そのものである手順</w:t>
      </w:r>
      <w:r w:rsidR="00B2389C" w:rsidRPr="00B2389C">
        <w:rPr>
          <w:rFonts w:hint="eastAsia"/>
          <w:highlight w:val="green"/>
        </w:rPr>
        <w:t>A</w:t>
      </w:r>
      <w:r w:rsidR="00B2389C" w:rsidRPr="00B2389C">
        <w:rPr>
          <w:highlight w:val="green"/>
        </w:rPr>
        <w:t>-3</w:t>
      </w:r>
      <w:r w:rsidR="00B2389C" w:rsidRPr="00B2389C">
        <w:rPr>
          <w:rFonts w:hint="eastAsia"/>
          <w:highlight w:val="green"/>
        </w:rPr>
        <w:t>と手順</w:t>
      </w:r>
      <w:r w:rsidR="00B2389C" w:rsidRPr="00B2389C">
        <w:rPr>
          <w:rFonts w:hint="eastAsia"/>
          <w:highlight w:val="green"/>
        </w:rPr>
        <w:t>A</w:t>
      </w:r>
      <w:r w:rsidR="00B2389C" w:rsidRPr="00B2389C">
        <w:rPr>
          <w:highlight w:val="green"/>
        </w:rPr>
        <w:t>-4</w:t>
      </w:r>
      <w:r w:rsidR="00B2389C" w:rsidRPr="00B2389C">
        <w:rPr>
          <w:rFonts w:hint="eastAsia"/>
          <w:highlight w:val="green"/>
        </w:rPr>
        <w:t>に要した時間を計測した．</w:t>
      </w:r>
    </w:p>
    <w:p w14:paraId="3725340A" w14:textId="4A6DA54F" w:rsidR="00324058" w:rsidRDefault="00324058" w:rsidP="00324058">
      <w:pPr>
        <w:ind w:firstLineChars="100" w:firstLine="220"/>
        <w:rPr>
          <w:rFonts w:eastAsiaTheme="minorEastAsia"/>
        </w:rPr>
      </w:pPr>
      <w:commentRangeStart w:id="27"/>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w:t>
      </w:r>
      <w:commentRangeEnd w:id="27"/>
      <w:r w:rsidR="00D1161E">
        <w:rPr>
          <w:rStyle w:val="af5"/>
        </w:rPr>
        <w:commentReference w:id="27"/>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r>
        <w:rPr>
          <w:rFonts w:eastAsiaTheme="minorEastAsia"/>
        </w:rPr>
        <w:t>AWS</w:t>
      </w:r>
      <w:r>
        <w:rPr>
          <w:rFonts w:eastAsiaTheme="minorEastAsia" w:hint="eastAsia"/>
        </w:rPr>
        <w:t>開発者ガイドやガイド記載のチュートリアル</w:t>
      </w:r>
      <w:r w:rsidR="00B2389C">
        <w:rPr>
          <w:rFonts w:eastAsiaTheme="minorEastAsia" w:hint="eastAsia"/>
        </w:rPr>
        <w:t>を</w:t>
      </w:r>
      <w:r w:rsidR="00B2389C" w:rsidRPr="00B2389C">
        <w:rPr>
          <w:rFonts w:eastAsiaTheme="minorEastAsia" w:hint="eastAsia"/>
          <w:highlight w:val="green"/>
        </w:rPr>
        <w:t>参照し、事前学習を行</w:t>
      </w:r>
      <w:r w:rsidR="00B2389C">
        <w:rPr>
          <w:rFonts w:eastAsiaTheme="minorEastAsia" w:hint="eastAsia"/>
          <w:highlight w:val="green"/>
        </w:rPr>
        <w:t>う</w:t>
      </w:r>
      <w:r w:rsidR="00B2389C" w:rsidRPr="00B2389C">
        <w:rPr>
          <w:rFonts w:eastAsiaTheme="minorEastAsia" w:hint="eastAsia"/>
          <w:highlight w:val="green"/>
        </w:rPr>
        <w:t>。</w:t>
      </w:r>
    </w:p>
    <w:p w14:paraId="7275609D" w14:textId="78F89B02"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：確認結果を整理し，システムで扱うデータ定義をデータ定義書（</w:t>
      </w:r>
      <w:r w:rsidR="00224F7D" w:rsidRPr="00224F7D">
        <w:rPr>
          <w:rFonts w:eastAsiaTheme="minorEastAsia" w:hint="eastAsia"/>
          <w:color w:val="FF0000"/>
        </w:rPr>
        <w:t>別冊</w:t>
      </w:r>
      <w:r w:rsidR="00224F7D" w:rsidRPr="00224F7D">
        <w:rPr>
          <w:rFonts w:eastAsiaTheme="minorEastAsia" w:hint="eastAsia"/>
          <w:color w:val="FF0000"/>
        </w:rPr>
        <w:t>B-1</w:t>
      </w:r>
      <w:r w:rsidRPr="006455DE">
        <w:rPr>
          <w:rFonts w:eastAsiaTheme="minorEastAsia" w:hint="eastAsia"/>
          <w:color w:val="FF0000"/>
        </w:rPr>
        <w:t>）として纏める．</w:t>
      </w:r>
      <w:r w:rsidRPr="006455DE">
        <w:rPr>
          <w:rFonts w:eastAsiaTheme="minorEastAsia"/>
          <w:color w:val="FF0000"/>
        </w:rPr>
        <w:t>AWS</w:t>
      </w:r>
      <w:r>
        <w:rPr>
          <w:rFonts w:eastAsiaTheme="minorEastAsia" w:hint="eastAsia"/>
          <w:color w:val="FF0000"/>
        </w:rPr>
        <w:t>コンソール作業で設定する値を，グッズ購買</w:t>
      </w:r>
      <w:r w:rsidRPr="00324058">
        <w:rPr>
          <w:rFonts w:eastAsiaTheme="minorEastAsia" w:hint="eastAsia"/>
          <w:color w:val="0000FF"/>
        </w:rPr>
        <w:t>サイト</w:t>
      </w:r>
      <w:r w:rsidRPr="006455DE">
        <w:rPr>
          <w:rFonts w:eastAsiaTheme="minorEastAsia" w:hint="eastAsia"/>
          <w:color w:val="FF0000"/>
        </w:rPr>
        <w:t>で実装する機能ごとに，</w:t>
      </w:r>
      <w:commentRangeStart w:id="28"/>
      <w:r w:rsidR="006455DE" w:rsidRPr="006455DE">
        <w:rPr>
          <w:rFonts w:eastAsiaTheme="minorEastAsia" w:hint="eastAsia"/>
          <w:color w:val="FF0000"/>
        </w:rPr>
        <w:t>パラメータシート</w:t>
      </w:r>
      <w:commentRangeEnd w:id="28"/>
      <w:r w:rsidR="00B44ABD">
        <w:rPr>
          <w:rStyle w:val="af5"/>
        </w:rPr>
        <w:commentReference w:id="28"/>
      </w:r>
      <w:r w:rsidR="006455DE" w:rsidRPr="006455DE">
        <w:rPr>
          <w:rFonts w:eastAsiaTheme="minorEastAsia" w:hint="eastAsia"/>
          <w:color w:val="FF0000"/>
        </w:rPr>
        <w:t>（</w:t>
      </w:r>
      <w:r w:rsidR="00224F7D" w:rsidRPr="00224F7D">
        <w:rPr>
          <w:rFonts w:eastAsiaTheme="minorEastAsia" w:hint="eastAsia"/>
          <w:color w:val="FF0000"/>
        </w:rPr>
        <w:t>別冊</w:t>
      </w:r>
      <w:r w:rsidR="00224F7D" w:rsidRPr="00224F7D">
        <w:rPr>
          <w:rFonts w:eastAsiaTheme="minorEastAsia" w:hint="eastAsia"/>
          <w:color w:val="FF0000"/>
        </w:rPr>
        <w:t>B-2</w:t>
      </w:r>
      <w:r w:rsidR="006455DE" w:rsidRPr="006455DE">
        <w:rPr>
          <w:rFonts w:eastAsiaTheme="minorEastAsia" w:hint="eastAsia"/>
          <w:color w:val="FF0000"/>
        </w:rPr>
        <w:t>）として纏める．</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w:t>
      </w:r>
      <w:r w:rsidR="00224F7D" w:rsidRPr="00224F7D">
        <w:rPr>
          <w:rFonts w:eastAsiaTheme="minorEastAsia" w:hint="eastAsia"/>
          <w:color w:val="FF0000"/>
        </w:rPr>
        <w:t>別冊</w:t>
      </w:r>
      <w:r w:rsidR="00224F7D" w:rsidRPr="00224F7D">
        <w:rPr>
          <w:rFonts w:eastAsiaTheme="minorEastAsia" w:hint="eastAsia"/>
          <w:color w:val="FF0000"/>
        </w:rPr>
        <w:t>B-3</w:t>
      </w:r>
      <w:r w:rsidR="006455DE" w:rsidRPr="006455DE">
        <w:rPr>
          <w:rFonts w:eastAsiaTheme="minorEastAsia" w:hint="eastAsia"/>
          <w:color w:val="FF0000"/>
        </w:rPr>
        <w:t>）として纏める．</w:t>
      </w:r>
    </w:p>
    <w:p w14:paraId="720A0BD6" w14:textId="77777777"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7A32B599"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Pr>
          <w:rFonts w:eastAsiaTheme="minorEastAsia" w:hint="eastAsia"/>
          <w:color w:val="FF0000"/>
        </w:rPr>
        <w:t>，</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Pr="006455DE">
        <w:rPr>
          <w:rFonts w:eastAsiaTheme="minorEastAsia" w:hint="eastAsia"/>
          <w:color w:val="FF0000"/>
        </w:rPr>
        <w:t>を利用してグッズ購買システムを構築し，作業時間を計測する．</w:t>
      </w:r>
      <w:r w:rsidRPr="00904EFC">
        <w:rPr>
          <w:rFonts w:eastAsiaTheme="minorEastAsia" w:hint="eastAsia"/>
          <w:color w:val="0000FF"/>
        </w:rPr>
        <w:t>構築作業は，</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r w:rsidR="00F172CA" w:rsidRPr="00F172CA">
        <w:rPr>
          <w:highlight w:val="green"/>
        </w:rPr>
        <w:t>AWS</w:t>
      </w:r>
      <w:r w:rsidR="00F172CA" w:rsidRPr="00F172CA">
        <w:rPr>
          <w:rFonts w:hint="eastAsia"/>
          <w:highlight w:val="green"/>
        </w:rPr>
        <w:t>を利用した開発の未経験者</w:t>
      </w:r>
      <w:r w:rsidRPr="00904EFC">
        <w:rPr>
          <w:rFonts w:eastAsiaTheme="minorEastAsia" w:hint="eastAsia"/>
          <w:color w:val="0000FF"/>
        </w:rPr>
        <w:t>であるメンバー</w:t>
      </w:r>
      <w:r w:rsidRPr="00904EFC">
        <w:rPr>
          <w:rFonts w:eastAsiaTheme="minorEastAsia"/>
          <w:color w:val="0000FF"/>
        </w:rPr>
        <w:t>1</w:t>
      </w:r>
      <w:r w:rsidRPr="00904EFC">
        <w:rPr>
          <w:rFonts w:eastAsiaTheme="minorEastAsia" w:hint="eastAsia"/>
          <w:color w:val="0000FF"/>
        </w:rPr>
        <w:t>名が担当する．</w:t>
      </w:r>
    </w:p>
    <w:p w14:paraId="09857077" w14:textId="77777777" w:rsidR="006455DE" w:rsidRDefault="006455DE" w:rsidP="006455DE">
      <w:pPr>
        <w:rPr>
          <w:rFonts w:eastAsia="ＭＳ ゴシック"/>
        </w:rPr>
      </w:pPr>
    </w:p>
    <w:p w14:paraId="5F384824" w14:textId="1140AAFC" w:rsid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78EC4010" w14:textId="104C74F8" w:rsidR="00F172CA" w:rsidRPr="00F172CA" w:rsidRDefault="00F172CA" w:rsidP="006455DE">
      <w:pPr>
        <w:rPr>
          <w:rFonts w:asciiTheme="minorEastAsia" w:eastAsiaTheme="minorEastAsia" w:hAnsiTheme="minorEastAsia"/>
          <w:color w:val="FF0000"/>
        </w:rPr>
      </w:pPr>
      <w:r>
        <w:rPr>
          <w:rFonts w:eastAsia="ＭＳ ゴシック"/>
          <w:color w:val="FF0000"/>
        </w:rPr>
        <w:t xml:space="preserve">  </w:t>
      </w:r>
      <w:r w:rsidRPr="00CA3998">
        <w:rPr>
          <w:rFonts w:asciiTheme="minorEastAsia" w:eastAsiaTheme="minorEastAsia" w:hAnsiTheme="minorEastAsia" w:hint="eastAsia"/>
          <w:color w:val="FF0000"/>
          <w:highlight w:val="green"/>
        </w:rPr>
        <w:t>次のB-1からB-4の手順でドキュメント作成量の測定を行った。</w:t>
      </w:r>
    </w:p>
    <w:p w14:paraId="4B474682" w14:textId="0AACF713" w:rsidR="00324058" w:rsidRPr="00E60EA1" w:rsidRDefault="00324058" w:rsidP="00324058">
      <w:pPr>
        <w:ind w:firstLineChars="100" w:firstLine="220"/>
        <w:rPr>
          <w:rFonts w:eastAsiaTheme="minorEastAsia"/>
          <w:color w:val="FF0000"/>
        </w:rPr>
      </w:pPr>
      <w:commentRangeStart w:id="29"/>
      <w:r w:rsidRPr="00E60EA1">
        <w:rPr>
          <w:rFonts w:eastAsiaTheme="minorEastAsia"/>
          <w:color w:val="FF0000"/>
        </w:rPr>
        <w:t>手順</w:t>
      </w:r>
      <w:r w:rsidRPr="00324058">
        <w:rPr>
          <w:rFonts w:eastAsiaTheme="minorEastAsia"/>
          <w:color w:val="0000FF"/>
        </w:rPr>
        <w:t>B-1</w:t>
      </w:r>
      <w:commentRangeEnd w:id="29"/>
      <w:r w:rsidR="00D1161E">
        <w:rPr>
          <w:rStyle w:val="af5"/>
        </w:rPr>
        <w:commentReference w:id="29"/>
      </w:r>
      <w:r w:rsidRPr="00E60EA1">
        <w:rPr>
          <w:rFonts w:eastAsiaTheme="minorEastAsia"/>
          <w:color w:val="FF0000"/>
        </w:rPr>
        <w:t>：オンプレミス環境でウォーターフォールモデルによる開発を行う場合に必要となる成果物一覧を作成する．</w:t>
      </w:r>
      <w:r w:rsidR="00E30AB1">
        <w:rPr>
          <w:rFonts w:eastAsiaTheme="minorEastAsia" w:hint="eastAsia"/>
          <w:color w:val="FF0000"/>
        </w:rPr>
        <w:t>なお，成果物一覧は、メンバーが所属する各社で標準化された成果物一覧を纏めたもので</w:t>
      </w:r>
      <w:commentRangeStart w:id="30"/>
      <w:r w:rsidR="00E30AB1">
        <w:rPr>
          <w:rFonts w:eastAsiaTheme="minorEastAsia" w:hint="eastAsia"/>
          <w:color w:val="FF0000"/>
        </w:rPr>
        <w:t>ある</w:t>
      </w:r>
      <w:commentRangeEnd w:id="30"/>
      <w:r w:rsidR="00B71211">
        <w:rPr>
          <w:rStyle w:val="af5"/>
        </w:rPr>
        <w:commentReference w:id="30"/>
      </w:r>
      <w:r w:rsidR="00E30AB1">
        <w:rPr>
          <w:rFonts w:eastAsiaTheme="minorEastAsia" w:hint="eastAsia"/>
          <w:color w:val="FF0000"/>
        </w:rPr>
        <w:t>。</w:t>
      </w:r>
    </w:p>
    <w:p w14:paraId="0868C82A" w14:textId="441141B9"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3.2.1</w:t>
      </w:r>
      <w:r w:rsidRPr="00E60EA1">
        <w:rPr>
          <w:rFonts w:eastAsiaTheme="minorEastAsia"/>
          <w:color w:val="FF0000"/>
        </w:rPr>
        <w:t>構築作業</w:t>
      </w:r>
      <w:r w:rsidR="008C70FF">
        <w:rPr>
          <w:rFonts w:eastAsiaTheme="minorEastAsia" w:hint="eastAsia"/>
          <w:color w:val="FF0000"/>
        </w:rPr>
        <w:t>後に</w:t>
      </w:r>
      <w:r w:rsidRPr="00E60EA1">
        <w:rPr>
          <w:rFonts w:eastAsiaTheme="minorEastAsia"/>
          <w:color w:val="FF0000"/>
        </w:rPr>
        <w:t>，</w:t>
      </w:r>
      <w:r w:rsidR="008C70FF">
        <w:rPr>
          <w:rFonts w:eastAsiaTheme="minorEastAsia" w:hint="eastAsia"/>
          <w:color w:val="FF0000"/>
        </w:rPr>
        <w:t>手順</w:t>
      </w:r>
      <w:r w:rsidR="008C70FF">
        <w:rPr>
          <w:rFonts w:eastAsiaTheme="minorEastAsia" w:hint="eastAsia"/>
          <w:color w:val="FF0000"/>
        </w:rPr>
        <w:t>B</w:t>
      </w:r>
      <w:r w:rsidR="008C70FF">
        <w:rPr>
          <w:rFonts w:eastAsiaTheme="minorEastAsia"/>
          <w:color w:val="FF0000"/>
        </w:rPr>
        <w:t>-1</w:t>
      </w:r>
      <w:r w:rsidR="008C70FF">
        <w:rPr>
          <w:rFonts w:eastAsiaTheme="minorEastAsia" w:hint="eastAsia"/>
          <w:color w:val="FF0000"/>
        </w:rPr>
        <w:t>で作成した成果物一覧に対して，</w:t>
      </w:r>
      <w:commentRangeStart w:id="31"/>
      <w:commentRangeStart w:id="32"/>
      <w:r w:rsidRPr="00E60EA1">
        <w:rPr>
          <w:rFonts w:eastAsiaTheme="minorEastAsia"/>
          <w:color w:val="FF0000"/>
        </w:rPr>
        <w:t>サーバレスアーキテクチャー適用による開発で必要</w:t>
      </w:r>
      <w:r w:rsidR="008C70FF">
        <w:rPr>
          <w:rFonts w:eastAsiaTheme="minorEastAsia" w:hint="eastAsia"/>
          <w:color w:val="FF0000"/>
        </w:rPr>
        <w:t>となる</w:t>
      </w:r>
      <w:r w:rsidRPr="00E60EA1">
        <w:rPr>
          <w:rFonts w:eastAsiaTheme="minorEastAsia"/>
          <w:color w:val="FF0000"/>
        </w:rPr>
        <w:t>成果物を</w:t>
      </w:r>
      <w:r w:rsidR="008C70FF" w:rsidRPr="008C70FF">
        <w:rPr>
          <w:rFonts w:eastAsiaTheme="minorEastAsia" w:hint="eastAsia"/>
          <w:color w:val="FF0000"/>
          <w:highlight w:val="yellow"/>
        </w:rPr>
        <w:t>設定した</w:t>
      </w:r>
      <w:r w:rsidRPr="00E60EA1">
        <w:rPr>
          <w:rFonts w:eastAsiaTheme="minorEastAsia"/>
          <w:color w:val="FF0000"/>
        </w:rPr>
        <w:t>．</w:t>
      </w:r>
      <w:commentRangeEnd w:id="31"/>
      <w:r w:rsidR="004377AA">
        <w:rPr>
          <w:rStyle w:val="af5"/>
        </w:rPr>
        <w:commentReference w:id="31"/>
      </w:r>
      <w:commentRangeEnd w:id="32"/>
      <w:r w:rsidR="006D747B">
        <w:rPr>
          <w:rStyle w:val="af5"/>
        </w:rPr>
        <w:commentReference w:id="32"/>
      </w:r>
    </w:p>
    <w:p w14:paraId="36D3AC0E"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w:t>
      </w:r>
      <w:commentRangeStart w:id="33"/>
      <w:commentRangeStart w:id="34"/>
      <w:r w:rsidRPr="00E60EA1">
        <w:rPr>
          <w:rFonts w:eastAsiaTheme="minorEastAsia"/>
          <w:color w:val="FF0000"/>
        </w:rPr>
        <w:t>オンプレミス開発におけるドキュメント作成時の作業ボリュームを基準として、同じドキュメントをサーバレスアーキテクチャーの適用による開発を行った場合と比較</w:t>
      </w:r>
      <w:commentRangeEnd w:id="33"/>
      <w:r w:rsidR="004377AA">
        <w:rPr>
          <w:rStyle w:val="af5"/>
        </w:rPr>
        <w:commentReference w:id="33"/>
      </w:r>
      <w:commentRangeEnd w:id="34"/>
      <w:r w:rsidR="006D747B">
        <w:rPr>
          <w:rStyle w:val="af5"/>
        </w:rPr>
        <w:commentReference w:id="34"/>
      </w:r>
      <w:r w:rsidRPr="00E60EA1">
        <w:rPr>
          <w:rFonts w:eastAsiaTheme="minorEastAsia"/>
          <w:color w:val="FF0000"/>
        </w:rPr>
        <w:t>，評価</w:t>
      </w:r>
      <w:r w:rsidRPr="00E60EA1">
        <w:rPr>
          <w:rFonts w:eastAsiaTheme="minorEastAsia"/>
          <w:color w:val="FF0000"/>
        </w:rPr>
        <w:lastRenderedPageBreak/>
        <w:t>する．評価は以下の</w:t>
      </w:r>
      <w:r w:rsidRPr="00E60EA1">
        <w:rPr>
          <w:rFonts w:eastAsiaTheme="minorEastAsia"/>
          <w:color w:val="FF0000"/>
        </w:rPr>
        <w:t>3</w:t>
      </w:r>
      <w:r w:rsidRPr="00E60EA1">
        <w:rPr>
          <w:rFonts w:eastAsiaTheme="minorEastAsia"/>
          <w:color w:val="FF0000"/>
        </w:rPr>
        <w:t>段階とする．</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」，「ドキュメント作成が不要」と評価したドキュメントついて，サーバレスアーキテクチャー適用時のメリットとして根拠を記載する．</w:t>
      </w:r>
    </w:p>
    <w:p w14:paraId="6322219C" w14:textId="2AC7EB2B" w:rsidR="006455DE" w:rsidRDefault="00324058" w:rsidP="00224F7D">
      <w:pPr>
        <w:ind w:firstLineChars="100" w:firstLine="220"/>
        <w:rPr>
          <w:rFonts w:eastAsiaTheme="minorEastAsia"/>
          <w:color w:val="FF0000"/>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w:t>
      </w:r>
      <w:r w:rsidR="00224F7D" w:rsidRPr="00224F7D">
        <w:rPr>
          <w:rFonts w:eastAsiaTheme="minorEastAsia" w:hint="eastAsia"/>
          <w:color w:val="FF0000"/>
        </w:rPr>
        <w:t>別冊</w:t>
      </w:r>
      <w:r w:rsidR="00224F7D" w:rsidRPr="00224F7D">
        <w:rPr>
          <w:rFonts w:eastAsiaTheme="minorEastAsia" w:hint="eastAsia"/>
          <w:color w:val="FF0000"/>
        </w:rPr>
        <w:t>C-1</w:t>
      </w:r>
      <w:r w:rsidRPr="00E60EA1">
        <w:rPr>
          <w:rFonts w:eastAsiaTheme="minorEastAsia"/>
          <w:color w:val="FF0000"/>
        </w:rPr>
        <w:t>）として纏める。評価シートには，</w:t>
      </w:r>
      <w:r w:rsidRPr="00E60EA1">
        <w:rPr>
          <w:rFonts w:eastAsiaTheme="minorEastAsia"/>
          <w:color w:val="FF0000"/>
        </w:rPr>
        <w:t>3.2.1</w:t>
      </w:r>
      <w:r w:rsidRPr="00E60EA1">
        <w:rPr>
          <w:rFonts w:eastAsiaTheme="minorEastAsia"/>
          <w:color w:val="FF0000"/>
        </w:rPr>
        <w:t>構築作業時に顕在化した課題についても記載する．</w:t>
      </w:r>
    </w:p>
    <w:p w14:paraId="5295A823" w14:textId="77777777" w:rsidR="00CA3998" w:rsidRPr="00324058" w:rsidRDefault="00CA3998" w:rsidP="00224F7D">
      <w:pPr>
        <w:ind w:firstLineChars="100" w:firstLine="220"/>
        <w:rPr>
          <w:rFonts w:eastAsia="ＭＳ ゴシック"/>
        </w:rPr>
      </w:pPr>
    </w:p>
    <w:p w14:paraId="2F703F4E" w14:textId="014A09A0" w:rsidR="006455DE" w:rsidRDefault="006455DE" w:rsidP="006455DE">
      <w:pPr>
        <w:rPr>
          <w:rFonts w:eastAsia="ＭＳ ゴシック"/>
        </w:rPr>
      </w:pPr>
      <w:commentRangeStart w:id="35"/>
      <w:r>
        <w:rPr>
          <w:rFonts w:eastAsia="ＭＳ ゴシック"/>
        </w:rPr>
        <w:t>3.3</w:t>
      </w:r>
      <w:r>
        <w:rPr>
          <w:rFonts w:eastAsia="ＭＳ ゴシック" w:hint="eastAsia"/>
        </w:rPr>
        <w:t>検証結果</w:t>
      </w:r>
      <w:commentRangeEnd w:id="35"/>
      <w:r w:rsidR="001517C1">
        <w:rPr>
          <w:rStyle w:val="af5"/>
        </w:rPr>
        <w:commentReference w:id="35"/>
      </w:r>
    </w:p>
    <w:p w14:paraId="105FDE99" w14:textId="5ECBA485" w:rsidR="00CA3998" w:rsidRPr="00CA3998" w:rsidRDefault="00CA3998" w:rsidP="00CA3998">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構築作業時間及びドキュメント作業量の計測結果についてそれぞれ以下に述べる。</w:t>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51DE192B" w:rsidR="006455DE" w:rsidRPr="003D58E9" w:rsidRDefault="006455DE" w:rsidP="006455DE">
      <w:pPr>
        <w:ind w:firstLineChars="100" w:firstLine="220"/>
        <w:rPr>
          <w:rFonts w:eastAsiaTheme="minorEastAsia"/>
        </w:rPr>
      </w:pPr>
      <w:commentRangeStart w:id="36"/>
      <w:r w:rsidRPr="003D58E9">
        <w:rPr>
          <w:rFonts w:eastAsiaTheme="minorEastAsia"/>
          <w:color w:val="FF0000"/>
        </w:rPr>
        <w:t>グッズ購買システムの構築作業時間（</w:t>
      </w:r>
      <w:r w:rsidRPr="003D58E9">
        <w:rPr>
          <w:rFonts w:eastAsiaTheme="minorEastAsia"/>
          <w:color w:val="FF0000"/>
        </w:rPr>
        <w:t>3.2.1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時間であった．内訳は，手順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commentRangeEnd w:id="36"/>
      <w:r w:rsidR="00B44ABD" w:rsidRPr="003D58E9">
        <w:rPr>
          <w:rStyle w:val="af5"/>
        </w:rPr>
        <w:commentReference w:id="36"/>
      </w:r>
    </w:p>
    <w:p w14:paraId="7ACC45FC" w14:textId="12AF8802" w:rsidR="004773D6" w:rsidRDefault="003D58E9" w:rsidP="003D58E9">
      <w:pPr>
        <w:rPr>
          <w:rFonts w:eastAsia="ＭＳ ゴシック"/>
        </w:rPr>
      </w:pPr>
      <w:r>
        <w:rPr>
          <w:rFonts w:asciiTheme="minorEastAsia" w:eastAsiaTheme="minorEastAsia" w:hAnsiTheme="minorEastAsia"/>
          <w:noProof/>
        </w:rPr>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51DDFE91" w:rsidR="003D58E9" w:rsidRDefault="003D58E9" w:rsidP="003D58E9">
      <w:pPr>
        <w:rPr>
          <w:rFonts w:eastAsia="ＭＳ ゴシック"/>
        </w:rPr>
      </w:pPr>
      <w:r>
        <w:rPr>
          <w:rFonts w:eastAsia="ＭＳ ゴシック" w:hint="eastAsia"/>
        </w:rPr>
        <w:t>図</w:t>
      </w:r>
      <w:r>
        <w:rPr>
          <w:rFonts w:eastAsia="ＭＳ ゴシック" w:hint="eastAsia"/>
        </w:rPr>
        <w:t>3.</w:t>
      </w:r>
    </w:p>
    <w:p w14:paraId="4289D5AE" w14:textId="77777777" w:rsidR="003D58E9" w:rsidRPr="006455DE" w:rsidRDefault="003D58E9" w:rsidP="003D58E9">
      <w:pPr>
        <w:rPr>
          <w:rFonts w:eastAsia="ＭＳ ゴシック"/>
        </w:rPr>
      </w:pPr>
    </w:p>
    <w:p w14:paraId="09A5CDDC" w14:textId="4639DE0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w:t>
      </w:r>
      <w:r w:rsidRPr="003D58E9">
        <w:rPr>
          <w:rFonts w:eastAsia="ＭＳ ゴシック" w:hint="eastAsia"/>
        </w:rPr>
        <w:t>作成量</w:t>
      </w:r>
    </w:p>
    <w:p w14:paraId="4C7BE1B5" w14:textId="19ADFCAF" w:rsidR="003D58E9" w:rsidRDefault="003D58E9" w:rsidP="000F59A6">
      <w:pPr>
        <w:rPr>
          <w:rFonts w:eastAsia="ＭＳ ゴシック"/>
        </w:rPr>
      </w:pPr>
      <w:r>
        <w:rPr>
          <w:rFonts w:eastAsia="ＭＳ ゴシック" w:hint="eastAsia"/>
        </w:rPr>
        <w:t xml:space="preserve">　</w:t>
      </w:r>
      <w:r>
        <w:rPr>
          <w:rFonts w:eastAsia="ＭＳ ゴシック" w:hint="eastAsia"/>
        </w:rPr>
        <w:t>#</w:t>
      </w:r>
      <w:r>
        <w:rPr>
          <w:rFonts w:eastAsia="ＭＳ ゴシック" w:hint="eastAsia"/>
        </w:rPr>
        <w:t>図</w:t>
      </w:r>
      <w:r>
        <w:rPr>
          <w:rFonts w:eastAsia="ＭＳ ゴシック" w:hint="eastAsia"/>
        </w:rPr>
        <w:t>3</w:t>
      </w:r>
      <w:r>
        <w:rPr>
          <w:rFonts w:eastAsia="ＭＳ ゴシック" w:hint="eastAsia"/>
        </w:rPr>
        <w:t>を引用すること</w:t>
      </w:r>
    </w:p>
    <w:p w14:paraId="38D72765" w14:textId="7398E445" w:rsidR="004773D6" w:rsidRPr="003D58E9" w:rsidRDefault="004773D6" w:rsidP="004773D6">
      <w:pPr>
        <w:ind w:firstLineChars="100" w:firstLine="220"/>
        <w:rPr>
          <w:rFonts w:asciiTheme="minorEastAsia" w:eastAsiaTheme="minorEastAsia" w:hAnsiTheme="minorEastAsia"/>
        </w:rPr>
      </w:pPr>
      <w:commentRangeStart w:id="37"/>
      <w:r w:rsidRPr="003D58E9">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F277740"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w:t>
      </w:r>
      <w:r w:rsidRPr="003D58E9">
        <w:rPr>
          <w:rFonts w:asciiTheme="minorEastAsia" w:eastAsiaTheme="minorEastAsia" w:hAnsiTheme="minorEastAsia" w:hint="eastAsia"/>
        </w:rPr>
        <w:t>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37"/>
      <w:r w:rsidR="00DB1CA1">
        <w:rPr>
          <w:rStyle w:val="af5"/>
        </w:rPr>
        <w:commentReference w:id="37"/>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A5A3014" w14:textId="77777777" w:rsidR="003D58E9" w:rsidRPr="00CA3998" w:rsidRDefault="003D58E9" w:rsidP="00CA3998">
      <w:pPr>
        <w:ind w:firstLineChars="100" w:firstLine="220"/>
        <w:rPr>
          <w:rFonts w:asciiTheme="minorEastAsia" w:eastAsiaTheme="minorEastAsia" w:hAnsiTheme="minorEastAsia"/>
          <w:color w:val="0000FF"/>
        </w:rPr>
      </w:pPr>
      <w:r w:rsidRPr="00CA3998">
        <w:rPr>
          <w:rFonts w:asciiTheme="majorEastAsia" w:eastAsiaTheme="majorEastAsia" w:hAnsiTheme="majorEastAsia" w:hint="eastAsia"/>
          <w:color w:val="0000FF"/>
        </w:rPr>
        <w:t>3.3 検証結果</w:t>
      </w:r>
      <w:r w:rsidRPr="00CA3998">
        <w:rPr>
          <w:rFonts w:asciiTheme="minorEastAsia" w:eastAsiaTheme="minorEastAsia" w:hAnsiTheme="minorEastAsia" w:hint="eastAsia"/>
          <w:color w:val="0000FF"/>
        </w:rPr>
        <w:t>より，</w:t>
      </w:r>
      <w:commentRangeStart w:id="38"/>
      <w:commentRangeStart w:id="39"/>
      <w:r w:rsidRPr="00CA3998">
        <w:rPr>
          <w:rFonts w:asciiTheme="minorEastAsia" w:eastAsiaTheme="minorEastAsia" w:hAnsiTheme="minorEastAsia" w:hint="eastAsia"/>
          <w:color w:val="0000FF"/>
        </w:rPr>
        <w:t>サーバレスアーキテクチャーを適用した開発では，非機能部分のドキュメント作成量および構築作業時間が削減されることを確認できた．まず，「非機能部分」がサーバレスだとどのように減るのか述べる．</w:t>
      </w:r>
      <w:commentRangeEnd w:id="38"/>
      <w:r w:rsidR="001517C1" w:rsidRPr="00CA3998">
        <w:rPr>
          <w:rStyle w:val="af5"/>
          <w:rFonts w:asciiTheme="minorEastAsia" w:eastAsiaTheme="minorEastAsia" w:hAnsiTheme="minorEastAsia"/>
        </w:rPr>
        <w:commentReference w:id="38"/>
      </w:r>
      <w:commentRangeEnd w:id="39"/>
      <w:r w:rsidR="006D747B">
        <w:rPr>
          <w:rStyle w:val="af5"/>
        </w:rPr>
        <w:commentReference w:id="39"/>
      </w:r>
    </w:p>
    <w:p w14:paraId="20F362F5" w14:textId="77777777" w:rsidR="003D58E9" w:rsidRPr="00DD1884" w:rsidRDefault="003D58E9" w:rsidP="003D58E9">
      <w:pPr>
        <w:rPr>
          <w:rFonts w:eastAsia="ＭＳ ゴシック"/>
          <w:color w:val="0000FF"/>
        </w:rPr>
      </w:pPr>
    </w:p>
    <w:p w14:paraId="342815DD" w14:textId="77777777" w:rsidR="003D58E9" w:rsidRDefault="003D58E9" w:rsidP="003D58E9">
      <w:pPr>
        <w:rPr>
          <w:rFonts w:eastAsia="ＭＳ ゴシック"/>
          <w:color w:val="0000FF"/>
        </w:rPr>
      </w:pPr>
      <w:r>
        <w:rPr>
          <w:rFonts w:eastAsia="ＭＳ ゴシック" w:hint="eastAsia"/>
          <w:color w:val="0000FF"/>
        </w:rPr>
        <w:t xml:space="preserve">4.1 </w:t>
      </w:r>
      <w:r>
        <w:rPr>
          <w:rFonts w:eastAsia="ＭＳ ゴシック" w:hint="eastAsia"/>
          <w:color w:val="0000FF"/>
        </w:rPr>
        <w:t>非機能部分の作業がサーバレスで減る理由</w:t>
      </w:r>
    </w:p>
    <w:p w14:paraId="00DB965B" w14:textId="77777777" w:rsidR="003D58E9" w:rsidRPr="00CA3998" w:rsidRDefault="003D58E9" w:rsidP="003D58E9">
      <w:pPr>
        <w:rPr>
          <w:rFonts w:asciiTheme="minorEastAsia" w:eastAsiaTheme="minorEastAsia" w:hAnsiTheme="minorEastAsia"/>
          <w:color w:val="0000FF"/>
        </w:rPr>
      </w:pPr>
      <w:r>
        <w:rPr>
          <w:rFonts w:eastAsia="ＭＳ ゴシック" w:hint="eastAsia"/>
          <w:color w:val="0000FF"/>
        </w:rPr>
        <w:t xml:space="preserve">　</w:t>
      </w:r>
      <w:r w:rsidRPr="00CA3998">
        <w:rPr>
          <w:rFonts w:asciiTheme="minorEastAsia" w:eastAsiaTheme="minorEastAsia" w:hAnsiTheme="minorEastAsia" w:hint="eastAsia"/>
          <w:color w:val="0000FF"/>
        </w:rPr>
        <w:t>クラウドサービスの利用形態と図1</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サーバレスの責任モデルを用いて説明する．</w:t>
      </w:r>
    </w:p>
    <w:p w14:paraId="0323D716" w14:textId="77777777" w:rsidR="003D58E9" w:rsidRPr="00CA3998" w:rsidRDefault="003D58E9" w:rsidP="003D58E9">
      <w:pPr>
        <w:rPr>
          <w:rFonts w:eastAsiaTheme="minorEastAsia"/>
          <w:color w:val="0000FF"/>
        </w:rPr>
      </w:pPr>
      <w:r w:rsidRPr="00CA3998">
        <w:rPr>
          <w:rFonts w:eastAsiaTheme="minorEastAsia"/>
          <w:color w:val="0000FF"/>
        </w:rPr>
        <w:t>・</w:t>
      </w:r>
      <w:proofErr w:type="spellStart"/>
      <w:r w:rsidRPr="00CA3998">
        <w:rPr>
          <w:rFonts w:eastAsiaTheme="minorEastAsia"/>
          <w:color w:val="0000FF"/>
        </w:rPr>
        <w:t>IaaS</w:t>
      </w:r>
      <w:proofErr w:type="spellEnd"/>
      <w:r w:rsidRPr="00CA3998">
        <w:rPr>
          <w:rFonts w:eastAsiaTheme="minorEastAsia"/>
          <w:color w:val="0000FF"/>
        </w:rPr>
        <w:t>（</w:t>
      </w:r>
      <w:r w:rsidRPr="00CA3998">
        <w:rPr>
          <w:rFonts w:eastAsiaTheme="minorEastAsia"/>
          <w:color w:val="0000FF"/>
        </w:rPr>
        <w:t>Infrastructure as a Service</w:t>
      </w:r>
      <w:r w:rsidRPr="00CA3998">
        <w:rPr>
          <w:rFonts w:eastAsiaTheme="minorEastAsia"/>
          <w:color w:val="0000FF"/>
        </w:rPr>
        <w:t>）</w:t>
      </w:r>
    </w:p>
    <w:p w14:paraId="10FF190C"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「仮想化」以下のインフラ部分は，クラウド事業者により高度に抽象化されており，利用者はインフラの導入・構築、管理が大幅に省力化される特徴がある．</w:t>
      </w:r>
    </w:p>
    <w:p w14:paraId="2570AD39" w14:textId="095ACC83" w:rsidR="003D58E9" w:rsidRPr="00CA3998" w:rsidRDefault="003D58E9" w:rsidP="003D58E9">
      <w:pPr>
        <w:rPr>
          <w:rFonts w:eastAsiaTheme="minorEastAsia"/>
          <w:color w:val="0000FF"/>
        </w:rPr>
      </w:pPr>
      <w:r w:rsidRPr="00CA3998">
        <w:rPr>
          <w:rFonts w:eastAsiaTheme="minorEastAsia"/>
          <w:color w:val="0000FF"/>
        </w:rPr>
        <w:t>・</w:t>
      </w:r>
      <w:proofErr w:type="spellStart"/>
      <w:r w:rsidRPr="00CA3998">
        <w:rPr>
          <w:rFonts w:eastAsiaTheme="minorEastAsia"/>
          <w:color w:val="0000FF"/>
        </w:rPr>
        <w:t>PaaS</w:t>
      </w:r>
      <w:proofErr w:type="spellEnd"/>
      <w:r w:rsidRPr="00CA3998">
        <w:rPr>
          <w:rFonts w:eastAsiaTheme="minorEastAsia"/>
          <w:color w:val="0000FF"/>
        </w:rPr>
        <w:t>（</w:t>
      </w:r>
      <w:r w:rsidRPr="00CA3998">
        <w:rPr>
          <w:rFonts w:eastAsiaTheme="minorEastAsia"/>
          <w:color w:val="0000FF"/>
        </w:rPr>
        <w:t>Platform as a Service</w:t>
      </w:r>
      <w:r w:rsidRPr="00CA3998">
        <w:rPr>
          <w:rFonts w:eastAsiaTheme="minorEastAsia"/>
          <w:color w:val="0000FF"/>
        </w:rPr>
        <w:t>）</w:t>
      </w:r>
    </w:p>
    <w:p w14:paraId="6EB23650" w14:textId="77777777" w:rsidR="003D58E9" w:rsidRPr="00CA3998" w:rsidRDefault="003D58E9" w:rsidP="003D58E9">
      <w:pPr>
        <w:ind w:firstLineChars="100" w:firstLine="220"/>
        <w:rPr>
          <w:rFonts w:asciiTheme="minorEastAsia" w:eastAsiaTheme="minorEastAsia" w:hAnsiTheme="minorEastAsia"/>
          <w:color w:val="0000FF"/>
        </w:rPr>
      </w:pPr>
      <w:proofErr w:type="spellStart"/>
      <w:r w:rsidRPr="00CA3998">
        <w:rPr>
          <w:rFonts w:eastAsiaTheme="minorEastAsia"/>
          <w:color w:val="0000FF"/>
        </w:rPr>
        <w:t>IaaS</w:t>
      </w:r>
      <w:proofErr w:type="spellEnd"/>
      <w:r w:rsidRPr="00CA3998">
        <w:rPr>
          <w:rFonts w:asciiTheme="minorEastAsia" w:eastAsiaTheme="minorEastAsia" w:hAnsiTheme="minorEastAsia" w:hint="eastAsia"/>
          <w:color w:val="0000FF"/>
        </w:rPr>
        <w:t>の特徴に加え，「ミドルウェア・ランタイム」が提供される．ベンダーが提供する仕様に依存するため，自由度や柔軟性に制限を受けるが，各種ミドルウェア・ランタイム導入・設定が省力化される特徴がある．また，拡張性、可用性を向上させる機能が提供されており, 設定も可能である．</w:t>
      </w:r>
    </w:p>
    <w:p w14:paraId="45DA9203"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・サーバレス</w:t>
      </w:r>
    </w:p>
    <w:p w14:paraId="6D205162"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上述の</w:t>
      </w:r>
      <w:proofErr w:type="spellStart"/>
      <w:r w:rsidRPr="00CA3998">
        <w:rPr>
          <w:rFonts w:eastAsiaTheme="minorEastAsia"/>
          <w:color w:val="0000FF"/>
        </w:rPr>
        <w:t>IaaS</w:t>
      </w:r>
      <w:proofErr w:type="spellEnd"/>
      <w:r w:rsidRPr="00CA3998">
        <w:rPr>
          <w:rFonts w:asciiTheme="minorEastAsia" w:eastAsiaTheme="minorEastAsia" w:hAnsiTheme="minorEastAsia" w:hint="eastAsia"/>
          <w:color w:val="0000FF"/>
        </w:rPr>
        <w:t>や</w:t>
      </w:r>
      <w:proofErr w:type="spellStart"/>
      <w:r w:rsidRPr="00CA3998">
        <w:rPr>
          <w:rFonts w:eastAsiaTheme="minorEastAsia"/>
          <w:color w:val="0000FF"/>
        </w:rPr>
        <w:t>PaaS</w:t>
      </w:r>
      <w:proofErr w:type="spellEnd"/>
      <w:r w:rsidRPr="00CA3998">
        <w:rPr>
          <w:rFonts w:asciiTheme="minorEastAsia" w:eastAsiaTheme="minorEastAsia" w:hAnsiTheme="minorEastAsia" w:hint="eastAsia"/>
          <w:color w:val="0000FF"/>
        </w:rPr>
        <w:t>の特徴に加え，拡張性，可用性を向上させる機能がネイティブとして組み込まれている。利用者の設定に対する責任が低いため，設計量（ドキュメント作成量），構築作業量が削減される．</w:t>
      </w:r>
    </w:p>
    <w:p w14:paraId="0BDF03B5"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構築で利用した</w:t>
      </w:r>
      <w:commentRangeStart w:id="40"/>
      <w:r w:rsidRPr="00CA3998">
        <w:rPr>
          <w:rFonts w:asciiTheme="minorEastAsia" w:eastAsiaTheme="minorEastAsia" w:hAnsiTheme="minorEastAsia" w:hint="eastAsia"/>
          <w:color w:val="0000FF"/>
        </w:rPr>
        <w:t>サービス</w:t>
      </w:r>
      <w:commentRangeEnd w:id="40"/>
      <w:r w:rsidR="004C0EC5">
        <w:rPr>
          <w:rStyle w:val="af5"/>
        </w:rPr>
        <w:commentReference w:id="40"/>
      </w:r>
      <w:r w:rsidRPr="00CA3998">
        <w:rPr>
          <w:rFonts w:asciiTheme="minorEastAsia" w:eastAsiaTheme="minorEastAsia" w:hAnsiTheme="minorEastAsia" w:hint="eastAsia"/>
          <w:color w:val="0000FF"/>
        </w:rPr>
        <w:t>を例に，拡張性・可用性が向上させる機能が組み込まれていることを確認する．</w:t>
      </w:r>
    </w:p>
    <w:p w14:paraId="059DE7D6" w14:textId="77777777" w:rsidR="003D58E9" w:rsidRDefault="003D58E9" w:rsidP="003D58E9">
      <w:pPr>
        <w:rPr>
          <w:rFonts w:eastAsia="ＭＳ ゴシック"/>
          <w:color w:val="0000FF"/>
        </w:rPr>
      </w:pPr>
    </w:p>
    <w:p w14:paraId="15D3AF3F" w14:textId="77777777" w:rsidR="003D58E9" w:rsidRPr="00CA3998" w:rsidRDefault="003D58E9" w:rsidP="003D58E9">
      <w:pPr>
        <w:rPr>
          <w:rFonts w:eastAsiaTheme="minorEastAsia"/>
          <w:color w:val="0000FF"/>
        </w:rPr>
      </w:pPr>
      <w:r w:rsidRPr="00CA3998">
        <w:rPr>
          <w:rFonts w:eastAsiaTheme="minorEastAsia"/>
          <w:color w:val="0000FF"/>
        </w:rPr>
        <w:t>(1)DynamoDB</w:t>
      </w:r>
    </w:p>
    <w:p w14:paraId="74F6C7B2"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3A57E044"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DynamoDB</w:t>
      </w:r>
      <w:r w:rsidRPr="00CA3998">
        <w:rPr>
          <w:rFonts w:asciiTheme="minorEastAsia" w:eastAsiaTheme="minorEastAsia" w:hAnsiTheme="minorEastAsia" w:hint="eastAsia"/>
          <w:color w:val="0000FF"/>
        </w:rPr>
        <w:t>はキャパシティユニットを増減させることで処理性能が決まる．キャパシティユニットとは，1秒あたりにN回の読み書きできる容量を指し，読み込み／書き込みの単位に設定可能である。</w:t>
      </w:r>
      <w:commentRangeStart w:id="41"/>
      <w:r w:rsidRPr="00CA3998">
        <w:rPr>
          <w:rFonts w:asciiTheme="minorEastAsia" w:eastAsiaTheme="minorEastAsia" w:hAnsiTheme="minorEastAsia" w:hint="eastAsia"/>
          <w:color w:val="0000FF"/>
        </w:rPr>
        <w:t>利用者はシステム要件に合わせて適切に値を設定する，もしくはAuto Scaling</w:t>
      </w:r>
      <w:r w:rsidRPr="00CA3998">
        <w:rPr>
          <w:rFonts w:asciiTheme="minorEastAsia" w:eastAsiaTheme="minorEastAsia" w:hAnsiTheme="minorEastAsia" w:hint="eastAsia"/>
          <w:color w:val="0000FF"/>
        </w:rPr>
        <w:lastRenderedPageBreak/>
        <w:t>を利用可能である．</w:t>
      </w:r>
      <w:commentRangeEnd w:id="41"/>
      <w:r w:rsidR="00D77029">
        <w:rPr>
          <w:rStyle w:val="af5"/>
        </w:rPr>
        <w:commentReference w:id="41"/>
      </w:r>
    </w:p>
    <w:p w14:paraId="58435A0F"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2AE2C49F"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デフォルトで3つのアベイラビリティゾーンにデータが分散される．</w:t>
      </w:r>
      <w:r w:rsidRPr="00CA3998">
        <w:rPr>
          <w:rFonts w:eastAsiaTheme="minorEastAsia"/>
          <w:color w:val="0000FF"/>
        </w:rPr>
        <w:t>DynamoDB</w:t>
      </w:r>
      <w:r w:rsidRPr="00CA3998">
        <w:rPr>
          <w:rFonts w:asciiTheme="minorEastAsia" w:eastAsiaTheme="minorEastAsia" w:hAnsiTheme="minorEastAsia" w:hint="eastAsia"/>
          <w:color w:val="0000FF"/>
        </w:rPr>
        <w:t>グローバルテーブル（マルチリージョンにマルチデータベースをデプロイ）の場合，サービスレベルアグリーメント</w:t>
      </w:r>
      <w:r w:rsidRPr="00CA3998">
        <w:rPr>
          <w:rFonts w:eastAsiaTheme="minorEastAsia"/>
          <w:color w:val="0000FF"/>
        </w:rPr>
        <w:t>（</w:t>
      </w:r>
      <w:r w:rsidRPr="00CA3998">
        <w:rPr>
          <w:rFonts w:eastAsiaTheme="minorEastAsia"/>
          <w:color w:val="0000FF"/>
        </w:rPr>
        <w:t>SLA</w:t>
      </w:r>
      <w:r w:rsidRPr="00CA3998">
        <w:rPr>
          <w:rFonts w:eastAsiaTheme="minorEastAsia"/>
          <w:color w:val="0000FF"/>
        </w:rPr>
        <w:t>）</w:t>
      </w:r>
      <w:r w:rsidRPr="00CA3998">
        <w:rPr>
          <w:rFonts w:asciiTheme="minorEastAsia" w:eastAsiaTheme="minorEastAsia" w:hAnsiTheme="minorEastAsia" w:hint="eastAsia"/>
          <w:color w:val="0000FF"/>
        </w:rPr>
        <w:t>は99.999</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以上となる．</w:t>
      </w:r>
    </w:p>
    <w:p w14:paraId="589DD310" w14:textId="77777777" w:rsidR="003D58E9" w:rsidRPr="00CA3998" w:rsidRDefault="003D58E9" w:rsidP="003D58E9">
      <w:pPr>
        <w:rPr>
          <w:rFonts w:asciiTheme="minorEastAsia" w:eastAsiaTheme="minorEastAsia" w:hAnsiTheme="minorEastAsia"/>
        </w:rPr>
      </w:pPr>
    </w:p>
    <w:p w14:paraId="39B6FBB5" w14:textId="77777777" w:rsidR="003D58E9" w:rsidRPr="00CA3998" w:rsidRDefault="003D58E9" w:rsidP="003D58E9">
      <w:pPr>
        <w:rPr>
          <w:rFonts w:eastAsiaTheme="minorEastAsia"/>
          <w:color w:val="0000FF"/>
        </w:rPr>
      </w:pPr>
      <w:r w:rsidRPr="00CA3998">
        <w:rPr>
          <w:rFonts w:eastAsiaTheme="minorEastAsia"/>
          <w:color w:val="0000FF"/>
        </w:rPr>
        <w:t>(2)AWS Lambda</w:t>
      </w:r>
    </w:p>
    <w:p w14:paraId="3BE32200"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139C2C46"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関数を処理するインスタンスは自動でスケーリングされ，並列で処理される．</w:t>
      </w:r>
      <w:commentRangeStart w:id="42"/>
      <w:r w:rsidRPr="00CA3998">
        <w:rPr>
          <w:rFonts w:asciiTheme="minorEastAsia" w:eastAsiaTheme="minorEastAsia" w:hAnsiTheme="minorEastAsia" w:hint="eastAsia"/>
          <w:color w:val="0000FF"/>
        </w:rPr>
        <w:t>リージョンごとに，1000件（東京リージョン利用時）まで同時実行を処理する．</w:t>
      </w:r>
      <w:commentRangeEnd w:id="42"/>
      <w:r w:rsidR="002472FB">
        <w:rPr>
          <w:rStyle w:val="af5"/>
        </w:rPr>
        <w:commentReference w:id="42"/>
      </w:r>
      <w:r w:rsidRPr="00CA3998">
        <w:rPr>
          <w:rFonts w:asciiTheme="minorEastAsia" w:eastAsiaTheme="minorEastAsia" w:hAnsiTheme="minorEastAsia"/>
          <w:color w:val="0000FF"/>
        </w:rPr>
        <w:t xml:space="preserve"> </w:t>
      </w:r>
    </w:p>
    <w:p w14:paraId="695B3DD6"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6C6034B9"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は複数のアペイラビリティゾーンで関数を実行し，１つのゾーンでサービスの中断が発生した場合にも，</w:t>
      </w:r>
      <w:r w:rsidRPr="00CA3998">
        <w:rPr>
          <w:rFonts w:eastAsiaTheme="minorEastAsia"/>
          <w:color w:val="0000FF"/>
        </w:rPr>
        <w:t>Lambda</w:t>
      </w:r>
      <w:r w:rsidRPr="00CA3998">
        <w:rPr>
          <w:rFonts w:asciiTheme="minorEastAsia" w:eastAsiaTheme="minorEastAsia" w:hAnsiTheme="minorEastAsia" w:hint="eastAsia"/>
          <w:color w:val="0000FF"/>
        </w:rPr>
        <w:t>関数をイベントの処理に使用できること</w:t>
      </w:r>
      <w:r w:rsidRPr="00010B23">
        <w:rPr>
          <w:rFonts w:asciiTheme="minorEastAsia" w:eastAsiaTheme="minorEastAsia" w:hAnsiTheme="minorEastAsia" w:hint="eastAsia"/>
          <w:color w:val="0000FF"/>
          <w:highlight w:val="magenta"/>
        </w:rPr>
        <w:t>を</w:t>
      </w:r>
      <w:r w:rsidRPr="00CA3998">
        <w:rPr>
          <w:rFonts w:asciiTheme="minorEastAsia" w:eastAsiaTheme="minorEastAsia" w:hAnsiTheme="minorEastAsia" w:hint="eastAsia"/>
          <w:color w:val="0000FF"/>
        </w:rPr>
        <w:t>保証されている．</w:t>
      </w:r>
    </w:p>
    <w:p w14:paraId="41D39252" w14:textId="77777777" w:rsidR="003D58E9" w:rsidRPr="00CA3998" w:rsidRDefault="003D58E9" w:rsidP="003D58E9">
      <w:pPr>
        <w:rPr>
          <w:rFonts w:asciiTheme="minorEastAsia" w:eastAsiaTheme="minorEastAsia" w:hAnsiTheme="minorEastAsia"/>
          <w:color w:val="0000FF"/>
        </w:rPr>
      </w:pPr>
    </w:p>
    <w:p w14:paraId="6CA12A07" w14:textId="77777777" w:rsidR="003D58E9" w:rsidRPr="0029057C" w:rsidRDefault="003D58E9" w:rsidP="003D58E9">
      <w:pPr>
        <w:ind w:firstLineChars="100" w:firstLine="220"/>
        <w:rPr>
          <w:rFonts w:eastAsia="ＭＳ ゴシック"/>
          <w:color w:val="0000FF"/>
        </w:rPr>
      </w:pPr>
      <w:r w:rsidRPr="00CA3998">
        <w:rPr>
          <w:rFonts w:asciiTheme="minorEastAsia" w:eastAsiaTheme="minorEastAsia" w:hAnsiTheme="minorEastAsia" w:hint="eastAsia"/>
          <w:color w:val="0000FF"/>
        </w:rPr>
        <w:t>上記からも，サーバレスには拡張性，可用性を向上させる機能がネイティブとして組み込まれていると</w:t>
      </w:r>
      <w:commentRangeStart w:id="43"/>
      <w:r w:rsidRPr="00CA3998">
        <w:rPr>
          <w:rFonts w:asciiTheme="minorEastAsia" w:eastAsiaTheme="minorEastAsia" w:hAnsiTheme="minorEastAsia" w:hint="eastAsia"/>
          <w:color w:val="0000FF"/>
        </w:rPr>
        <w:t>言える</w:t>
      </w:r>
      <w:commentRangeEnd w:id="43"/>
      <w:r w:rsidR="000E732D">
        <w:rPr>
          <w:rStyle w:val="af5"/>
        </w:rPr>
        <w:commentReference w:id="43"/>
      </w:r>
      <w:r w:rsidRPr="00CA3998">
        <w:rPr>
          <w:rFonts w:asciiTheme="minorEastAsia" w:eastAsiaTheme="minorEastAsia" w:hAnsiTheme="minorEastAsia" w:hint="eastAsia"/>
          <w:color w:val="0000FF"/>
        </w:rPr>
        <w:t>．</w:t>
      </w:r>
    </w:p>
    <w:p w14:paraId="7DD6515D" w14:textId="77777777" w:rsidR="003D58E9" w:rsidRDefault="003D58E9" w:rsidP="003D58E9">
      <w:pPr>
        <w:rPr>
          <w:rFonts w:eastAsia="ＭＳ ゴシック"/>
        </w:rPr>
      </w:pPr>
    </w:p>
    <w:p w14:paraId="21FC62AF"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 </w:t>
      </w:r>
      <w:r w:rsidRPr="00107868">
        <w:rPr>
          <w:rFonts w:eastAsia="ＭＳ ゴシック" w:hint="eastAsia"/>
          <w:color w:val="0000FF"/>
        </w:rPr>
        <w:t>構築作業時間</w:t>
      </w:r>
    </w:p>
    <w:p w14:paraId="6A629DD3" w14:textId="77777777"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構築作業時間が大きく短縮される理由について，手順</w:t>
      </w:r>
      <w:r w:rsidRPr="00CA3998">
        <w:rPr>
          <w:rFonts w:eastAsiaTheme="minorEastAsia"/>
          <w:color w:val="0000FF"/>
        </w:rPr>
        <w:t>A-3</w:t>
      </w:r>
      <w:r w:rsidRPr="00CA3998">
        <w:rPr>
          <w:rFonts w:asciiTheme="minorEastAsia" w:eastAsiaTheme="minorEastAsia" w:hAnsiTheme="minorEastAsia" w:hint="eastAsia"/>
          <w:color w:val="0000FF"/>
        </w:rPr>
        <w:t>、手順</w:t>
      </w:r>
      <w:r w:rsidRPr="00CA3998">
        <w:rPr>
          <w:rFonts w:eastAsiaTheme="minorEastAsia"/>
          <w:color w:val="0000FF"/>
        </w:rPr>
        <w:t>A-4</w:t>
      </w:r>
      <w:r w:rsidRPr="00CA3998">
        <w:rPr>
          <w:rFonts w:asciiTheme="minorEastAsia" w:eastAsiaTheme="minorEastAsia" w:hAnsiTheme="minorEastAsia" w:hint="eastAsia"/>
          <w:color w:val="0000FF"/>
        </w:rPr>
        <w:t>ごとに考察する．</w:t>
      </w:r>
    </w:p>
    <w:p w14:paraId="644DA814" w14:textId="77777777" w:rsidR="003D58E9" w:rsidRPr="00107868" w:rsidRDefault="003D58E9" w:rsidP="003D58E9">
      <w:pPr>
        <w:rPr>
          <w:rFonts w:eastAsia="ＭＳ ゴシック"/>
          <w:color w:val="0000FF"/>
        </w:rPr>
      </w:pPr>
    </w:p>
    <w:p w14:paraId="1235EDD8"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77777777"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直接要因は，各</w:t>
      </w:r>
      <w:r w:rsidRPr="00CA3998">
        <w:rPr>
          <w:rFonts w:eastAsiaTheme="minorEastAsia"/>
          <w:color w:val="0000FF"/>
        </w:rPr>
        <w:t>Lambda</w:t>
      </w:r>
      <w:r w:rsidRPr="00CA3998">
        <w:rPr>
          <w:rFonts w:asciiTheme="minorEastAsia" w:eastAsiaTheme="minorEastAsia" w:hAnsiTheme="minorEastAsia" w:hint="eastAsia"/>
          <w:color w:val="0000FF"/>
        </w:rPr>
        <w:t>関数が「目的が1つもしくは2つで，ステートレス」な設計となっていることである．関数で実現することが簡素なので，プログラムステップ数が少なく，</w:t>
      </w:r>
      <w:commentRangeStart w:id="44"/>
      <w:r w:rsidRPr="00CA3998">
        <w:rPr>
          <w:rFonts w:asciiTheme="minorEastAsia" w:eastAsiaTheme="minorEastAsia" w:hAnsiTheme="minorEastAsia" w:hint="eastAsia"/>
          <w:color w:val="0000FF"/>
        </w:rPr>
        <w:t>テストをし易くなる</w:t>
      </w:r>
      <w:commentRangeEnd w:id="44"/>
      <w:r w:rsidR="003706F0">
        <w:rPr>
          <w:rStyle w:val="af5"/>
        </w:rPr>
        <w:commentReference w:id="44"/>
      </w:r>
      <w:r w:rsidRPr="00CA3998">
        <w:rPr>
          <w:rFonts w:asciiTheme="minorEastAsia" w:eastAsiaTheme="minorEastAsia" w:hAnsiTheme="minorEastAsia" w:hint="eastAsia"/>
          <w:color w:val="0000FF"/>
        </w:rPr>
        <w:t>．ステートレスなので，セッション情報の管理を考慮する必要も無くなる．</w:t>
      </w:r>
    </w:p>
    <w:p w14:paraId="1E3A8B7D"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根本要因は，選択したサーバレスアーキテクチャーは，サービス間の結合度が低く，他サービスへの影響を考慮する必要が無かったことにあると考える．</w:t>
      </w:r>
    </w:p>
    <w:p w14:paraId="4705FB99" w14:textId="77777777" w:rsidR="003D58E9" w:rsidRDefault="003D58E9" w:rsidP="003D58E9">
      <w:pPr>
        <w:rPr>
          <w:rFonts w:eastAsia="ＭＳ ゴシック"/>
        </w:rPr>
      </w:pPr>
    </w:p>
    <w:p w14:paraId="4B91F778" w14:textId="77777777" w:rsidR="003D58E9" w:rsidRDefault="003D58E9" w:rsidP="003D58E9">
      <w:pPr>
        <w:rPr>
          <w:rFonts w:eastAsia="ＭＳ ゴシック"/>
        </w:rPr>
      </w:pPr>
      <w:r>
        <w:rPr>
          <w:rFonts w:eastAsia="ＭＳ ゴシック" w:hint="eastAsia"/>
        </w:rPr>
        <w:t xml:space="preserve">4.2.2 </w:t>
      </w:r>
      <w:r>
        <w:rPr>
          <w:rFonts w:eastAsia="ＭＳ ゴシック" w:hint="eastAsia"/>
        </w:rPr>
        <w:t>手順</w:t>
      </w:r>
      <w:r>
        <w:rPr>
          <w:rFonts w:eastAsia="ＭＳ ゴシック" w:hint="eastAsia"/>
        </w:rPr>
        <w:t>A-4 AWS</w:t>
      </w:r>
      <w:r>
        <w:rPr>
          <w:rFonts w:eastAsia="ＭＳ ゴシック" w:hint="eastAsia"/>
        </w:rPr>
        <w:t>コンソール，</w:t>
      </w:r>
      <w:r>
        <w:rPr>
          <w:rFonts w:eastAsia="ＭＳ ゴシック" w:hint="eastAsia"/>
        </w:rPr>
        <w:t>AWS CLI</w:t>
      </w:r>
      <w:r>
        <w:rPr>
          <w:rFonts w:eastAsia="ＭＳ ゴシック" w:hint="eastAsia"/>
        </w:rPr>
        <w:t>を利用した構築作業時間が短い理由</w:t>
      </w:r>
    </w:p>
    <w:p w14:paraId="39CF9D19" w14:textId="77777777" w:rsidR="003D58E9" w:rsidRPr="00CA3998" w:rsidRDefault="003D58E9" w:rsidP="003D58E9">
      <w:pPr>
        <w:rPr>
          <w:rFonts w:asciiTheme="minorEastAsia" w:eastAsiaTheme="minorEastAsia" w:hAnsiTheme="minorEastAsia"/>
          <w:color w:val="0000FF"/>
        </w:rPr>
      </w:pPr>
      <w:r w:rsidRPr="00CF79E1">
        <w:rPr>
          <w:rFonts w:eastAsia="ＭＳ ゴシック" w:hint="eastAsia"/>
          <w:color w:val="0000FF"/>
        </w:rPr>
        <w:t xml:space="preserve">　</w:t>
      </w:r>
      <w:r w:rsidRPr="001A62A6">
        <w:rPr>
          <w:rFonts w:asciiTheme="minorEastAsia" w:eastAsiaTheme="minorEastAsia" w:hAnsiTheme="minorEastAsia" w:hint="eastAsia"/>
          <w:color w:val="0000FF"/>
          <w:highlight w:val="magenta"/>
        </w:rPr>
        <w:t>サーバレスの各サービスは，クラウド事業者責任範囲が広いため，</w:t>
      </w:r>
      <w:r w:rsidRPr="001A62A6">
        <w:rPr>
          <w:rFonts w:asciiTheme="minorEastAsia" w:eastAsiaTheme="minorEastAsia" w:hAnsiTheme="minorEastAsia"/>
          <w:color w:val="0000FF"/>
          <w:highlight w:val="magenta"/>
        </w:rPr>
        <w:t>利用者が設定値を入力して構成を確定（保存）すると</w:t>
      </w:r>
      <w:r w:rsidRPr="001A62A6">
        <w:rPr>
          <w:rFonts w:asciiTheme="minorEastAsia" w:eastAsiaTheme="minorEastAsia" w:hAnsiTheme="minorEastAsia" w:hint="eastAsia"/>
          <w:color w:val="0000FF"/>
          <w:highlight w:val="magenta"/>
        </w:rPr>
        <w:t>，自動でサービスが構築されるため．</w:t>
      </w:r>
    </w:p>
    <w:p w14:paraId="6CCA8E23" w14:textId="77777777" w:rsidR="003D58E9" w:rsidRDefault="003D58E9" w:rsidP="003D58E9">
      <w:pPr>
        <w:rPr>
          <w:rFonts w:eastAsia="ＭＳ ゴシック"/>
        </w:rPr>
      </w:pPr>
    </w:p>
    <w:p w14:paraId="31BBCE8D" w14:textId="77777777" w:rsidR="003D58E9" w:rsidRDefault="003D58E9" w:rsidP="003D58E9">
      <w:pPr>
        <w:rPr>
          <w:rFonts w:eastAsia="ＭＳ ゴシック"/>
        </w:rPr>
      </w:pPr>
      <w:r>
        <w:rPr>
          <w:rFonts w:eastAsia="ＭＳ ゴシック" w:hint="eastAsia"/>
        </w:rPr>
        <w:t>4.</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7777777" w:rsidR="003D58E9" w:rsidRDefault="003D58E9" w:rsidP="003D58E9">
      <w:pPr>
        <w:rPr>
          <w:rFonts w:eastAsia="ＭＳ ゴシック"/>
        </w:rPr>
      </w:pPr>
      <w:r>
        <w:rPr>
          <w:rFonts w:eastAsia="ＭＳ ゴシック" w:hint="eastAsia"/>
        </w:rPr>
        <w:t xml:space="preserve">　</w:t>
      </w:r>
      <w:r w:rsidRPr="00CA3998">
        <w:rPr>
          <w:rFonts w:asciiTheme="minorEastAsia" w:eastAsiaTheme="minorEastAsia" w:hAnsiTheme="minorEastAsia" w:hint="eastAsia"/>
        </w:rPr>
        <w:t>サーバレスアーキテクチャーを適用した場合に，「作成が不要」となるドキュメントは，非機能の中でも</w:t>
      </w:r>
      <w:proofErr w:type="spellStart"/>
      <w:r w:rsidRPr="00CA3998">
        <w:rPr>
          <w:rFonts w:eastAsiaTheme="minorEastAsia"/>
        </w:rPr>
        <w:t>IaaS</w:t>
      </w:r>
      <w:proofErr w:type="spellEnd"/>
      <w:r w:rsidRPr="00CA3998">
        <w:rPr>
          <w:rFonts w:asciiTheme="minorEastAsia" w:eastAsiaTheme="minorEastAsia" w:hAnsiTheme="minorEastAsia" w:hint="eastAsia"/>
        </w:rPr>
        <w:t>に該当する部分である．</w:t>
      </w:r>
    </w:p>
    <w:p w14:paraId="6379CF6B" w14:textId="77777777" w:rsidR="003D58E9" w:rsidRPr="00107868" w:rsidRDefault="003D58E9" w:rsidP="003D58E9">
      <w:pPr>
        <w:ind w:firstLineChars="100" w:firstLine="220"/>
        <w:rPr>
          <w:rFonts w:asciiTheme="minorEastAsia" w:eastAsiaTheme="minorEastAsia" w:hAnsiTheme="minorEastAsia" w:hint="eastAsia"/>
          <w:color w:val="0000FF"/>
        </w:rPr>
      </w:pPr>
      <w:commentRangeStart w:id="45"/>
      <w:commentRangeStart w:id="46"/>
      <w:r w:rsidRPr="00107868">
        <w:rPr>
          <w:rFonts w:asciiTheme="minorEastAsia" w:eastAsiaTheme="minorEastAsia" w:hAnsiTheme="minorEastAsia" w:hint="eastAsia"/>
          <w:color w:val="0000FF"/>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w:t>
      </w:r>
      <w:commentRangeStart w:id="47"/>
      <w:r w:rsidRPr="00107868">
        <w:rPr>
          <w:rFonts w:asciiTheme="minorEastAsia" w:eastAsiaTheme="minorEastAsia" w:hAnsiTheme="minorEastAsia" w:hint="eastAsia"/>
          <w:color w:val="0000FF"/>
        </w:rPr>
        <w:t>クラウド事業者にて自動構築される．</w:t>
      </w:r>
      <w:commentRangeEnd w:id="45"/>
      <w:r w:rsidRPr="00107868">
        <w:rPr>
          <w:rStyle w:val="af5"/>
          <w:color w:val="0000FF"/>
        </w:rPr>
        <w:commentReference w:id="45"/>
      </w:r>
      <w:commentRangeEnd w:id="46"/>
      <w:r>
        <w:rPr>
          <w:rStyle w:val="af5"/>
        </w:rPr>
        <w:commentReference w:id="46"/>
      </w:r>
      <w:commentRangeEnd w:id="47"/>
      <w:r w:rsidR="00BD668A">
        <w:rPr>
          <w:rStyle w:val="af5"/>
        </w:rPr>
        <w:commentReference w:id="47"/>
      </w:r>
    </w:p>
    <w:p w14:paraId="53172EBC" w14:textId="77777777" w:rsidR="003D58E9" w:rsidRPr="00107868" w:rsidRDefault="003D58E9" w:rsidP="003D58E9">
      <w:pPr>
        <w:rPr>
          <w:rFonts w:eastAsia="ＭＳ ゴシック"/>
        </w:rPr>
      </w:pPr>
    </w:p>
    <w:p w14:paraId="67FBF364" w14:textId="77777777" w:rsidR="00851769" w:rsidRPr="00765B68" w:rsidRDefault="00851769" w:rsidP="00851769">
      <w:pPr>
        <w:rPr>
          <w:rFonts w:eastAsia="ＭＳ ゴシック"/>
        </w:rPr>
      </w:pPr>
      <w:r>
        <w:rPr>
          <w:rFonts w:eastAsia="ＭＳ ゴシック" w:hint="eastAsia"/>
        </w:rPr>
        <w:t xml:space="preserve">4.4. </w:t>
      </w:r>
      <w:r>
        <w:rPr>
          <w:rFonts w:eastAsia="ＭＳ ゴシック" w:hint="eastAsia"/>
        </w:rPr>
        <w:t>結論</w:t>
      </w:r>
    </w:p>
    <w:p w14:paraId="47B53166" w14:textId="77777777" w:rsidR="00851769" w:rsidRPr="00851769" w:rsidRDefault="00851769" w:rsidP="00851769">
      <w:pPr>
        <w:rPr>
          <w:rFonts w:asciiTheme="minorEastAsia" w:eastAsiaTheme="minorEastAsia" w:hAnsiTheme="minorEastAsia"/>
        </w:rPr>
      </w:pPr>
      <w:r>
        <w:rPr>
          <w:rFonts w:eastAsia="ＭＳ ゴシック" w:hint="eastAsia"/>
        </w:rPr>
        <w:t xml:space="preserve">　</w:t>
      </w:r>
      <w:r w:rsidRPr="00851769">
        <w:rPr>
          <w:rFonts w:asciiTheme="minorEastAsia" w:eastAsiaTheme="minorEastAsia" w:hAnsiTheme="minorEastAsia" w:hint="eastAsia"/>
        </w:rPr>
        <w:t>サーバレスアーキテクチャーを適用することで，</w:t>
      </w:r>
      <w:r w:rsidRPr="00851769">
        <w:rPr>
          <w:rFonts w:asciiTheme="minorEastAsia" w:eastAsiaTheme="minorEastAsia" w:hAnsiTheme="minorEastAsia" w:hint="eastAsia"/>
          <w:color w:val="0000FF"/>
        </w:rPr>
        <w:t>サービスリリースまでの開発期間が短縮され，迅速にサービス提供可能になる．結果、ビジネスアジリティが向上すると言える．</w:t>
      </w:r>
    </w:p>
    <w:p w14:paraId="0D34E961" w14:textId="77777777" w:rsidR="00851769" w:rsidRPr="004071C4" w:rsidRDefault="00851769" w:rsidP="00851769">
      <w:pPr>
        <w:rPr>
          <w:rFonts w:eastAsia="ＭＳ ゴシック"/>
        </w:rPr>
      </w:pPr>
    </w:p>
    <w:p w14:paraId="41E9E11D" w14:textId="77777777" w:rsidR="00851769" w:rsidRDefault="00851769" w:rsidP="00851769">
      <w:pPr>
        <w:rPr>
          <w:rFonts w:eastAsia="ＭＳ ゴシック"/>
        </w:rPr>
      </w:pPr>
      <w:r>
        <w:rPr>
          <w:rFonts w:eastAsia="ＭＳ ゴシック" w:hint="eastAsia"/>
        </w:rPr>
        <w:t xml:space="preserve">4.5 </w:t>
      </w:r>
      <w:r>
        <w:rPr>
          <w:rFonts w:eastAsia="ＭＳ ゴシック" w:hint="eastAsia"/>
        </w:rPr>
        <w:t>サーバレスアーキテクチャー適用により作業量が減少しない作業について</w:t>
      </w:r>
    </w:p>
    <w:p w14:paraId="446DFC30" w14:textId="77777777" w:rsidR="00851769" w:rsidRDefault="00851769" w:rsidP="00851769">
      <w:pPr>
        <w:rPr>
          <w:rFonts w:eastAsia="ＭＳ ゴシック"/>
        </w:rPr>
      </w:pPr>
      <w:r>
        <w:rPr>
          <w:rFonts w:eastAsia="ＭＳ ゴシック" w:hint="eastAsia"/>
        </w:rPr>
        <w:t xml:space="preserve">　</w:t>
      </w:r>
      <w:commentRangeStart w:id="48"/>
      <w:r>
        <w:rPr>
          <w:rFonts w:hint="eastAsia"/>
        </w:rPr>
        <w:t>本検証では，業務ロジックおよびアプリケーション開発に対しては，開発期間の短縮効果は確認できなかった．</w:t>
      </w:r>
      <w:commentRangeEnd w:id="48"/>
      <w:r>
        <w:rPr>
          <w:rStyle w:val="af5"/>
        </w:rPr>
        <w:commentReference w:id="48"/>
      </w:r>
      <w:r w:rsidRPr="00310C03">
        <w:rPr>
          <w:rFonts w:hint="eastAsia"/>
          <w:color w:val="0000FF"/>
        </w:rPr>
        <w:t>2</w:t>
      </w:r>
      <w:r w:rsidRPr="00310C03">
        <w:rPr>
          <w:rFonts w:hint="eastAsia"/>
          <w:color w:val="0000FF"/>
        </w:rPr>
        <w:t>章で述べたとおり，サーバレスとは「サーバ管理を必要としないアプリケーションの構築と実行の概念」である．業務要件定義「対象業務の現状を分析し，新たに実現すべき業務の流れを明確化する」や，アプリケーションの構造・設計、利用するデータの設計はユーザーの責任範囲である．</w:t>
      </w:r>
    </w:p>
    <w:p w14:paraId="60985436" w14:textId="77777777" w:rsidR="00FD217C" w:rsidRPr="00851769"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162E1982" w14:textId="6FDB9BA2" w:rsidR="00715BA4" w:rsidRDefault="00715BA4" w:rsidP="00715BA4">
      <w:pPr>
        <w:rPr>
          <w:rFonts w:eastAsia="ＭＳ ゴシック"/>
          <w:color w:val="0000FF"/>
        </w:rPr>
      </w:pPr>
      <w:r>
        <w:rPr>
          <w:rFonts w:eastAsia="ＭＳ ゴシック"/>
          <w:color w:val="0000FF"/>
        </w:rPr>
        <w:t>5</w:t>
      </w:r>
      <w:r w:rsidRPr="00107868">
        <w:rPr>
          <w:rFonts w:eastAsia="ＭＳ ゴシック" w:hint="eastAsia"/>
          <w:color w:val="0000FF"/>
        </w:rPr>
        <w:t>.</w:t>
      </w:r>
      <w:r>
        <w:rPr>
          <w:rFonts w:eastAsia="ＭＳ ゴシック"/>
          <w:color w:val="0000FF"/>
        </w:rPr>
        <w:t>1</w:t>
      </w:r>
      <w:r w:rsidRPr="00107868">
        <w:rPr>
          <w:rFonts w:eastAsia="ＭＳ ゴシック" w:hint="eastAsia"/>
          <w:color w:val="0000FF"/>
        </w:rPr>
        <w:t xml:space="preserve"> </w:t>
      </w:r>
      <w:r>
        <w:rPr>
          <w:rFonts w:eastAsia="ＭＳ ゴシック" w:hint="eastAsia"/>
          <w:color w:val="0000FF"/>
        </w:rPr>
        <w:t>開発言語の選択</w:t>
      </w:r>
    </w:p>
    <w:p w14:paraId="45F401AB" w14:textId="5EA40DB5" w:rsidR="000C1EE2" w:rsidRDefault="00715BA4" w:rsidP="00715BA4">
      <w:pPr>
        <w:ind w:firstLineChars="50" w:firstLine="110"/>
        <w:rPr>
          <w:color w:val="000000" w:themeColor="text1"/>
        </w:rPr>
      </w:pPr>
      <w:r w:rsidRPr="00715BA4">
        <w:rPr>
          <w:rFonts w:hint="eastAsia"/>
          <w:color w:val="000000" w:themeColor="text1"/>
        </w:rPr>
        <w:t>Lambda</w:t>
      </w:r>
      <w:r w:rsidRPr="00715BA4">
        <w:rPr>
          <w:rFonts w:hint="eastAsia"/>
          <w:color w:val="000000" w:themeColor="text1"/>
        </w:rPr>
        <w:t>関数構築時に、開発者の得意な言語をそれぞれの関数で選定したため、複数言語が混在したシステムとなった</w:t>
      </w:r>
      <w:r w:rsidRPr="00715BA4">
        <w:rPr>
          <w:rFonts w:hint="eastAsia"/>
          <w:color w:val="000000" w:themeColor="text1"/>
        </w:rPr>
        <w:t>.</w:t>
      </w:r>
      <w:r w:rsidRPr="00715BA4">
        <w:rPr>
          <w:rFonts w:hint="eastAsia"/>
          <w:color w:val="000000" w:themeColor="text1"/>
        </w:rPr>
        <w:t>適切な言語を選択する自由度が増す反面、可読性が低くなる為、開発工程前に言語を選定するのが望ましい</w:t>
      </w:r>
      <w:r w:rsidRPr="00715BA4">
        <w:rPr>
          <w:rFonts w:hint="eastAsia"/>
          <w:color w:val="000000" w:themeColor="text1"/>
        </w:rPr>
        <w:t>.</w:t>
      </w:r>
    </w:p>
    <w:p w14:paraId="56AEBD15" w14:textId="77777777" w:rsidR="00715BA4" w:rsidRPr="007D1FA8" w:rsidRDefault="00715BA4" w:rsidP="00715BA4">
      <w:pPr>
        <w:ind w:firstLineChars="50" w:firstLine="110"/>
        <w:rPr>
          <w:color w:val="000000" w:themeColor="text1"/>
        </w:rPr>
      </w:pPr>
    </w:p>
    <w:p w14:paraId="3CF0DB88" w14:textId="66B82F47" w:rsidR="000C1EE2" w:rsidRPr="00715BA4" w:rsidRDefault="00715BA4" w:rsidP="00715BA4">
      <w:pPr>
        <w:rPr>
          <w:color w:val="000000" w:themeColor="text1"/>
        </w:rPr>
      </w:pPr>
      <w:r>
        <w:rPr>
          <w:rFonts w:eastAsia="ＭＳ ゴシック"/>
          <w:color w:val="0000FF"/>
        </w:rPr>
        <w:t>5</w:t>
      </w:r>
      <w:r w:rsidRPr="00107868">
        <w:rPr>
          <w:rFonts w:eastAsia="ＭＳ ゴシック" w:hint="eastAsia"/>
          <w:color w:val="0000FF"/>
        </w:rPr>
        <w:t>.</w:t>
      </w:r>
      <w:r>
        <w:rPr>
          <w:rFonts w:eastAsia="ＭＳ ゴシック"/>
          <w:color w:val="0000FF"/>
        </w:rPr>
        <w:t xml:space="preserve">2 </w:t>
      </w:r>
      <w:r w:rsidRPr="00715BA4">
        <w:rPr>
          <w:rFonts w:eastAsia="ＭＳ ゴシック" w:hint="eastAsia"/>
          <w:color w:val="0000FF"/>
        </w:rPr>
        <w:t>運用・監視の複雑化</w:t>
      </w:r>
    </w:p>
    <w:p w14:paraId="7F22C526" w14:textId="77777777" w:rsidR="000C1EE2" w:rsidRPr="00715BA4" w:rsidRDefault="000C1EE2" w:rsidP="00715BA4">
      <w:pPr>
        <w:ind w:firstLineChars="100" w:firstLine="220"/>
        <w:rPr>
          <w:color w:val="000000" w:themeColor="text1"/>
        </w:rPr>
      </w:pPr>
      <w:r w:rsidRPr="00715BA4">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15BA4" w:rsidRDefault="000C1EE2" w:rsidP="00715BA4">
      <w:pPr>
        <w:rPr>
          <w:color w:val="000000" w:themeColor="text1"/>
        </w:rPr>
      </w:pPr>
      <w:r w:rsidRPr="00715BA4">
        <w:rPr>
          <w:rFonts w:hint="eastAsia"/>
          <w:color w:val="000000" w:themeColor="text1"/>
        </w:rPr>
        <w:t>また、ログの出力先や分析方法は</w:t>
      </w:r>
      <w:commentRangeStart w:id="49"/>
      <w:r w:rsidRPr="00715BA4">
        <w:rPr>
          <w:rFonts w:hint="eastAsia"/>
          <w:color w:val="000000" w:themeColor="text1"/>
        </w:rPr>
        <w:t>各サービス毎</w:t>
      </w:r>
      <w:commentRangeEnd w:id="49"/>
      <w:r w:rsidR="002C44B4">
        <w:rPr>
          <w:rStyle w:val="af5"/>
        </w:rPr>
        <w:commentReference w:id="49"/>
      </w:r>
      <w:r w:rsidRPr="00715BA4">
        <w:rPr>
          <w:rFonts w:hint="eastAsia"/>
          <w:color w:val="000000" w:themeColor="text1"/>
        </w:rPr>
        <w:t>に異なる為、各々のサービスの連携に関してエ</w:t>
      </w:r>
      <w:r w:rsidRPr="00715BA4">
        <w:rPr>
          <w:rFonts w:hint="eastAsia"/>
          <w:color w:val="000000" w:themeColor="text1"/>
        </w:rPr>
        <w:lastRenderedPageBreak/>
        <w:t>ラー分析が複雑化し、</w:t>
      </w:r>
      <w:commentRangeStart w:id="50"/>
      <w:r w:rsidRPr="00715BA4">
        <w:rPr>
          <w:rFonts w:hint="eastAsia"/>
          <w:color w:val="000000" w:themeColor="text1"/>
        </w:rPr>
        <w:t>従来システムのような統一的な運用が難しい。</w:t>
      </w:r>
      <w:commentRangeEnd w:id="50"/>
      <w:r w:rsidR="002C44B4">
        <w:rPr>
          <w:rStyle w:val="af5"/>
        </w:rPr>
        <w:commentReference w:id="50"/>
      </w:r>
    </w:p>
    <w:p w14:paraId="2CC2BAED" w14:textId="77777777" w:rsidR="000C1EE2" w:rsidRPr="007D1FA8" w:rsidRDefault="000C1EE2" w:rsidP="000C1EE2">
      <w:pPr>
        <w:rPr>
          <w:color w:val="000000" w:themeColor="text1"/>
        </w:rPr>
      </w:pPr>
    </w:p>
    <w:p w14:paraId="4589D8DC" w14:textId="287EE58A" w:rsidR="000C1EE2" w:rsidRPr="00715BA4" w:rsidRDefault="00715BA4" w:rsidP="00715BA4">
      <w:pPr>
        <w:rPr>
          <w:color w:val="000000" w:themeColor="text1"/>
        </w:rPr>
      </w:pPr>
      <w:r>
        <w:rPr>
          <w:rFonts w:eastAsia="ＭＳ ゴシック"/>
          <w:color w:val="0000FF"/>
        </w:rPr>
        <w:t>5</w:t>
      </w:r>
      <w:r w:rsidRPr="00107868">
        <w:rPr>
          <w:rFonts w:eastAsia="ＭＳ ゴシック" w:hint="eastAsia"/>
          <w:color w:val="0000FF"/>
        </w:rPr>
        <w:t>.</w:t>
      </w:r>
      <w:r>
        <w:rPr>
          <w:rFonts w:eastAsia="ＭＳ ゴシック"/>
          <w:color w:val="0000FF"/>
        </w:rPr>
        <w:t xml:space="preserve">3 </w:t>
      </w:r>
      <w:r>
        <w:rPr>
          <w:rFonts w:eastAsia="ＭＳ ゴシック" w:hint="eastAsia"/>
          <w:color w:val="0000FF"/>
        </w:rPr>
        <w:t>クラウド人材の育成</w:t>
      </w:r>
    </w:p>
    <w:p w14:paraId="4C9EB9FD" w14:textId="037E5033" w:rsidR="007D1FA8" w:rsidRDefault="00715BA4" w:rsidP="00715BA4">
      <w:pPr>
        <w:ind w:firstLineChars="100" w:firstLine="220"/>
        <w:rPr>
          <w:color w:val="000000" w:themeColor="text1"/>
        </w:rPr>
      </w:pPr>
      <w:r w:rsidRPr="00715BA4">
        <w:rPr>
          <w:rFonts w:hint="eastAsia"/>
          <w:color w:val="000000" w:themeColor="text1"/>
        </w:rPr>
        <w:t>AWS</w:t>
      </w:r>
      <w:r w:rsidRPr="00715BA4">
        <w:rPr>
          <w:rFonts w:hint="eastAsia"/>
          <w:color w:val="000000" w:themeColor="text1"/>
        </w:rPr>
        <w:t>未経験者にて本検証を行ったため、構築作業前の事前学習に延べ１ヶ月程度費やした（</w:t>
      </w:r>
      <w:r w:rsidRPr="00715BA4">
        <w:rPr>
          <w:rFonts w:hint="eastAsia"/>
          <w:color w:val="000000" w:themeColor="text1"/>
        </w:rPr>
        <w:t>AWS</w:t>
      </w:r>
      <w:r w:rsidRPr="00715BA4">
        <w:rPr>
          <w:rFonts w:hint="eastAsia"/>
          <w:color w:val="000000" w:themeColor="text1"/>
        </w:rPr>
        <w:t>の基本概念、各サービス仕様等）。</w:t>
      </w:r>
      <w:r w:rsidRPr="00715BA4">
        <w:rPr>
          <w:rFonts w:hint="eastAsia"/>
          <w:color w:val="000000" w:themeColor="text1"/>
        </w:rPr>
        <w:t>AWS</w:t>
      </w:r>
      <w:r w:rsidRPr="00715BA4">
        <w:rPr>
          <w:rFonts w:hint="eastAsia"/>
          <w:color w:val="000000" w:themeColor="text1"/>
        </w:rPr>
        <w:t>サービスは日進月歩で進化しており、エンタープライズレベルの開発を行うためには、現場のエンジニアは当然、意思決定権のある経営者においても知識の習得が必要になる。しかし、有識者が存在していたとしても、各部門・領域に点在している状態では、組織としてエンタープライズレベルの開発を推進していくことは難しい。そのため、クラウドを用いた開発を進めていくためには、ノウハウを集約した専門組織を設立し、領域横断的な人材育成を行うことが望ましい。</w:t>
      </w:r>
    </w:p>
    <w:p w14:paraId="1FD7696E" w14:textId="77777777" w:rsidR="00715BA4" w:rsidRPr="00715BA4" w:rsidRDefault="00715BA4" w:rsidP="00715BA4">
      <w:pPr>
        <w:ind w:firstLineChars="100" w:firstLine="220"/>
        <w:rPr>
          <w:color w:val="000000" w:themeColor="text1"/>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51"/>
      <w:r>
        <w:rPr>
          <w:rFonts w:eastAsia="ＭＳ ゴシック" w:hint="eastAsia"/>
          <w:szCs w:val="22"/>
        </w:rPr>
        <w:t>今後の展望</w:t>
      </w:r>
      <w:commentRangeEnd w:id="51"/>
      <w:r w:rsidR="00C020BC">
        <w:rPr>
          <w:rStyle w:val="af5"/>
        </w:rPr>
        <w:commentReference w:id="51"/>
      </w:r>
    </w:p>
    <w:p w14:paraId="251461A9" w14:textId="0517AF80" w:rsidR="00B67AFE" w:rsidRPr="00B67AFE" w:rsidRDefault="00B67AFE" w:rsidP="00B67AFE">
      <w:pPr>
        <w:pStyle w:val="aa"/>
        <w:ind w:firstLine="220"/>
        <w:rPr>
          <w:color w:val="0000FF"/>
          <w:szCs w:val="22"/>
        </w:rPr>
      </w:pPr>
      <w:r w:rsidRPr="00B67AFE">
        <w:rPr>
          <w:rFonts w:hint="eastAsia"/>
          <w:color w:val="0000FF"/>
          <w:szCs w:val="22"/>
        </w:rPr>
        <w:t>サーバレスアーキテクチャーを用いることで，開発時に作成するドキュメント量と開発作業量が削減され，ビジネスアジリティが向上することが確認された．加えて，今回検証できていない以下の２つの観点を追求することで，更にビジネスアジリティを向上させる可能性があると考える</w:t>
      </w:r>
      <w:r w:rsidRPr="00B67AFE">
        <w:rPr>
          <w:rFonts w:hint="eastAsia"/>
          <w:color w:val="0000FF"/>
          <w:szCs w:val="22"/>
        </w:rPr>
        <w:t>.</w:t>
      </w:r>
    </w:p>
    <w:p w14:paraId="247F93B0" w14:textId="5DB8A32B" w:rsidR="00B67AFE" w:rsidRPr="00B67AFE" w:rsidRDefault="00B67AFE" w:rsidP="00B67AFE">
      <w:pPr>
        <w:pStyle w:val="aa"/>
        <w:ind w:firstLine="220"/>
        <w:rPr>
          <w:color w:val="0000FF"/>
          <w:szCs w:val="22"/>
        </w:rPr>
      </w:pPr>
      <w:r w:rsidRPr="00B67AFE">
        <w:rPr>
          <w:rFonts w:hint="eastAsia"/>
          <w:color w:val="0000FF"/>
          <w:szCs w:val="22"/>
        </w:rPr>
        <w:t>1</w:t>
      </w:r>
      <w:r w:rsidRPr="00B67AFE">
        <w:rPr>
          <w:rFonts w:hint="eastAsia"/>
          <w:color w:val="0000FF"/>
          <w:szCs w:val="22"/>
        </w:rPr>
        <w:t>つ目は，開発業務への注力である．サーバレスアーキテクチャーを適用し運用業務を省力化することで，運用に割いていたコスト・人員を開発業務に充てられるため，よりスピーディな開発が可能になると考える．</w:t>
      </w:r>
    </w:p>
    <w:p w14:paraId="4D5179F7" w14:textId="77777777" w:rsidR="00B67AFE" w:rsidRPr="00B67AFE" w:rsidRDefault="00B67AFE" w:rsidP="00B67AFE">
      <w:pPr>
        <w:pStyle w:val="aa"/>
        <w:ind w:firstLine="220"/>
        <w:rPr>
          <w:color w:val="0000FF"/>
          <w:szCs w:val="22"/>
        </w:rPr>
      </w:pPr>
      <w:r w:rsidRPr="00B67AFE">
        <w:rPr>
          <w:rFonts w:hint="eastAsia"/>
          <w:color w:val="0000FF"/>
          <w:szCs w:val="22"/>
        </w:rPr>
        <w:t>２つ目は、各サービスの疎結合化である</w:t>
      </w:r>
      <w:r w:rsidRPr="00B67AFE">
        <w:rPr>
          <w:rFonts w:hint="eastAsia"/>
          <w:color w:val="0000FF"/>
          <w:szCs w:val="22"/>
        </w:rPr>
        <w:t>.</w:t>
      </w:r>
      <w:r w:rsidRPr="00B67AFE">
        <w:rPr>
          <w:rFonts w:hint="eastAsia"/>
          <w:color w:val="0000FF"/>
          <w:szCs w:val="22"/>
        </w:rPr>
        <w:t>各アプリケーションをマイクロサービスとして独立させ，機能追加・仕様変更時の際も対応範囲を局所化することで，低コスト・短納期で開発が可能であると考える</w:t>
      </w:r>
      <w:r w:rsidRPr="00B67AFE">
        <w:rPr>
          <w:rFonts w:hint="eastAsia"/>
          <w:color w:val="0000FF"/>
          <w:szCs w:val="22"/>
        </w:rPr>
        <w:t>.</w:t>
      </w:r>
      <w:r w:rsidRPr="00B67AFE">
        <w:rPr>
          <w:rFonts w:hint="eastAsia"/>
          <w:color w:val="0000FF"/>
          <w:szCs w:val="22"/>
        </w:rPr>
        <w:t>また上記の観点に加え，ドメイン駆動設計やアジャイル開発を組み合わせることで，より大きな効果が期待される</w:t>
      </w:r>
      <w:r w:rsidRPr="00B67AFE">
        <w:rPr>
          <w:rFonts w:hint="eastAsia"/>
          <w:color w:val="0000FF"/>
          <w:szCs w:val="22"/>
        </w:rPr>
        <w:t>.</w:t>
      </w:r>
    </w:p>
    <w:p w14:paraId="13053EA5" w14:textId="77777777" w:rsidR="00715BA4" w:rsidRDefault="00B67AFE" w:rsidP="00715BA4">
      <w:pPr>
        <w:pStyle w:val="af6"/>
        <w:rPr>
          <w:color w:val="0000FF"/>
        </w:rPr>
      </w:pPr>
      <w:r w:rsidRPr="00B67AFE">
        <w:rPr>
          <w:rFonts w:hint="eastAsia"/>
          <w:color w:val="0000FF"/>
        </w:rPr>
        <w:t>ただし，これらを実現させるためには、開発と運用の一体的体制やアジャイル開発を推進する組織風土の醸成に加え、高度な技術力とクラウドに対する豊富な知識を持つ人材の育成が必要</w:t>
      </w:r>
      <w:commentRangeStart w:id="52"/>
      <w:r w:rsidRPr="00B67AFE">
        <w:rPr>
          <w:rFonts w:hint="eastAsia"/>
          <w:color w:val="0000FF"/>
        </w:rPr>
        <w:t>である</w:t>
      </w:r>
      <w:commentRangeEnd w:id="52"/>
      <w:r w:rsidR="00BB108D">
        <w:rPr>
          <w:rStyle w:val="af5"/>
        </w:rPr>
        <w:commentReference w:id="52"/>
      </w:r>
      <w:r w:rsidRPr="00B67AFE">
        <w:rPr>
          <w:rFonts w:hint="eastAsia"/>
          <w:color w:val="0000FF"/>
        </w:rPr>
        <w:t>．</w:t>
      </w:r>
    </w:p>
    <w:p w14:paraId="4B994FB5" w14:textId="406D524A" w:rsidR="00715BA4" w:rsidRDefault="00715BA4" w:rsidP="00715BA4">
      <w:pPr>
        <w:pStyle w:val="af6"/>
        <w:ind w:firstLineChars="100" w:firstLine="220"/>
      </w:pPr>
      <w:r w:rsidRPr="00715BA4">
        <w:rPr>
          <w:rFonts w:hint="eastAsia"/>
          <w:highlight w:val="green"/>
        </w:rPr>
        <w:t>今後も引き続きこれらの観点を含めてサーバレスアーキテクチャ</w:t>
      </w:r>
      <w:r>
        <w:rPr>
          <w:rFonts w:hint="eastAsia"/>
          <w:highlight w:val="green"/>
        </w:rPr>
        <w:t>ー</w:t>
      </w:r>
      <w:r w:rsidRPr="00715BA4">
        <w:rPr>
          <w:rFonts w:hint="eastAsia"/>
          <w:highlight w:val="green"/>
        </w:rPr>
        <w:t>の適用によるビジネスアジリティの向上の可能性について研究を進めていきたいと考えている。</w:t>
      </w:r>
    </w:p>
    <w:p w14:paraId="1EE57519" w14:textId="303403FB" w:rsidR="007D1FA8" w:rsidRDefault="007D1FA8" w:rsidP="00715BA4">
      <w:pPr>
        <w:pStyle w:val="aa"/>
        <w:ind w:firstLineChars="0" w:firstLine="0"/>
        <w:rPr>
          <w:color w:val="0000FF"/>
          <w:szCs w:val="22"/>
        </w:rPr>
      </w:pPr>
    </w:p>
    <w:p w14:paraId="734E8E0D" w14:textId="58427EDA" w:rsidR="00715BA4" w:rsidRDefault="00715BA4" w:rsidP="00715BA4">
      <w:pPr>
        <w:pStyle w:val="aa"/>
        <w:ind w:firstLineChars="0" w:firstLine="0"/>
        <w:rPr>
          <w:rFonts w:eastAsia="ＭＳ ゴシック"/>
          <w:szCs w:val="22"/>
        </w:rPr>
      </w:pPr>
      <w:r>
        <w:rPr>
          <w:rFonts w:eastAsia="ＭＳ ゴシック" w:hint="eastAsia"/>
          <w:szCs w:val="22"/>
        </w:rPr>
        <w:t>謝辞</w:t>
      </w:r>
    </w:p>
    <w:p w14:paraId="56897B5D" w14:textId="038FD865" w:rsidR="00715BA4" w:rsidRPr="00715BA4" w:rsidRDefault="00715BA4" w:rsidP="00715BA4">
      <w:pPr>
        <w:pStyle w:val="aa"/>
        <w:ind w:firstLineChars="0" w:firstLine="0"/>
        <w:rPr>
          <w:color w:val="0000FF"/>
          <w:szCs w:val="22"/>
        </w:rPr>
      </w:pPr>
      <w:r>
        <w:rPr>
          <w:rFonts w:eastAsia="ＭＳ ゴシック" w:hint="eastAsia"/>
          <w:szCs w:val="22"/>
        </w:rPr>
        <w:t xml:space="preserve">　</w:t>
      </w:r>
      <w:r>
        <w:t>本論文の作成にあたっては，日本アイ・ビー・</w:t>
      </w:r>
      <w:r>
        <w:t xml:space="preserve"> </w:t>
      </w:r>
      <w:r>
        <w:t>エム</w:t>
      </w:r>
      <w:r>
        <w:t xml:space="preserve"> </w:t>
      </w:r>
      <w:r>
        <w:t>システムズ・エンジニアリング株式会社</w:t>
      </w:r>
      <w:r>
        <w:t xml:space="preserve"> </w:t>
      </w:r>
      <w:r>
        <w:rPr>
          <w:rFonts w:hint="eastAsia"/>
        </w:rPr>
        <w:t>北川衛</w:t>
      </w:r>
      <w:r>
        <w:t>様より多くの助言を頂きました．あらためて深謝いたします．</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8C37E6"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60288;mso-wrap-edited:f;mso-width-percent:0;mso-height-percent:0;mso-width-percent:0;mso-height-percent:0">
            <v:imagedata r:id="rId17" o:title=""/>
          </v:shape>
          <o:OLEObject Type="Embed" ProgID="Excel.Sheet.8" ShapeID="_x0000_s1027" DrawAspect="Content" ObjectID="_1660213347" r:id="rId18"/>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8C37E6"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9264;mso-wrap-edited:f;mso-width-percent:0;mso-height-percent:0;mso-width-percent:0;mso-height-percent:0">
            <v:imagedata r:id="rId19" o:title=""/>
          </v:shape>
          <o:OLEObject Type="Embed" ProgID="Excel.Sheet.8" ShapeID="_x0000_s1026" DrawAspect="Content" ObjectID="_1660213348" r:id="rId20"/>
        </w:object>
      </w:r>
    </w:p>
    <w:sectPr w:rsidR="00DA28E7" w:rsidRPr="001767C8" w:rsidSect="00692B25">
      <w:footerReference w:type="default" r:id="rId21"/>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北川 衛" w:date="2020-08-28T20:19:00Z" w:initials="北川">
    <w:p w14:paraId="0369DB38" w14:textId="77777777" w:rsidR="00567F16" w:rsidRDefault="00567F16">
      <w:pPr>
        <w:pStyle w:val="af6"/>
      </w:pPr>
      <w:r>
        <w:rPr>
          <w:rStyle w:val="af5"/>
        </w:rPr>
        <w:annotationRef/>
      </w:r>
      <w:r>
        <w:t>8/28</w:t>
      </w:r>
    </w:p>
    <w:p w14:paraId="7313E2FB" w14:textId="77777777" w:rsidR="00567F16" w:rsidRDefault="00567F16">
      <w:pPr>
        <w:pStyle w:val="af6"/>
      </w:pPr>
      <w:r>
        <w:rPr>
          <w:rFonts w:hint="eastAsia"/>
        </w:rPr>
        <w:t>用語の揺らぎを修正すること</w:t>
      </w:r>
    </w:p>
    <w:p w14:paraId="1811BA51" w14:textId="77777777" w:rsidR="00567F16" w:rsidRDefault="00567F16">
      <w:pPr>
        <w:pStyle w:val="af6"/>
      </w:pPr>
      <w:r>
        <w:rPr>
          <w:rFonts w:hint="eastAsia"/>
        </w:rPr>
        <w:t>サーバ</w:t>
      </w:r>
      <w:r>
        <w:t xml:space="preserve"> or </w:t>
      </w:r>
      <w:r>
        <w:rPr>
          <w:rFonts w:hint="eastAsia"/>
        </w:rPr>
        <w:t>サーバー</w:t>
      </w:r>
    </w:p>
    <w:p w14:paraId="1F6F0DA7" w14:textId="66430630" w:rsidR="00567F16" w:rsidRDefault="00567F16">
      <w:pPr>
        <w:pStyle w:val="af6"/>
      </w:pPr>
      <w:r>
        <w:rPr>
          <w:rFonts w:hint="eastAsia"/>
        </w:rPr>
        <w:t>アーキテクチャ</w:t>
      </w:r>
      <w:r>
        <w:t xml:space="preserve"> or </w:t>
      </w:r>
      <w:r>
        <w:rPr>
          <w:rFonts w:hint="eastAsia"/>
        </w:rPr>
        <w:t>アーキテクチャー</w:t>
      </w:r>
    </w:p>
  </w:comment>
  <w:comment w:id="2"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r>
        <w:t>ArgTech</w:t>
      </w:r>
      <w:r>
        <w:rPr>
          <w:rFonts w:hint="eastAsia"/>
        </w:rPr>
        <w:t>という話も触れるかどうか？</w:t>
      </w:r>
    </w:p>
  </w:comment>
  <w:comment w:id="3" w:author="北川 衛" w:date="2020-08-28T20:13:00Z" w:initials="北川">
    <w:p w14:paraId="783F52B7" w14:textId="77777777" w:rsidR="00567F16" w:rsidRDefault="00567F16">
      <w:pPr>
        <w:pStyle w:val="af6"/>
      </w:pPr>
      <w:r>
        <w:rPr>
          <w:rStyle w:val="af5"/>
        </w:rPr>
        <w:annotationRef/>
      </w:r>
      <w:r>
        <w:t>8/28</w:t>
      </w:r>
    </w:p>
    <w:p w14:paraId="0B85618D" w14:textId="3FD8C3EF" w:rsidR="00567F16" w:rsidRDefault="00567F16">
      <w:pPr>
        <w:pStyle w:val="af6"/>
      </w:pPr>
      <w:r>
        <w:rPr>
          <w:rFonts w:hint="eastAsia"/>
        </w:rPr>
        <w:t>出典があると良い</w:t>
      </w:r>
    </w:p>
  </w:comment>
  <w:comment w:id="4"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5"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6" w:author="北川 衛" w:date="2020-08-28T20:21:00Z" w:initials="北川">
    <w:p w14:paraId="77D9C524" w14:textId="77777777" w:rsidR="00567F16" w:rsidRDefault="00567F16">
      <w:pPr>
        <w:pStyle w:val="af6"/>
      </w:pPr>
      <w:r>
        <w:rPr>
          <w:rStyle w:val="af5"/>
        </w:rPr>
        <w:annotationRef/>
      </w:r>
      <w:r>
        <w:t>8/28</w:t>
      </w:r>
    </w:p>
    <w:p w14:paraId="34513AA0" w14:textId="61F73326" w:rsidR="00567F16" w:rsidRDefault="00567F16">
      <w:pPr>
        <w:pStyle w:val="af6"/>
      </w:pPr>
      <w:r>
        <w:rPr>
          <w:rFonts w:hint="eastAsia"/>
        </w:rPr>
        <w:t>「各」が不要</w:t>
      </w:r>
    </w:p>
  </w:comment>
  <w:comment w:id="7" w:author="北川 衛" w:date="2020-08-28T20:24:00Z" w:initials="北川">
    <w:p w14:paraId="5165A6C9" w14:textId="77777777" w:rsidR="00DF1D76" w:rsidRDefault="00DF1D76" w:rsidP="00DF1D76">
      <w:pPr>
        <w:pStyle w:val="af6"/>
      </w:pPr>
      <w:r>
        <w:t>8/28</w:t>
      </w:r>
    </w:p>
    <w:p w14:paraId="43BC576B" w14:textId="77777777" w:rsidR="00DF1D76" w:rsidRDefault="00DF1D76" w:rsidP="00DF1D76">
      <w:pPr>
        <w:pStyle w:val="af6"/>
      </w:pPr>
      <w:r>
        <w:rPr>
          <w:rStyle w:val="af5"/>
          <w:rFonts w:hint="eastAsia"/>
        </w:rPr>
        <w:annotationRef/>
      </w:r>
      <w:r>
        <w:t>1</w:t>
      </w:r>
      <w:r>
        <w:rPr>
          <w:rFonts w:hint="eastAsia"/>
        </w:rPr>
        <w:t>章でもアジリティという用語が出てきた。両者の意味は同じ？</w:t>
      </w:r>
    </w:p>
  </w:comment>
  <w:comment w:id="8" w:author="貴田 潤平" w:date="2020-08-29T11:40:00Z" w:initials="貴田">
    <w:p w14:paraId="2B727B04" w14:textId="77777777" w:rsidR="00DF1D76" w:rsidRDefault="00DF1D76" w:rsidP="00DF1D76">
      <w:pPr>
        <w:pStyle w:val="af6"/>
      </w:pPr>
      <w:r>
        <w:rPr>
          <w:rStyle w:val="af5"/>
        </w:rPr>
        <w:annotationRef/>
      </w:r>
      <w:r>
        <w:rPr>
          <w:rFonts w:hint="eastAsia"/>
        </w:rPr>
        <w:t>松隈さん賀谷さん</w:t>
      </w:r>
    </w:p>
  </w:comment>
  <w:comment w:id="9"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10"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11" w:author="北川 衛" w:date="2020-08-29T00:42:00Z" w:initials="北川">
    <w:p w14:paraId="4DA5B7BB" w14:textId="77777777" w:rsidR="00514AED" w:rsidRDefault="00514AED">
      <w:pPr>
        <w:pStyle w:val="af6"/>
      </w:pPr>
      <w:r>
        <w:rPr>
          <w:rStyle w:val="af5"/>
        </w:rPr>
        <w:annotationRef/>
      </w:r>
      <w:r>
        <w:t>8/28</w:t>
      </w:r>
    </w:p>
    <w:p w14:paraId="21167123" w14:textId="50CFC42C" w:rsidR="00514AED" w:rsidRDefault="00514AED">
      <w:pPr>
        <w:pStyle w:val="af6"/>
      </w:pPr>
      <w:r>
        <w:rPr>
          <w:rFonts w:hint="eastAsia"/>
        </w:rPr>
        <w:t>以下</w:t>
      </w:r>
      <w:r>
        <w:t>2</w:t>
      </w:r>
      <w:r>
        <w:rPr>
          <w:rFonts w:hint="eastAsia"/>
        </w:rPr>
        <w:t>点の特徴</w:t>
      </w:r>
    </w:p>
  </w:comment>
  <w:comment w:id="12"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14" w:author="MAMORU KITAGAWA" w:date="2020-08-24T22:03:00Z" w:initials="MK">
    <w:p w14:paraId="7D0CDA6B" w14:textId="77777777" w:rsidR="00094898" w:rsidRDefault="00094898" w:rsidP="00094898">
      <w:pPr>
        <w:pStyle w:val="af6"/>
      </w:pPr>
      <w:r>
        <w:rPr>
          <w:rStyle w:val="af5"/>
        </w:rPr>
        <w:annotationRef/>
      </w:r>
      <w:r>
        <w:rPr>
          <w:rFonts w:hint="eastAsia"/>
        </w:rPr>
        <w:t>箇条書きでなく文章にすること</w:t>
      </w:r>
    </w:p>
    <w:p w14:paraId="712423FE" w14:textId="77777777" w:rsidR="00094898" w:rsidRPr="00733498" w:rsidRDefault="00094898" w:rsidP="00094898">
      <w:pPr>
        <w:pStyle w:val="af6"/>
      </w:pPr>
      <w:r>
        <w:rPr>
          <w:rFonts w:hint="eastAsia"/>
        </w:rPr>
        <w:t>これによって利用者はどういう恩恵を受ける？</w:t>
      </w:r>
    </w:p>
  </w:comment>
  <w:comment w:id="13"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15"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etc)</w:t>
      </w:r>
    </w:p>
  </w:comment>
  <w:comment w:id="16"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17"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8" w:author="北川 衛" w:date="2020-08-29T00:44:00Z" w:initials="北川">
    <w:p w14:paraId="31F76547" w14:textId="77777777" w:rsidR="00EB59C8" w:rsidRDefault="00EB59C8">
      <w:pPr>
        <w:pStyle w:val="af6"/>
      </w:pPr>
      <w:r>
        <w:rPr>
          <w:rStyle w:val="af5"/>
        </w:rPr>
        <w:annotationRef/>
      </w:r>
      <w:r>
        <w:t>8/28</w:t>
      </w:r>
    </w:p>
    <w:p w14:paraId="68464FA0" w14:textId="5A245825" w:rsidR="00EB59C8" w:rsidRDefault="00EB59C8">
      <w:pPr>
        <w:pStyle w:val="af6"/>
      </w:pPr>
      <w:r>
        <w:rPr>
          <w:rFonts w:hint="eastAsia"/>
        </w:rPr>
        <w:t>以下の</w:t>
      </w:r>
      <w:r>
        <w:t>2</w:t>
      </w:r>
      <w:r>
        <w:rPr>
          <w:rFonts w:hint="eastAsia"/>
        </w:rPr>
        <w:t>つの観点</w:t>
      </w:r>
    </w:p>
  </w:comment>
  <w:comment w:id="19"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20" w:author="Kitagawa Mamoru" w:date="2020-08-29T13:04:00Z" w:initials="KM">
    <w:p w14:paraId="3F4FB4A1" w14:textId="77777777" w:rsidR="005F2914" w:rsidRDefault="0039702C">
      <w:r>
        <w:rPr>
          <w:rStyle w:val="af5"/>
        </w:rPr>
        <w:annotationRef/>
      </w:r>
      <w:r w:rsidR="005F2914">
        <w:t>8/29</w:t>
      </w:r>
    </w:p>
    <w:p w14:paraId="0AA23D4B" w14:textId="6FD151BD" w:rsidR="0039702C" w:rsidRDefault="005F2914" w:rsidP="005F2914">
      <w:pPr>
        <w:pStyle w:val="af6"/>
      </w:pPr>
      <w:r>
        <w:rPr>
          <w:rFonts w:hint="eastAsia"/>
        </w:rPr>
        <w:t>いきなり</w:t>
      </w:r>
      <w:r>
        <w:t>(1),(2)</w:t>
      </w:r>
      <w:r>
        <w:rPr>
          <w:rFonts w:hint="eastAsia"/>
        </w:rPr>
        <w:t>でなく前談を入れること</w:t>
      </w:r>
    </w:p>
  </w:comment>
  <w:comment w:id="21" w:author="北川 衛" w:date="2020-08-29T00:47:00Z" w:initials="北川">
    <w:p w14:paraId="4BF64AB2" w14:textId="77777777" w:rsidR="00EB59C8" w:rsidRDefault="00EB59C8">
      <w:pPr>
        <w:pStyle w:val="af6"/>
      </w:pPr>
      <w:r>
        <w:rPr>
          <w:rStyle w:val="af5"/>
        </w:rPr>
        <w:annotationRef/>
      </w:r>
      <w:r>
        <w:t>8/28</w:t>
      </w:r>
    </w:p>
    <w:p w14:paraId="3F56575D" w14:textId="06259A28" w:rsidR="00EB59C8" w:rsidRDefault="00EB59C8">
      <w:pPr>
        <w:pStyle w:val="af6"/>
      </w:pPr>
      <w:r>
        <w:rPr>
          <w:rFonts w:hint="eastAsia"/>
        </w:rPr>
        <w:t>A</w:t>
      </w:r>
      <w:r>
        <w:t>mazon Web Services</w:t>
      </w:r>
      <w:r>
        <w:rPr>
          <w:rFonts w:hint="eastAsia"/>
        </w:rPr>
        <w:t>（以下</w:t>
      </w:r>
      <w:r>
        <w:t>AWS</w:t>
      </w:r>
      <w:r>
        <w:rPr>
          <w:rFonts w:hint="eastAsia"/>
        </w:rPr>
        <w:t>）</w:t>
      </w:r>
    </w:p>
  </w:comment>
  <w:comment w:id="22" w:author="Kitagawa Mamoru" w:date="2020-08-29T13:06:00Z" w:initials="KM">
    <w:p w14:paraId="6D8AAA28" w14:textId="49CA1E0C" w:rsidR="0061338D" w:rsidRDefault="0061338D" w:rsidP="00792B95">
      <w:pPr>
        <w:pStyle w:val="af6"/>
      </w:pPr>
      <w:r>
        <w:rPr>
          <w:rStyle w:val="af5"/>
        </w:rPr>
        <w:annotationRef/>
      </w:r>
      <w:r w:rsidR="00792B95">
        <w:t>8/29</w:t>
      </w:r>
      <w:r w:rsidR="00792B95">
        <w:cr/>
      </w:r>
      <w:r w:rsidR="00792B95">
        <w:rPr>
          <w:rFonts w:hint="eastAsia"/>
        </w:rPr>
        <w:t>「考え」</w:t>
      </w:r>
      <w:r w:rsidR="00792B95">
        <w:cr/>
      </w:r>
      <w:r w:rsidR="00792B95">
        <w:rPr>
          <w:rFonts w:hint="eastAsia"/>
        </w:rPr>
        <w:t>言いきりましょう</w:t>
      </w:r>
    </w:p>
  </w:comment>
  <w:comment w:id="23" w:author="北川 衛" w:date="2020-08-28T20:29:00Z" w:initials="北川">
    <w:p w14:paraId="0EFCCF0F" w14:textId="77777777" w:rsidR="00E93AA4" w:rsidRDefault="00E93AA4">
      <w:pPr>
        <w:pStyle w:val="af6"/>
      </w:pPr>
      <w:r>
        <w:rPr>
          <w:rStyle w:val="af5"/>
        </w:rPr>
        <w:annotationRef/>
      </w:r>
      <w:r>
        <w:t>8/28</w:t>
      </w:r>
    </w:p>
    <w:p w14:paraId="3F79920B" w14:textId="7D635642" w:rsidR="00E93AA4" w:rsidRDefault="00E93AA4">
      <w:pPr>
        <w:pStyle w:val="af6"/>
      </w:pPr>
      <w:r>
        <w:rPr>
          <w:rFonts w:hint="eastAsia"/>
        </w:rPr>
        <w:t>資料名を記述</w:t>
      </w:r>
    </w:p>
  </w:comment>
  <w:comment w:id="24"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25"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26" w:author="北川 衛" w:date="2020-08-29T01:03:00Z" w:initials="北川">
    <w:p w14:paraId="1B2A562B" w14:textId="521D075D" w:rsidR="001517C1" w:rsidRDefault="004377AA">
      <w:pPr>
        <w:pStyle w:val="af6"/>
      </w:pPr>
      <w:r>
        <w:rPr>
          <w:rStyle w:val="af5"/>
        </w:rPr>
        <w:annotationRef/>
      </w:r>
      <w:r w:rsidR="001517C1">
        <w:rPr>
          <w:rFonts w:hint="eastAsia"/>
        </w:rPr>
        <w:t>8</w:t>
      </w:r>
      <w:r w:rsidR="001517C1">
        <w:t>/28</w:t>
      </w:r>
    </w:p>
    <w:p w14:paraId="40E225B1" w14:textId="4D879F7E" w:rsidR="004377AA" w:rsidRDefault="001517C1">
      <w:pPr>
        <w:pStyle w:val="af6"/>
      </w:pPr>
      <w:r>
        <w:rPr>
          <w:rFonts w:hint="eastAsia"/>
        </w:rPr>
        <w:t>追記「</w:t>
      </w:r>
      <w:r w:rsidR="004377AA">
        <w:rPr>
          <w:rFonts w:hint="eastAsia"/>
        </w:rPr>
        <w:t>構築における作業時間</w:t>
      </w:r>
      <w:r>
        <w:rPr>
          <w:rFonts w:hint="eastAsia"/>
        </w:rPr>
        <w:t>及びドキュメント作成量の測定はそれぞれ以下の手順で行った。」</w:t>
      </w:r>
    </w:p>
  </w:comment>
  <w:comment w:id="27" w:author="北川 衛" w:date="2020-08-28T20:34:00Z" w:initials="北川">
    <w:p w14:paraId="4C4C068E" w14:textId="77777777" w:rsidR="00D1161E" w:rsidRDefault="00D1161E">
      <w:pPr>
        <w:pStyle w:val="af6"/>
      </w:pPr>
      <w:r>
        <w:rPr>
          <w:rStyle w:val="af5"/>
        </w:rPr>
        <w:annotationRef/>
      </w:r>
      <w:r>
        <w:t>8/28</w:t>
      </w:r>
    </w:p>
    <w:p w14:paraId="20079A25" w14:textId="2304EA0F" w:rsidR="00D1161E" w:rsidRDefault="00D1161E">
      <w:pPr>
        <w:pStyle w:val="af6"/>
      </w:pPr>
      <w:r>
        <w:rPr>
          <w:rFonts w:hint="eastAsia"/>
        </w:rPr>
        <w:t>先頭に、「次の</w:t>
      </w:r>
      <w:r>
        <w:rPr>
          <w:rFonts w:hint="eastAsia"/>
        </w:rPr>
        <w:t>A</w:t>
      </w:r>
      <w:r>
        <w:t>-1</w:t>
      </w:r>
      <w:r>
        <w:rPr>
          <w:rFonts w:hint="eastAsia"/>
        </w:rPr>
        <w:t>から</w:t>
      </w:r>
      <w:r>
        <w:t>A-4</w:t>
      </w:r>
      <w:r>
        <w:rPr>
          <w:rFonts w:hint="eastAsia"/>
        </w:rPr>
        <w:t>の手順で構築作業時間の測定を行った。」</w:t>
      </w:r>
    </w:p>
  </w:comment>
  <w:comment w:id="28"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29" w:author="北川 衛" w:date="2020-08-28T20:37:00Z" w:initials="北川">
    <w:p w14:paraId="1C4D916B" w14:textId="77777777" w:rsidR="00D1161E" w:rsidRDefault="00D1161E">
      <w:pPr>
        <w:pStyle w:val="af6"/>
      </w:pPr>
      <w:r>
        <w:rPr>
          <w:rStyle w:val="af5"/>
        </w:rPr>
        <w:annotationRef/>
      </w:r>
      <w:r>
        <w:t>8/28</w:t>
      </w:r>
    </w:p>
    <w:p w14:paraId="0E93FBBF" w14:textId="2EB878C7" w:rsidR="00D1161E" w:rsidRDefault="00D1161E">
      <w:pPr>
        <w:pStyle w:val="af6"/>
      </w:pPr>
      <w:r>
        <w:rPr>
          <w:rFonts w:hint="eastAsia"/>
        </w:rPr>
        <w:t>頭に「次の</w:t>
      </w:r>
      <w:r>
        <w:t>B-1</w:t>
      </w:r>
      <w:r>
        <w:rPr>
          <w:rFonts w:hint="eastAsia"/>
        </w:rPr>
        <w:t>から</w:t>
      </w:r>
      <w:r>
        <w:t>B-4</w:t>
      </w:r>
      <w:r>
        <w:rPr>
          <w:rFonts w:hint="eastAsia"/>
        </w:rPr>
        <w:t>の手順でドキュメント作成量の測定を行った。」</w:t>
      </w:r>
    </w:p>
  </w:comment>
  <w:comment w:id="30" w:author="Kitagawa Mamoru" w:date="2020-08-29T13:13:00Z" w:initials="KM">
    <w:p w14:paraId="49955986" w14:textId="77777777" w:rsidR="00B71211" w:rsidRDefault="00B71211">
      <w:r>
        <w:rPr>
          <w:rStyle w:val="af5"/>
        </w:rPr>
        <w:annotationRef/>
      </w:r>
      <w:r>
        <w:t>8/29</w:t>
      </w:r>
    </w:p>
    <w:p w14:paraId="59405994" w14:textId="0198447F" w:rsidR="00B71211" w:rsidRDefault="00B71211" w:rsidP="00B71211">
      <w:pPr>
        <w:pStyle w:val="af6"/>
      </w:pPr>
      <w:r>
        <w:rPr>
          <w:rFonts w:hint="eastAsia"/>
        </w:rPr>
        <w:t>これまでのシステム構築における知見に基づいているため成果物の網羅性は担保されていると考える。</w:t>
      </w:r>
    </w:p>
  </w:comment>
  <w:comment w:id="31" w:author="北川 衛" w:date="2020-08-29T00:59:00Z" w:initials="北川">
    <w:p w14:paraId="2660082C" w14:textId="77777777" w:rsidR="004377AA" w:rsidRDefault="004377AA">
      <w:pPr>
        <w:pStyle w:val="af6"/>
      </w:pPr>
      <w:r>
        <w:rPr>
          <w:rStyle w:val="af5"/>
        </w:rPr>
        <w:annotationRef/>
      </w:r>
      <w:r>
        <w:rPr>
          <w:rFonts w:hint="eastAsia"/>
        </w:rPr>
        <w:t>8</w:t>
      </w:r>
      <w:r>
        <w:t>/28</w:t>
      </w:r>
    </w:p>
    <w:p w14:paraId="50B4ADAF" w14:textId="77777777" w:rsidR="004377AA" w:rsidRDefault="004377AA">
      <w:pPr>
        <w:pStyle w:val="af6"/>
      </w:pPr>
      <w:r>
        <w:rPr>
          <w:rFonts w:hint="eastAsia"/>
        </w:rPr>
        <w:t>意味が不明</w:t>
      </w:r>
    </w:p>
    <w:p w14:paraId="16D335C8" w14:textId="35D929DE" w:rsidR="004377AA" w:rsidRDefault="004377AA">
      <w:pPr>
        <w:pStyle w:val="af6"/>
      </w:pPr>
      <w:r>
        <w:rPr>
          <w:rFonts w:hint="eastAsia"/>
        </w:rPr>
        <w:t>予め成果物を定義し成果物一覧に反映したのか？それとも作成した成果物を成果物一覧に反映したのか？成果物の網羅性は大丈夫か？</w:t>
      </w:r>
    </w:p>
  </w:comment>
  <w:comment w:id="32" w:author="貴田 潤平" w:date="2020-08-29T11:41:00Z" w:initials="貴田">
    <w:p w14:paraId="5BF4C3EE" w14:textId="502F8F76" w:rsidR="006D747B" w:rsidRDefault="006D747B">
      <w:pPr>
        <w:pStyle w:val="af6"/>
      </w:pPr>
      <w:r>
        <w:rPr>
          <w:rStyle w:val="af5"/>
        </w:rPr>
        <w:annotationRef/>
      </w:r>
      <w:r>
        <w:rPr>
          <w:rFonts w:hint="eastAsia"/>
        </w:rPr>
        <w:t>石野さん貴田</w:t>
      </w:r>
    </w:p>
  </w:comment>
  <w:comment w:id="33" w:author="北川 衛" w:date="2020-08-29T01:00:00Z" w:initials="北川">
    <w:p w14:paraId="452B94D7" w14:textId="77777777" w:rsidR="004377AA" w:rsidRDefault="004377AA">
      <w:pPr>
        <w:pStyle w:val="af6"/>
      </w:pPr>
      <w:r>
        <w:rPr>
          <w:rStyle w:val="af5"/>
        </w:rPr>
        <w:annotationRef/>
      </w:r>
      <w:r>
        <w:rPr>
          <w:rFonts w:hint="eastAsia"/>
        </w:rPr>
        <w:t>8</w:t>
      </w:r>
      <w:r>
        <w:t>/28</w:t>
      </w:r>
    </w:p>
    <w:p w14:paraId="69771C9F" w14:textId="3B9AE8CF" w:rsidR="004377AA" w:rsidRDefault="004377AA">
      <w:pPr>
        <w:pStyle w:val="af6"/>
      </w:pPr>
      <w:r>
        <w:rPr>
          <w:rFonts w:hint="eastAsia"/>
        </w:rPr>
        <w:t>おそらくこの手順では？</w:t>
      </w:r>
    </w:p>
    <w:p w14:paraId="6727F913" w14:textId="6A12ACAB" w:rsidR="004377AA" w:rsidRDefault="004377AA">
      <w:pPr>
        <w:pStyle w:val="af6"/>
      </w:pPr>
      <w:r>
        <w:rPr>
          <w:rFonts w:hint="eastAsia"/>
        </w:rPr>
        <w:t>オンプレで開発する際の成果物一覧があり、これは自社内で標準化された成果物一覧であり網羅性は担保されている。サーバレスで実際に開発したときに必要となった成果物を一覧に記載した。</w:t>
      </w:r>
    </w:p>
  </w:comment>
  <w:comment w:id="34" w:author="貴田 潤平" w:date="2020-08-29T11:41:00Z" w:initials="貴田">
    <w:p w14:paraId="4B9F9269" w14:textId="25C35E28" w:rsidR="006D747B" w:rsidRDefault="006D747B">
      <w:pPr>
        <w:pStyle w:val="af6"/>
      </w:pPr>
      <w:r>
        <w:rPr>
          <w:rStyle w:val="af5"/>
        </w:rPr>
        <w:annotationRef/>
      </w:r>
      <w:r>
        <w:rPr>
          <w:rFonts w:hint="eastAsia"/>
        </w:rPr>
        <w:t>石野さん貴田</w:t>
      </w:r>
    </w:p>
  </w:comment>
  <w:comment w:id="35" w:author="北川 衛" w:date="2020-08-29T01:05:00Z" w:initials="北川">
    <w:p w14:paraId="6648D0A1" w14:textId="77777777" w:rsidR="001517C1" w:rsidRDefault="001517C1">
      <w:pPr>
        <w:pStyle w:val="af6"/>
      </w:pPr>
      <w:r>
        <w:rPr>
          <w:rStyle w:val="af5"/>
        </w:rPr>
        <w:annotationRef/>
      </w:r>
      <w:r>
        <w:t>8/28</w:t>
      </w:r>
    </w:p>
    <w:p w14:paraId="66FE7BD7" w14:textId="1AE487EF" w:rsidR="001517C1" w:rsidRDefault="001517C1">
      <w:pPr>
        <w:pStyle w:val="af6"/>
      </w:pPr>
      <w:r>
        <w:rPr>
          <w:rFonts w:hint="eastAsia"/>
        </w:rPr>
        <w:t>追記「構築作業時間及びドキュメント作業量の計測結果についてそれぞれ以下に述べる。」</w:t>
      </w:r>
    </w:p>
  </w:comment>
  <w:comment w:id="36"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37"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38" w:author="北川 衛" w:date="2020-08-29T01:10:00Z" w:initials="北川">
    <w:p w14:paraId="38FCC44B" w14:textId="77777777" w:rsidR="001517C1" w:rsidRDefault="001517C1">
      <w:pPr>
        <w:pStyle w:val="af6"/>
      </w:pPr>
      <w:r>
        <w:rPr>
          <w:rStyle w:val="af5"/>
        </w:rPr>
        <w:annotationRef/>
      </w:r>
      <w:r>
        <w:t>8/28</w:t>
      </w:r>
    </w:p>
    <w:p w14:paraId="4C3F9957" w14:textId="3AFE8FB0" w:rsidR="001517C1" w:rsidRDefault="001517C1">
      <w:pPr>
        <w:pStyle w:val="af6"/>
      </w:pPr>
      <w:r>
        <w:rPr>
          <w:rFonts w:hint="eastAsia"/>
        </w:rPr>
        <w:t>サーバレスアーキテクチャを適用した開発では、オンプレミスでの開発より、ドキュメント作業量は</w:t>
      </w:r>
      <w:r>
        <w:t>xx%</w:t>
      </w:r>
      <w:r>
        <w:rPr>
          <w:rFonts w:hint="eastAsia"/>
        </w:rPr>
        <w:t>、構築時間は</w:t>
      </w:r>
      <w:r>
        <w:t>xx%</w:t>
      </w:r>
      <w:r>
        <w:rPr>
          <w:rFonts w:hint="eastAsia"/>
        </w:rPr>
        <w:t>削減されることが確認できた。特に非機能要件部分のドキュメント作成量及び構築時間の削減が確認できた。その理由について分析</w:t>
      </w:r>
      <w:r w:rsidR="00AF6277">
        <w:rPr>
          <w:rFonts w:hint="eastAsia"/>
        </w:rPr>
        <w:t>すると、</w:t>
      </w:r>
      <w:r w:rsidR="00AF6277">
        <w:t xml:space="preserve">1) </w:t>
      </w:r>
      <w:r w:rsidR="00AF6277">
        <w:rPr>
          <w:rFonts w:hint="eastAsia"/>
        </w:rPr>
        <w:t>サーバレスの特性に、</w:t>
      </w:r>
      <w:r w:rsidR="00AF6277">
        <w:t xml:space="preserve">2) </w:t>
      </w:r>
      <w:r w:rsidR="00AF6277">
        <w:rPr>
          <w:rFonts w:hint="eastAsia"/>
        </w:rPr>
        <w:t>アプリケーションソースコード及び特性、</w:t>
      </w:r>
      <w:r w:rsidR="00AF6277">
        <w:t xml:space="preserve">3) </w:t>
      </w:r>
      <w:r w:rsidR="00AF6277">
        <w:rPr>
          <w:rFonts w:hint="eastAsia"/>
        </w:rPr>
        <w:t>構築容易性、</w:t>
      </w:r>
      <w:r w:rsidR="00AF6277">
        <w:t xml:space="preserve">4) </w:t>
      </w:r>
      <w:r w:rsidR="00AF6277">
        <w:rPr>
          <w:rFonts w:hint="eastAsia"/>
        </w:rPr>
        <w:t>サーバレスの特性によるドキュメント作成量の軽減、があげられる。それぞれについて以下に述べる。更に、サーバレスを適用してもオンプレミスと比較して</w:t>
      </w:r>
      <w:r w:rsidR="00BB108D">
        <w:rPr>
          <w:rFonts w:hint="eastAsia"/>
        </w:rPr>
        <w:t>開発期間が短縮されない点も確認できた。それについても述べる。</w:t>
      </w:r>
    </w:p>
  </w:comment>
  <w:comment w:id="39" w:author="貴田 潤平" w:date="2020-08-29T11:41:00Z" w:initials="貴田">
    <w:p w14:paraId="52FFE1BF" w14:textId="57458CA8" w:rsidR="006D747B" w:rsidRDefault="006D747B">
      <w:pPr>
        <w:pStyle w:val="af6"/>
      </w:pPr>
      <w:r>
        <w:rPr>
          <w:rStyle w:val="af5"/>
        </w:rPr>
        <w:annotationRef/>
      </w:r>
      <w:r>
        <w:rPr>
          <w:rFonts w:hint="eastAsia"/>
        </w:rPr>
        <w:t>松隈さん賀谷さん</w:t>
      </w:r>
    </w:p>
  </w:comment>
  <w:comment w:id="40" w:author="Kitagawa Mamoru" w:date="2020-08-29T13:20:00Z" w:initials="KM">
    <w:p w14:paraId="1D93F0A4" w14:textId="77777777" w:rsidR="004C0EC5" w:rsidRDefault="004C0EC5">
      <w:r>
        <w:rPr>
          <w:rStyle w:val="af5"/>
        </w:rPr>
        <w:annotationRef/>
      </w:r>
      <w:r>
        <w:t>8/29</w:t>
      </w:r>
    </w:p>
    <w:p w14:paraId="4F83952D" w14:textId="77777777" w:rsidR="004C0EC5" w:rsidRDefault="004C0EC5">
      <w:r>
        <w:t>(DynamoDB</w:t>
      </w:r>
      <w:r>
        <w:rPr>
          <w:rFonts w:hint="eastAsia"/>
        </w:rPr>
        <w:t>、</w:t>
      </w:r>
      <w:r>
        <w:t>lambda)</w:t>
      </w:r>
    </w:p>
    <w:p w14:paraId="60DA0F1E" w14:textId="05FEB1C6" w:rsidR="004C0EC5" w:rsidRDefault="004C0EC5" w:rsidP="004C0EC5">
      <w:pPr>
        <w:pStyle w:val="af6"/>
      </w:pPr>
      <w:r>
        <w:rPr>
          <w:rFonts w:hint="eastAsia"/>
        </w:rPr>
        <w:t>次パラグラフでの唐突感を防ぐため</w:t>
      </w:r>
    </w:p>
  </w:comment>
  <w:comment w:id="41" w:author="Kitagawa Mamoru" w:date="2020-08-29T13:22:00Z" w:initials="KM">
    <w:p w14:paraId="02061ED7" w14:textId="77777777" w:rsidR="00D77029" w:rsidRDefault="00D77029">
      <w:r>
        <w:rPr>
          <w:rStyle w:val="af5"/>
        </w:rPr>
        <w:annotationRef/>
      </w:r>
      <w:r>
        <w:t>8/29</w:t>
      </w:r>
    </w:p>
    <w:p w14:paraId="1E9C3161" w14:textId="3FD9C3F2" w:rsidR="00D77029" w:rsidRDefault="00D77029" w:rsidP="00D77029">
      <w:pPr>
        <w:pStyle w:val="af6"/>
      </w:pPr>
      <w:r>
        <w:rPr>
          <w:rFonts w:hint="eastAsia"/>
        </w:rPr>
        <w:t>もう少し丁寧に記述すること</w:t>
      </w:r>
    </w:p>
  </w:comment>
  <w:comment w:id="42" w:author="Kitagawa Mamoru" w:date="2020-08-29T13:25:00Z" w:initials="KM">
    <w:p w14:paraId="53DA6198" w14:textId="77777777" w:rsidR="002472FB" w:rsidRDefault="002472FB">
      <w:r>
        <w:rPr>
          <w:rStyle w:val="af5"/>
        </w:rPr>
        <w:annotationRef/>
      </w:r>
      <w:r>
        <w:t>8/29</w:t>
      </w:r>
    </w:p>
    <w:p w14:paraId="22351CC3" w14:textId="7BDEDBA8" w:rsidR="002472FB" w:rsidRDefault="002472FB" w:rsidP="002472FB">
      <w:pPr>
        <w:pStyle w:val="af6"/>
      </w:pPr>
      <w:r>
        <w:rPr>
          <w:rFonts w:hint="eastAsia"/>
        </w:rPr>
        <w:t>この記述によるメリットは？</w:t>
      </w:r>
    </w:p>
  </w:comment>
  <w:comment w:id="43" w:author="Kitagawa Mamoru" w:date="2020-08-29T13:27:00Z" w:initials="KM">
    <w:p w14:paraId="07113964" w14:textId="77777777" w:rsidR="000E732D" w:rsidRDefault="000E732D">
      <w:r>
        <w:rPr>
          <w:rStyle w:val="af5"/>
        </w:rPr>
        <w:annotationRef/>
      </w:r>
      <w:r>
        <w:t>8/29</w:t>
      </w:r>
    </w:p>
    <w:p w14:paraId="68F6D1FF" w14:textId="3AD3663A" w:rsidR="000E732D" w:rsidRDefault="000E732D" w:rsidP="000E732D">
      <w:pPr>
        <w:pStyle w:val="af6"/>
      </w:pPr>
      <w:r>
        <w:rPr>
          <w:rFonts w:hint="eastAsia"/>
        </w:rPr>
        <w:t>ネイティブとして組み込まれているからアジリティ向上にどう貢献する？</w:t>
      </w:r>
    </w:p>
  </w:comment>
  <w:comment w:id="44" w:author="Kitagawa Mamoru" w:date="2020-08-29T13:28:00Z" w:initials="KM">
    <w:p w14:paraId="4B805DA7" w14:textId="2618D09A" w:rsidR="003706F0" w:rsidRDefault="003706F0" w:rsidP="00A37A62">
      <w:pPr>
        <w:pStyle w:val="af6"/>
      </w:pPr>
      <w:r>
        <w:rPr>
          <w:rStyle w:val="af5"/>
        </w:rPr>
        <w:annotationRef/>
      </w:r>
      <w:r w:rsidR="00A37A62">
        <w:t>8/29</w:t>
      </w:r>
      <w:r w:rsidR="00A37A62">
        <w:cr/>
      </w:r>
      <w:r w:rsidR="00A37A62">
        <w:rPr>
          <w:rFonts w:hint="eastAsia"/>
        </w:rPr>
        <w:t>コーディング時間は短くならない？</w:t>
      </w:r>
    </w:p>
  </w:comment>
  <w:comment w:id="45" w:author="MAMORU KITAGAWA" w:date="2020-08-24T22:29:00Z" w:initials="MK">
    <w:p w14:paraId="6F58BA9B" w14:textId="77777777" w:rsidR="003D58E9" w:rsidRDefault="003D58E9" w:rsidP="003D58E9">
      <w:pPr>
        <w:pStyle w:val="af6"/>
      </w:pPr>
      <w:r>
        <w:rPr>
          <w:rStyle w:val="af5"/>
        </w:rPr>
        <w:annotationRef/>
      </w:r>
      <w:r>
        <w:rPr>
          <w:rFonts w:hint="eastAsia"/>
        </w:rPr>
        <w:t>考察に持っていったほうが良い？</w:t>
      </w:r>
    </w:p>
  </w:comment>
  <w:comment w:id="46" w:author="石野 大輔" w:date="2020-08-28T01:06:00Z" w:initials="石野">
    <w:p w14:paraId="7B648511" w14:textId="134A511B" w:rsidR="003D58E9" w:rsidRDefault="003D58E9">
      <w:pPr>
        <w:pStyle w:val="af6"/>
      </w:pPr>
      <w:r>
        <w:rPr>
          <w:rStyle w:val="af5"/>
        </w:rPr>
        <w:annotationRef/>
      </w:r>
      <w:r>
        <w:t>考察に移動</w:t>
      </w:r>
    </w:p>
  </w:comment>
  <w:comment w:id="47" w:author="Kitagawa Mamoru" w:date="2020-08-29T13:34:00Z" w:initials="KM">
    <w:p w14:paraId="092F6121" w14:textId="06C55E8A" w:rsidR="00BD668A" w:rsidRDefault="00BD668A" w:rsidP="004C1F82">
      <w:pPr>
        <w:pStyle w:val="af6"/>
        <w:rPr>
          <w:rFonts w:hint="eastAsia"/>
        </w:rPr>
      </w:pPr>
      <w:r>
        <w:rPr>
          <w:rStyle w:val="af5"/>
        </w:rPr>
        <w:annotationRef/>
      </w:r>
      <w:r w:rsidR="004C1F82">
        <w:t>8/29</w:t>
      </w:r>
      <w:r w:rsidR="004C1F82">
        <w:cr/>
      </w:r>
      <w:r w:rsidR="004C1F82">
        <w:rPr>
          <w:rFonts w:hint="eastAsia"/>
        </w:rPr>
        <w:t>自動で構築されクラウド事業者側で実行が担保される。よってユーザの</w:t>
      </w:r>
      <w:r w:rsidR="004C1F82">
        <w:t>xxx</w:t>
      </w:r>
      <w:r w:rsidR="004C1F82">
        <w:rPr>
          <w:rFonts w:hint="eastAsia"/>
        </w:rPr>
        <w:t>が軽減される。</w:t>
      </w:r>
    </w:p>
  </w:comment>
  <w:comment w:id="48" w:author="MAMORU KITAGAWA" w:date="2020-08-24T22:34:00Z" w:initials="MK">
    <w:p w14:paraId="4A70916F" w14:textId="77777777" w:rsidR="00851769" w:rsidRDefault="00851769" w:rsidP="00851769">
      <w:pPr>
        <w:pStyle w:val="af6"/>
      </w:pPr>
      <w:r>
        <w:rPr>
          <w:rStyle w:val="af5"/>
        </w:rPr>
        <w:annotationRef/>
      </w:r>
      <w:r>
        <w:rPr>
          <w:rFonts w:hint="eastAsia"/>
        </w:rPr>
        <w:t>なぜ？考察なので理由を述べること。</w:t>
      </w:r>
    </w:p>
  </w:comment>
  <w:comment w:id="49"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50"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51"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 w:id="52" w:author="北川 衛" w:date="2020-08-29T01:26:00Z" w:initials="北川">
    <w:p w14:paraId="6D9EE4BE" w14:textId="77777777" w:rsidR="00BB108D" w:rsidRDefault="00BB108D">
      <w:pPr>
        <w:pStyle w:val="af6"/>
      </w:pPr>
      <w:r>
        <w:rPr>
          <w:rStyle w:val="af5"/>
        </w:rPr>
        <w:annotationRef/>
      </w:r>
      <w:r>
        <w:rPr>
          <w:rFonts w:hint="eastAsia"/>
        </w:rPr>
        <w:t>8</w:t>
      </w:r>
      <w:r>
        <w:t>/28</w:t>
      </w:r>
    </w:p>
    <w:p w14:paraId="54CD8747" w14:textId="77777777" w:rsidR="00BB108D" w:rsidRDefault="00BB108D">
      <w:pPr>
        <w:pStyle w:val="af6"/>
      </w:pPr>
      <w:r>
        <w:rPr>
          <w:rFonts w:hint="eastAsia"/>
        </w:rPr>
        <w:t>(</w:t>
      </w:r>
      <w:r>
        <w:rPr>
          <w:rFonts w:hint="eastAsia"/>
        </w:rPr>
        <w:t>実際にやるかは別として</w:t>
      </w:r>
      <w:r>
        <w:t>)</w:t>
      </w:r>
    </w:p>
    <w:p w14:paraId="52DB304C" w14:textId="49F8757A" w:rsidR="00BB108D" w:rsidRDefault="00BB108D">
      <w:pPr>
        <w:pStyle w:val="af6"/>
      </w:pPr>
      <w:r>
        <w:rPr>
          <w:rFonts w:hint="eastAsia"/>
        </w:rPr>
        <w:t>今後も引き続きこれらの観点</w:t>
      </w:r>
      <w:r w:rsidR="00870149">
        <w:rPr>
          <w:rFonts w:hint="eastAsia"/>
        </w:rPr>
        <w:t>を含めて</w:t>
      </w:r>
      <w:r>
        <w:rPr>
          <w:rFonts w:hint="eastAsia"/>
        </w:rPr>
        <w:t>サーバレスアーキテクチャの適用によるビジネスアジリティの向上</w:t>
      </w:r>
      <w:r w:rsidR="00870149">
        <w:rPr>
          <w:rFonts w:hint="eastAsia"/>
        </w:rPr>
        <w:t>の可能性</w:t>
      </w:r>
      <w:r>
        <w:rPr>
          <w:rFonts w:hint="eastAsia"/>
        </w:rPr>
        <w:t>について研究を進めていきたいと考えている。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6F0DA7" w15:done="0"/>
  <w15:commentEx w15:paraId="37399EAA" w15:done="0"/>
  <w15:commentEx w15:paraId="0B85618D" w15:done="1"/>
  <w15:commentEx w15:paraId="0A9A9DFD" w15:done="0"/>
  <w15:commentEx w15:paraId="68ABB525" w15:done="0"/>
  <w15:commentEx w15:paraId="34513AA0" w15:done="1"/>
  <w15:commentEx w15:paraId="43BC576B" w15:done="0"/>
  <w15:commentEx w15:paraId="2B727B04" w15:paraIdParent="43BC576B" w15:done="0"/>
  <w15:commentEx w15:paraId="3DC1F4BA" w15:done="0"/>
  <w15:commentEx w15:paraId="274B2642" w15:done="0"/>
  <w15:commentEx w15:paraId="21167123" w15:done="1"/>
  <w15:commentEx w15:paraId="09ADBD85" w15:done="0"/>
  <w15:commentEx w15:paraId="712423FE" w15:done="0"/>
  <w15:commentEx w15:paraId="29688195" w15:done="0"/>
  <w15:commentEx w15:paraId="567A0528" w15:done="0"/>
  <w15:commentEx w15:paraId="313A3FAC" w15:paraIdParent="567A0528" w15:done="0"/>
  <w15:commentEx w15:paraId="1BF334BB" w15:done="0"/>
  <w15:commentEx w15:paraId="68464FA0" w15:done="1"/>
  <w15:commentEx w15:paraId="0C8FFAE4" w15:done="0"/>
  <w15:commentEx w15:paraId="0AA23D4B" w15:done="0"/>
  <w15:commentEx w15:paraId="3F56575D" w15:done="1"/>
  <w15:commentEx w15:paraId="6D8AAA28" w15:done="0"/>
  <w15:commentEx w15:paraId="3F79920B" w15:done="1"/>
  <w15:commentEx w15:paraId="492A6612" w15:done="0"/>
  <w15:commentEx w15:paraId="5FDE2C20" w15:paraIdParent="492A6612" w15:done="0"/>
  <w15:commentEx w15:paraId="40E225B1" w15:done="1"/>
  <w15:commentEx w15:paraId="20079A25" w15:done="1"/>
  <w15:commentEx w15:paraId="5B3F6D29" w15:done="0"/>
  <w15:commentEx w15:paraId="0E93FBBF" w15:done="1"/>
  <w15:commentEx w15:paraId="59405994" w15:done="0"/>
  <w15:commentEx w15:paraId="16D335C8" w15:done="0"/>
  <w15:commentEx w15:paraId="5BF4C3EE" w15:paraIdParent="16D335C8" w15:done="0"/>
  <w15:commentEx w15:paraId="6727F913" w15:done="0"/>
  <w15:commentEx w15:paraId="4B9F9269" w15:paraIdParent="6727F913" w15:done="0"/>
  <w15:commentEx w15:paraId="66FE7BD7" w15:done="1"/>
  <w15:commentEx w15:paraId="2446FD22" w15:done="0"/>
  <w15:commentEx w15:paraId="796A8CC5" w15:done="0"/>
  <w15:commentEx w15:paraId="4C3F9957" w15:done="0"/>
  <w15:commentEx w15:paraId="52FFE1BF" w15:paraIdParent="4C3F9957" w15:done="0"/>
  <w15:commentEx w15:paraId="60DA0F1E" w15:done="0"/>
  <w15:commentEx w15:paraId="1E9C3161" w15:done="0"/>
  <w15:commentEx w15:paraId="22351CC3" w15:done="0"/>
  <w15:commentEx w15:paraId="68F6D1FF" w15:done="0"/>
  <w15:commentEx w15:paraId="4B805DA7" w15:done="0"/>
  <w15:commentEx w15:paraId="6F58BA9B" w15:done="0"/>
  <w15:commentEx w15:paraId="7B648511" w15:paraIdParent="6F58BA9B" w15:done="0"/>
  <w15:commentEx w15:paraId="092F6121" w15:done="0"/>
  <w15:commentEx w15:paraId="4A70916F" w15:done="0"/>
  <w15:commentEx w15:paraId="661E556A" w15:done="0"/>
  <w15:commentEx w15:paraId="00FACFD6" w15:done="0"/>
  <w15:commentEx w15:paraId="45F1B60B" w15:done="0"/>
  <w15:commentEx w15:paraId="52DB30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E55C" w16cex:dateUtc="2020-08-28T11:19:00Z"/>
  <w16cex:commentExtensible w16cex:durableId="22EEB36F" w16cex:dateUtc="2020-08-24T12:45:00Z"/>
  <w16cex:commentExtensible w16cex:durableId="22F3E3E6" w16cex:dateUtc="2020-08-28T11:13:00Z"/>
  <w16cex:commentExtensible w16cex:durableId="22EEB482" w16cex:dateUtc="2020-08-24T12:49:00Z"/>
  <w16cex:commentExtensible w16cex:durableId="22EEB505" w16cex:dateUtc="2020-08-24T12:52:00Z"/>
  <w16cex:commentExtensible w16cex:durableId="22F3E5BA" w16cex:dateUtc="2020-08-28T11:21:00Z"/>
  <w16cex:commentExtensible w16cex:durableId="22F3E67E" w16cex:dateUtc="2020-08-28T11:24:00Z"/>
  <w16cex:commentExtensible w16cex:durableId="22F4BD42" w16cex:dateUtc="2020-08-29T02:40:00Z"/>
  <w16cex:commentExtensible w16cex:durableId="22EEB6A5" w16cex:dateUtc="2020-08-24T12:59:00Z"/>
  <w16cex:commentExtensible w16cex:durableId="22EEB734" w16cex:dateUtc="2020-08-24T13:01:00Z"/>
  <w16cex:commentExtensible w16cex:durableId="22F422DE" w16cex:dateUtc="2020-08-28T15:42:00Z"/>
  <w16cex:commentExtensible w16cex:durableId="22EEB7B7" w16cex:dateUtc="2020-08-24T13:03:00Z"/>
  <w16cex:commentExtensible w16cex:durableId="22F43097" w16cex:dateUtc="2020-08-24T13:03:00Z"/>
  <w16cex:commentExtensible w16cex:durableId="22EEB7CF" w16cex:dateUtc="2020-08-24T13:03:00Z"/>
  <w16cex:commentExtensible w16cex:durableId="22EEB869" w16cex:dateUtc="2020-08-24T13:06:00Z"/>
  <w16cex:commentExtensible w16cex:durableId="22F4237C" w16cex:dateUtc="2020-08-28T15:44:00Z"/>
  <w16cex:commentExtensible w16cex:durableId="22EEBA3D" w16cex:dateUtc="2020-08-24T13:14:00Z"/>
  <w16cex:commentExtensible w16cex:durableId="22F4D0F5" w16cex:dateUtc="2020-08-29T04:04:00Z"/>
  <w16cex:commentExtensible w16cex:durableId="22F4240C" w16cex:dateUtc="2020-08-28T15:47:00Z"/>
  <w16cex:commentExtensible w16cex:durableId="22F4D151" w16cex:dateUtc="2020-08-29T04:06:00Z"/>
  <w16cex:commentExtensible w16cex:durableId="22F3E7AE" w16cex:dateUtc="2020-08-28T11:29:00Z"/>
  <w16cex:commentExtensible w16cex:durableId="22EEBA7E" w16cex:dateUtc="2020-08-24T13:15:00Z"/>
  <w16cex:commentExtensible w16cex:durableId="22F427EF" w16cex:dateUtc="2020-08-28T16:03:00Z"/>
  <w16cex:commentExtensible w16cex:durableId="22F3E8EF" w16cex:dateUtc="2020-08-28T11:34:00Z"/>
  <w16cex:commentExtensible w16cex:durableId="22F3E993" w16cex:dateUtc="2020-08-28T11:37:00Z"/>
  <w16cex:commentExtensible w16cex:durableId="22F4D2EB" w16cex:dateUtc="2020-08-29T04:13:00Z"/>
  <w16cex:commentExtensible w16cex:durableId="22F426DE" w16cex:dateUtc="2020-08-28T15:59:00Z"/>
  <w16cex:commentExtensible w16cex:durableId="22F4BD67" w16cex:dateUtc="2020-08-29T02:41:00Z"/>
  <w16cex:commentExtensible w16cex:durableId="22F4274B" w16cex:dateUtc="2020-08-28T16:00:00Z"/>
  <w16cex:commentExtensible w16cex:durableId="22F4BD6F" w16cex:dateUtc="2020-08-29T02:41:00Z"/>
  <w16cex:commentExtensible w16cex:durableId="22F42852" w16cex:dateUtc="2020-08-28T16:05:00Z"/>
  <w16cex:commentExtensible w16cex:durableId="22EEBE03" w16cex:dateUtc="2020-08-24T13:30:00Z"/>
  <w16cex:commentExtensible w16cex:durableId="22F42982" w16cex:dateUtc="2020-08-28T16:10:00Z"/>
  <w16cex:commentExtensible w16cex:durableId="22F4BD7C" w16cex:dateUtc="2020-08-29T02:41:00Z"/>
  <w16cex:commentExtensible w16cex:durableId="22F4D49D" w16cex:dateUtc="2020-08-29T04:20:00Z"/>
  <w16cex:commentExtensible w16cex:durableId="22F4D523" w16cex:dateUtc="2020-08-29T04:22:00Z"/>
  <w16cex:commentExtensible w16cex:durableId="22F4D5B7" w16cex:dateUtc="2020-08-29T04:25:00Z"/>
  <w16cex:commentExtensible w16cex:durableId="22F4D635" w16cex:dateUtc="2020-08-29T04:27:00Z"/>
  <w16cex:commentExtensible w16cex:durableId="22F4D67E" w16cex:dateUtc="2020-08-29T04:28:00Z"/>
  <w16cex:commentExtensible w16cex:durableId="22F4D7E9" w16cex:dateUtc="2020-08-29T04:34:00Z"/>
  <w16cex:commentExtensible w16cex:durableId="22EEC051" w16cex:dateUtc="2020-08-24T13:40:00Z"/>
  <w16cex:commentExtensible w16cex:durableId="22EEC07E" w16cex:dateUtc="2020-08-24T13:41:00Z"/>
  <w16cex:commentExtensible w16cex:durableId="22EEC190" w16cex:dateUtc="2020-08-24T13:45:00Z"/>
  <w16cex:commentExtensible w16cex:durableId="22F42D59" w16cex:dateUtc="2020-08-28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6F0DA7" w16cid:durableId="22F3E55C"/>
  <w16cid:commentId w16cid:paraId="37399EAA" w16cid:durableId="22EEB36F"/>
  <w16cid:commentId w16cid:paraId="0B85618D" w16cid:durableId="22F3E3E6"/>
  <w16cid:commentId w16cid:paraId="0A9A9DFD" w16cid:durableId="22EEB482"/>
  <w16cid:commentId w16cid:paraId="68ABB525" w16cid:durableId="22EEB505"/>
  <w16cid:commentId w16cid:paraId="34513AA0" w16cid:durableId="22F3E5BA"/>
  <w16cid:commentId w16cid:paraId="43BC576B" w16cid:durableId="22F3E67E"/>
  <w16cid:commentId w16cid:paraId="2B727B04" w16cid:durableId="22F4BD42"/>
  <w16cid:commentId w16cid:paraId="3DC1F4BA" w16cid:durableId="22EEB6A5"/>
  <w16cid:commentId w16cid:paraId="274B2642" w16cid:durableId="22EEB734"/>
  <w16cid:commentId w16cid:paraId="21167123" w16cid:durableId="22F422DE"/>
  <w16cid:commentId w16cid:paraId="09ADBD85" w16cid:durableId="22EEB7B7"/>
  <w16cid:commentId w16cid:paraId="712423FE" w16cid:durableId="22F43097"/>
  <w16cid:commentId w16cid:paraId="29688195" w16cid:durableId="22EEB7CF"/>
  <w16cid:commentId w16cid:paraId="567A0528" w16cid:durableId="22EEB869"/>
  <w16cid:commentId w16cid:paraId="313A3FAC" w16cid:durableId="22F3D20A"/>
  <w16cid:commentId w16cid:paraId="1BF334BB" w16cid:durableId="22F1499B"/>
  <w16cid:commentId w16cid:paraId="68464FA0" w16cid:durableId="22F4237C"/>
  <w16cid:commentId w16cid:paraId="0C8FFAE4" w16cid:durableId="22EEBA3D"/>
  <w16cid:commentId w16cid:paraId="0AA23D4B" w16cid:durableId="22F4D0F5"/>
  <w16cid:commentId w16cid:paraId="3F56575D" w16cid:durableId="22F4240C"/>
  <w16cid:commentId w16cid:paraId="6D8AAA28" w16cid:durableId="22F4D151"/>
  <w16cid:commentId w16cid:paraId="3F79920B" w16cid:durableId="22F3E7AE"/>
  <w16cid:commentId w16cid:paraId="492A6612" w16cid:durableId="22EEBA7E"/>
  <w16cid:commentId w16cid:paraId="5FDE2C20" w16cid:durableId="22F3D20E"/>
  <w16cid:commentId w16cid:paraId="40E225B1" w16cid:durableId="22F427EF"/>
  <w16cid:commentId w16cid:paraId="20079A25" w16cid:durableId="22F3E8EF"/>
  <w16cid:commentId w16cid:paraId="5B3F6D29" w16cid:durableId="22F1499E"/>
  <w16cid:commentId w16cid:paraId="0E93FBBF" w16cid:durableId="22F3E993"/>
  <w16cid:commentId w16cid:paraId="59405994" w16cid:durableId="22F4D2EB"/>
  <w16cid:commentId w16cid:paraId="16D335C8" w16cid:durableId="22F426DE"/>
  <w16cid:commentId w16cid:paraId="5BF4C3EE" w16cid:durableId="22F4BD67"/>
  <w16cid:commentId w16cid:paraId="6727F913" w16cid:durableId="22F4274B"/>
  <w16cid:commentId w16cid:paraId="4B9F9269" w16cid:durableId="22F4BD6F"/>
  <w16cid:commentId w16cid:paraId="66FE7BD7" w16cid:durableId="22F42852"/>
  <w16cid:commentId w16cid:paraId="2446FD22" w16cid:durableId="22F1499F"/>
  <w16cid:commentId w16cid:paraId="796A8CC5" w16cid:durableId="22EEBE03"/>
  <w16cid:commentId w16cid:paraId="4C3F9957" w16cid:durableId="22F42982"/>
  <w16cid:commentId w16cid:paraId="52FFE1BF" w16cid:durableId="22F4BD7C"/>
  <w16cid:commentId w16cid:paraId="60DA0F1E" w16cid:durableId="22F4D49D"/>
  <w16cid:commentId w16cid:paraId="1E9C3161" w16cid:durableId="22F4D523"/>
  <w16cid:commentId w16cid:paraId="22351CC3" w16cid:durableId="22F4D5B7"/>
  <w16cid:commentId w16cid:paraId="68F6D1FF" w16cid:durableId="22F4D635"/>
  <w16cid:commentId w16cid:paraId="4B805DA7" w16cid:durableId="22F4D67E"/>
  <w16cid:commentId w16cid:paraId="6F58BA9B" w16cid:durableId="22F3D212"/>
  <w16cid:commentId w16cid:paraId="7B648511" w16cid:durableId="22F3D213"/>
  <w16cid:commentId w16cid:paraId="092F6121" w16cid:durableId="22F4D7E9"/>
  <w16cid:commentId w16cid:paraId="4A70916F" w16cid:durableId="22F3D214"/>
  <w16cid:commentId w16cid:paraId="661E556A" w16cid:durableId="22EEC051"/>
  <w16cid:commentId w16cid:paraId="00FACFD6" w16cid:durableId="22EEC07E"/>
  <w16cid:commentId w16cid:paraId="45F1B60B" w16cid:durableId="22EEC190"/>
  <w16cid:commentId w16cid:paraId="52DB304C" w16cid:durableId="22F42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B73BC" w14:textId="77777777" w:rsidR="00E53FEB" w:rsidRDefault="00E53FEB">
      <w:r>
        <w:separator/>
      </w:r>
    </w:p>
  </w:endnote>
  <w:endnote w:type="continuationSeparator" w:id="0">
    <w:p w14:paraId="4C2292B3" w14:textId="77777777" w:rsidR="00E53FEB" w:rsidRDefault="00E5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11858B7" w:rsidR="00715BA4" w:rsidRDefault="00715BA4" w:rsidP="00715BA4">
    <w:pPr>
      <w:pStyle w:val="af3"/>
    </w:pPr>
    <w:r w:rsidRPr="00092301">
      <w:rPr>
        <w:rFonts w:eastAsiaTheme="minorEastAsia"/>
      </w:rPr>
      <w:t>IA-001</w:t>
    </w:r>
    <w:r w:rsidRPr="00092301">
      <w:rPr>
        <w:rFonts w:eastAsiaTheme="minorEastAsia"/>
      </w:rPr>
      <w:t>：サーバレスアーキテクチャのビジネス適用</w:t>
    </w:r>
    <w:r w:rsidRPr="008E22C4">
      <w:rPr>
        <w:rFonts w:hint="eastAsia"/>
        <w:highlight w:val="yellow"/>
      </w:rPr>
      <w:t>（</w:t>
    </w:r>
    <w:r w:rsidRPr="00F03013">
      <w:t xml:space="preserve">Applying </w:t>
    </w:r>
    <w:proofErr w:type="spellStart"/>
    <w:r w:rsidRPr="00F03013">
      <w:t>Serverless</w:t>
    </w:r>
    <w:proofErr w:type="spellEnd"/>
    <w:r w:rsidRPr="00F03013">
      <w:t xml:space="preserve"> Architecture to Business</w:t>
    </w:r>
    <w:r w:rsidRPr="008E22C4">
      <w:rPr>
        <w:rFonts w:hint="eastAsia"/>
        <w:highlight w:val="yellow"/>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A2B24" w14:textId="77777777" w:rsidR="00E53FEB" w:rsidRDefault="00E53FEB">
      <w:r>
        <w:separator/>
      </w:r>
    </w:p>
  </w:footnote>
  <w:footnote w:type="continuationSeparator" w:id="0">
    <w:p w14:paraId="2B94CB52" w14:textId="77777777" w:rsidR="00E53FEB" w:rsidRDefault="00E53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MS Mincho" w:eastAsia="MS Mincho" w:hAnsi="MS Mincho"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MS Mincho" w:eastAsia="MS Mincho" w:hAnsi="MS Mincho"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MS Mincho" w:eastAsia="MS Mincho" w:hAnsi="MS Mincho"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北川 衛">
    <w15:presenceInfo w15:providerId="Windows Live" w15:userId="ea2ff279253884ff"/>
  </w15:person>
  <w15:person w15:author="MAMORU KITAGAWA">
    <w15:presenceInfo w15:providerId="AD" w15:userId="S::e23553@jp.ibm.com::88f49e12-5c48-4d7e-8bb6-3e093cc92a5e"/>
  </w15:person>
  <w15:person w15:author="貴田 潤平">
    <w15:presenceInfo w15:providerId="Windows Live" w15:userId="c9ee644a7cbaceab"/>
  </w15:person>
  <w15:person w15:author="石野 大輔">
    <w15:presenceInfo w15:providerId="Windows Live" w15:userId="454401893cc7be69"/>
  </w15:person>
  <w15:person w15:author="Kitagawa Mamoru">
    <w15:presenceInfo w15:providerId="Windows Live" w15:userId="ea2ff279253884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10B23"/>
    <w:rsid w:val="000819A2"/>
    <w:rsid w:val="00083492"/>
    <w:rsid w:val="00094898"/>
    <w:rsid w:val="000C1EE2"/>
    <w:rsid w:val="000E732D"/>
    <w:rsid w:val="000F59A6"/>
    <w:rsid w:val="001517C1"/>
    <w:rsid w:val="001556A9"/>
    <w:rsid w:val="00163359"/>
    <w:rsid w:val="001767C8"/>
    <w:rsid w:val="0018351F"/>
    <w:rsid w:val="001A3FD9"/>
    <w:rsid w:val="001A62A6"/>
    <w:rsid w:val="001B417E"/>
    <w:rsid w:val="001B4F51"/>
    <w:rsid w:val="001D3075"/>
    <w:rsid w:val="001D6392"/>
    <w:rsid w:val="00224F7D"/>
    <w:rsid w:val="00234293"/>
    <w:rsid w:val="002472FB"/>
    <w:rsid w:val="0028028E"/>
    <w:rsid w:val="002A1431"/>
    <w:rsid w:val="002C44B4"/>
    <w:rsid w:val="002D0C3C"/>
    <w:rsid w:val="00321FAE"/>
    <w:rsid w:val="00324058"/>
    <w:rsid w:val="00333F24"/>
    <w:rsid w:val="00334CB2"/>
    <w:rsid w:val="00337495"/>
    <w:rsid w:val="003604BC"/>
    <w:rsid w:val="003627B0"/>
    <w:rsid w:val="003706F0"/>
    <w:rsid w:val="00376B07"/>
    <w:rsid w:val="00387EC4"/>
    <w:rsid w:val="0039059B"/>
    <w:rsid w:val="0039702C"/>
    <w:rsid w:val="003A2A40"/>
    <w:rsid w:val="003A5A4F"/>
    <w:rsid w:val="003A68DD"/>
    <w:rsid w:val="003D22E4"/>
    <w:rsid w:val="003D58E9"/>
    <w:rsid w:val="003E779C"/>
    <w:rsid w:val="003F49B8"/>
    <w:rsid w:val="004377AA"/>
    <w:rsid w:val="00465533"/>
    <w:rsid w:val="004773D6"/>
    <w:rsid w:val="004838BC"/>
    <w:rsid w:val="004938EF"/>
    <w:rsid w:val="004B6FEF"/>
    <w:rsid w:val="004C0EC5"/>
    <w:rsid w:val="004C1F82"/>
    <w:rsid w:val="004C50A7"/>
    <w:rsid w:val="004F030E"/>
    <w:rsid w:val="0050072C"/>
    <w:rsid w:val="00506375"/>
    <w:rsid w:val="005067DA"/>
    <w:rsid w:val="00514AED"/>
    <w:rsid w:val="005543E3"/>
    <w:rsid w:val="00562400"/>
    <w:rsid w:val="00567F16"/>
    <w:rsid w:val="005719A6"/>
    <w:rsid w:val="00572764"/>
    <w:rsid w:val="0058222C"/>
    <w:rsid w:val="00586B9B"/>
    <w:rsid w:val="00590941"/>
    <w:rsid w:val="005E07BD"/>
    <w:rsid w:val="005F2914"/>
    <w:rsid w:val="0061338D"/>
    <w:rsid w:val="00636F41"/>
    <w:rsid w:val="00641718"/>
    <w:rsid w:val="006455DE"/>
    <w:rsid w:val="00676307"/>
    <w:rsid w:val="006813B7"/>
    <w:rsid w:val="00683A78"/>
    <w:rsid w:val="00690143"/>
    <w:rsid w:val="00692B25"/>
    <w:rsid w:val="0069673C"/>
    <w:rsid w:val="00697D35"/>
    <w:rsid w:val="006D747B"/>
    <w:rsid w:val="006E4AF1"/>
    <w:rsid w:val="006F29FA"/>
    <w:rsid w:val="006F3826"/>
    <w:rsid w:val="007105FE"/>
    <w:rsid w:val="00715BA4"/>
    <w:rsid w:val="00724765"/>
    <w:rsid w:val="00733498"/>
    <w:rsid w:val="007502EC"/>
    <w:rsid w:val="00792B95"/>
    <w:rsid w:val="007D1FA8"/>
    <w:rsid w:val="007D7BA1"/>
    <w:rsid w:val="007F0D07"/>
    <w:rsid w:val="00803F59"/>
    <w:rsid w:val="00820A33"/>
    <w:rsid w:val="008363E7"/>
    <w:rsid w:val="00851769"/>
    <w:rsid w:val="00870149"/>
    <w:rsid w:val="008778A4"/>
    <w:rsid w:val="00885DF2"/>
    <w:rsid w:val="008866D4"/>
    <w:rsid w:val="008902A3"/>
    <w:rsid w:val="008C37E6"/>
    <w:rsid w:val="008C70FF"/>
    <w:rsid w:val="008F1577"/>
    <w:rsid w:val="00944202"/>
    <w:rsid w:val="00955193"/>
    <w:rsid w:val="00961439"/>
    <w:rsid w:val="00963BCE"/>
    <w:rsid w:val="00990D12"/>
    <w:rsid w:val="00993F81"/>
    <w:rsid w:val="009C0230"/>
    <w:rsid w:val="009E5737"/>
    <w:rsid w:val="00A37A62"/>
    <w:rsid w:val="00A475C6"/>
    <w:rsid w:val="00A50C37"/>
    <w:rsid w:val="00A54E10"/>
    <w:rsid w:val="00A62B80"/>
    <w:rsid w:val="00A97D6F"/>
    <w:rsid w:val="00AD04BA"/>
    <w:rsid w:val="00AE56D3"/>
    <w:rsid w:val="00AF6277"/>
    <w:rsid w:val="00B110EF"/>
    <w:rsid w:val="00B15A90"/>
    <w:rsid w:val="00B2389C"/>
    <w:rsid w:val="00B36DBC"/>
    <w:rsid w:val="00B44ABD"/>
    <w:rsid w:val="00B52E69"/>
    <w:rsid w:val="00B67AFE"/>
    <w:rsid w:val="00B71211"/>
    <w:rsid w:val="00B80F66"/>
    <w:rsid w:val="00B848DF"/>
    <w:rsid w:val="00B93F33"/>
    <w:rsid w:val="00B943F0"/>
    <w:rsid w:val="00B95F59"/>
    <w:rsid w:val="00BA191E"/>
    <w:rsid w:val="00BB108D"/>
    <w:rsid w:val="00BB15E7"/>
    <w:rsid w:val="00BD1441"/>
    <w:rsid w:val="00BD668A"/>
    <w:rsid w:val="00BE7F48"/>
    <w:rsid w:val="00C020BC"/>
    <w:rsid w:val="00C139CE"/>
    <w:rsid w:val="00C15F0E"/>
    <w:rsid w:val="00CA3998"/>
    <w:rsid w:val="00CE7802"/>
    <w:rsid w:val="00D1161E"/>
    <w:rsid w:val="00D20E64"/>
    <w:rsid w:val="00D4324B"/>
    <w:rsid w:val="00D62F72"/>
    <w:rsid w:val="00D70726"/>
    <w:rsid w:val="00D77029"/>
    <w:rsid w:val="00D851F3"/>
    <w:rsid w:val="00DA1F5B"/>
    <w:rsid w:val="00DA28E7"/>
    <w:rsid w:val="00DB1CA1"/>
    <w:rsid w:val="00DE0902"/>
    <w:rsid w:val="00DE5655"/>
    <w:rsid w:val="00DF1D76"/>
    <w:rsid w:val="00E23081"/>
    <w:rsid w:val="00E23E36"/>
    <w:rsid w:val="00E30AB1"/>
    <w:rsid w:val="00E5262A"/>
    <w:rsid w:val="00E53830"/>
    <w:rsid w:val="00E53FEB"/>
    <w:rsid w:val="00E545D5"/>
    <w:rsid w:val="00E707AD"/>
    <w:rsid w:val="00E90D52"/>
    <w:rsid w:val="00E92426"/>
    <w:rsid w:val="00E93AA4"/>
    <w:rsid w:val="00EA0533"/>
    <w:rsid w:val="00EB59C8"/>
    <w:rsid w:val="00F03013"/>
    <w:rsid w:val="00F06140"/>
    <w:rsid w:val="00F172CA"/>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MS Mincho"/>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MS Mincho"/>
      <w:sz w:val="18"/>
      <w:szCs w:val="18"/>
    </w:rPr>
  </w:style>
  <w:style w:type="character" w:customStyle="1" w:styleId="afb">
    <w:name w:val="吹き出し (文字)"/>
    <w:basedOn w:val="a0"/>
    <w:link w:val="afa"/>
    <w:rsid w:val="003D22E4"/>
    <w:rPr>
      <w:rFonts w:ascii="MS Mincho"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oleObject" Target="embeddings/Microsoft_Excel_97-2003_Worksheet.xls"/><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~5702377.dot</Template>
  <TotalTime>231</TotalTime>
  <Pages>8</Pages>
  <Words>1436</Words>
  <Characters>8188</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Kitagawa Mamoru</cp:lastModifiedBy>
  <cp:revision>39</cp:revision>
  <cp:lastPrinted>2004-12-22T03:50:00Z</cp:lastPrinted>
  <dcterms:created xsi:type="dcterms:W3CDTF">2020-08-28T10:02:00Z</dcterms:created>
  <dcterms:modified xsi:type="dcterms:W3CDTF">2020-08-29T04:35:00Z</dcterms:modified>
</cp:coreProperties>
</file>