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r w:rsidRPr="001D3075">
        <w:rPr>
          <w:rFonts w:hint="eastAsia"/>
          <w:color w:val="000000" w:themeColor="text1"/>
        </w:rPr>
        <w:t>サーバレスアーキテクチャーによる作業量削減効果の測定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7777777" w:rsidR="00FD217C" w:rsidRDefault="00FD217C">
      <w:pPr>
        <w:pStyle w:val="a6"/>
      </w:pPr>
      <w:r>
        <w:rPr>
          <w:rFonts w:hint="eastAsia"/>
        </w:rPr>
        <w:t>How to write Paper</w:t>
      </w:r>
    </w:p>
    <w:p w14:paraId="0989C10B" w14:textId="77777777" w:rsidR="00FD217C" w:rsidRDefault="00FD217C">
      <w:pPr>
        <w:pStyle w:val="af0"/>
      </w:pPr>
      <w:r>
        <w:rPr>
          <w:rFonts w:hint="eastAsia"/>
        </w:rPr>
        <w:t xml:space="preserve">－　</w:t>
      </w:r>
      <w:r>
        <w:rPr>
          <w:rFonts w:hint="eastAsia"/>
        </w:rPr>
        <w:t>Format Template</w:t>
      </w:r>
      <w:r>
        <w:rPr>
          <w:rFonts w:hint="eastAsia"/>
        </w:rPr>
        <w:t xml:space="preserve">　－</w:t>
      </w:r>
    </w:p>
    <w:p w14:paraId="04BF7AD2" w14:textId="77777777" w:rsidR="00FD217C" w:rsidRDefault="00FD217C"/>
    <w:p w14:paraId="40D78A21"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AE48A" w14:textId="77777777" w:rsidR="00FD217C" w:rsidRDefault="00FD217C"/>
    <w:p w14:paraId="137E3FBA" w14:textId="77777777"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D5F81E2" w14:textId="77777777"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0406A79A" w14:textId="77777777" w:rsidR="00FD217C" w:rsidRDefault="00FD217C"/>
    <w:p w14:paraId="0E587306"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724169DE"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0FAB2807" w:rsidR="008778A4" w:rsidRPr="00376B07" w:rsidRDefault="008778A4" w:rsidP="00376B07">
      <w:pPr>
        <w:pStyle w:val="aa"/>
        <w:ind w:firstLine="220"/>
      </w:pPr>
      <w:r w:rsidRPr="009A20F1">
        <w:rPr>
          <w:rFonts w:hint="eastAsia"/>
          <w:szCs w:val="22"/>
        </w:rPr>
        <w:t>日々新たなデジタル技術が開発されている昨今</w:t>
      </w:r>
      <w:r>
        <w:rPr>
          <w:rFonts w:hint="eastAsia"/>
          <w:szCs w:val="22"/>
        </w:rPr>
        <w:t>，</w:t>
      </w:r>
      <w:commentRangeStart w:id="0"/>
      <w:r w:rsidRPr="009A20F1">
        <w:rPr>
          <w:rFonts w:hint="eastAsia"/>
          <w:szCs w:val="22"/>
        </w:rPr>
        <w:t>IT</w:t>
      </w:r>
      <w:r w:rsidRPr="009A20F1">
        <w:rPr>
          <w:rFonts w:hint="eastAsia"/>
          <w:szCs w:val="22"/>
        </w:rPr>
        <w:t>業界のみならず様々な業種でデジタル技術を駆使したビジネスが創出され</w:t>
      </w:r>
      <w:commentRangeEnd w:id="0"/>
      <w:r w:rsidR="003D22E4">
        <w:rPr>
          <w:rStyle w:val="af5"/>
        </w:rPr>
        <w:commentReference w:id="0"/>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376B07">
        <w:rPr>
          <w:rFonts w:hint="eastAsia"/>
        </w:rPr>
        <w:t>我が国企業においては、多くの経営者が</w:t>
      </w:r>
      <w:r w:rsidR="00376B07">
        <w:rPr>
          <w:rFonts w:hint="eastAsia"/>
        </w:rPr>
        <w:t xml:space="preserve"> DX </w:t>
      </w:r>
      <w:r w:rsidR="00376B07">
        <w:rPr>
          <w:rFonts w:hint="eastAsia"/>
        </w:rPr>
        <w:t>の必要性を認識し，</w:t>
      </w:r>
      <w:r w:rsidR="00376B07">
        <w:rPr>
          <w:rFonts w:hint="eastAsia"/>
        </w:rPr>
        <w:t xml:space="preserve">DX </w:t>
      </w:r>
      <w:r w:rsidR="00376B07">
        <w:rPr>
          <w:rFonts w:hint="eastAsia"/>
        </w:rPr>
        <w:t>を進めるべく，デジタル部門を設置する等の取組が見られる。しかしながら、</w:t>
      </w:r>
      <w:proofErr w:type="spellStart"/>
      <w:r w:rsidR="00376B07">
        <w:rPr>
          <w:rFonts w:hint="eastAsia"/>
        </w:rPr>
        <w:t>Po</w:t>
      </w:r>
      <w:r w:rsidR="00376B07">
        <w:t>C</w:t>
      </w:r>
      <w:proofErr w:type="spellEnd"/>
      <w:r w:rsidR="00376B07">
        <w:rPr>
          <w:rFonts w:hint="eastAsia"/>
        </w:rPr>
        <w:t>を繰り返す等、ある程度の投資は行われるものの実際のビジネス変革には繋がっていないという状況が多くの企業に見られる現状にある．</w:t>
      </w:r>
      <w:commentRangeStart w:id="1"/>
      <w:r w:rsidR="00376B07">
        <w:t>既存システムが老朽化・複雑化・ブラックボックス化する中では</w:t>
      </w:r>
      <w:r w:rsidR="00376B07">
        <w:rPr>
          <w:rFonts w:hint="eastAsia"/>
        </w:rPr>
        <w:t>，</w:t>
      </w:r>
      <w:r w:rsidR="00376B07">
        <w:t>データを十分に活用しきれず</w:t>
      </w:r>
      <w:r w:rsidR="00376B07">
        <w:rPr>
          <w:rFonts w:hint="eastAsia"/>
        </w:rPr>
        <w:t>，</w:t>
      </w:r>
      <w:r w:rsidR="00376B07">
        <w:t>新しいデジタル技術を導入したとしても、データの利活用・連携が限定的であるため、その効果も限定的となってしまうという問題が指摘されている</w:t>
      </w:r>
      <w:r>
        <w:rPr>
          <w:rFonts w:hint="eastAsia"/>
          <w:szCs w:val="22"/>
        </w:rPr>
        <w:t>．</w:t>
      </w:r>
      <w:commentRangeEnd w:id="1"/>
      <w:r w:rsidR="003D22E4">
        <w:rPr>
          <w:rStyle w:val="af5"/>
        </w:rPr>
        <w:commentReference w:id="1"/>
      </w:r>
      <w:r w:rsidRPr="009A20F1">
        <w:rPr>
          <w:rFonts w:hint="eastAsia"/>
          <w:szCs w:val="22"/>
        </w:rPr>
        <w:t>経済産業省のレポートによれば</w:t>
      </w:r>
      <w:r>
        <w:rPr>
          <w:rFonts w:hint="eastAsia"/>
          <w:szCs w:val="22"/>
        </w:rPr>
        <w:t>，</w:t>
      </w:r>
      <w:r w:rsidR="00AE56D3">
        <w:rPr>
          <w:rFonts w:hint="eastAsia"/>
          <w:szCs w:val="22"/>
        </w:rPr>
        <w:t>老朽化・複雑化した既存システム</w:t>
      </w:r>
      <w:r w:rsidRPr="009A20F1">
        <w:rPr>
          <w:rFonts w:hint="eastAsia"/>
          <w:szCs w:val="22"/>
        </w:rPr>
        <w:t>が</w:t>
      </w:r>
      <w:r w:rsidR="00AE56D3">
        <w:rPr>
          <w:rFonts w:hint="eastAsia"/>
          <w:szCs w:val="22"/>
        </w:rPr>
        <w:t>このまま</w:t>
      </w:r>
      <w:r w:rsidRPr="009A20F1">
        <w:rPr>
          <w:rFonts w:hint="eastAsia"/>
          <w:szCs w:val="22"/>
        </w:rPr>
        <w:t>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14:paraId="4D7C463B" w14:textId="68F069A0" w:rsidR="008778A4" w:rsidRDefault="00376B07" w:rsidP="008778A4">
      <w:pPr>
        <w:pStyle w:val="aa"/>
        <w:ind w:firstLine="220"/>
        <w:rPr>
          <w:szCs w:val="22"/>
        </w:rPr>
      </w:pPr>
      <w:r>
        <w:t>既存の</w:t>
      </w:r>
      <w:r>
        <w:t xml:space="preserve"> IT </w:t>
      </w:r>
      <w:r>
        <w:t>システムを巡る問題を解消しない限りは</w:t>
      </w:r>
      <w:r>
        <w:rPr>
          <w:rFonts w:hint="eastAsia"/>
        </w:rPr>
        <w:t>，</w:t>
      </w:r>
      <w:r>
        <w:t>DX</w:t>
      </w:r>
      <w:r>
        <w:t>を本格的に展開することは困難であると考えられる</w:t>
      </w:r>
      <w:r>
        <w:rPr>
          <w:rFonts w:hint="eastAsia"/>
        </w:rPr>
        <w:t>．</w:t>
      </w:r>
      <w:r w:rsidR="008778A4" w:rsidRPr="009A20F1">
        <w:rPr>
          <w:rFonts w:hint="eastAsia"/>
          <w:szCs w:val="22"/>
        </w:rPr>
        <w:t>しかし既存</w:t>
      </w:r>
      <w:r>
        <w:rPr>
          <w:rFonts w:hint="eastAsia"/>
          <w:szCs w:val="22"/>
        </w:rPr>
        <w:t>の</w:t>
      </w:r>
      <w:r>
        <w:rPr>
          <w:rFonts w:hint="eastAsia"/>
          <w:szCs w:val="22"/>
        </w:rPr>
        <w:t>I</w:t>
      </w:r>
      <w:r>
        <w:rPr>
          <w:szCs w:val="22"/>
        </w:rPr>
        <w:t>T</w:t>
      </w:r>
      <w:r w:rsidR="008778A4" w:rsidRPr="009A20F1">
        <w:rPr>
          <w:rFonts w:hint="eastAsia"/>
          <w:szCs w:val="22"/>
        </w:rPr>
        <w:t>システムの</w:t>
      </w:r>
      <w:r w:rsidR="008778A4" w:rsidRPr="00963BCE">
        <w:rPr>
          <w:rFonts w:hint="eastAsia"/>
          <w:color w:val="000000" w:themeColor="text1"/>
          <w:szCs w:val="22"/>
        </w:rPr>
        <w:t>改修</w:t>
      </w:r>
      <w:r w:rsidR="008778A4">
        <w:rPr>
          <w:rFonts w:hint="eastAsia"/>
          <w:szCs w:val="22"/>
        </w:rPr>
        <w:t>は</w:t>
      </w:r>
      <w:commentRangeStart w:id="2"/>
      <w:r w:rsidR="008778A4" w:rsidRPr="009A20F1">
        <w:rPr>
          <w:rFonts w:hint="eastAsia"/>
          <w:szCs w:val="22"/>
        </w:rPr>
        <w:t>大規模かつ長期のプロジェクトと</w:t>
      </w:r>
      <w:r w:rsidR="008778A4">
        <w:rPr>
          <w:rFonts w:hint="eastAsia"/>
          <w:szCs w:val="22"/>
        </w:rPr>
        <w:t>なるため</w:t>
      </w:r>
      <w:commentRangeEnd w:id="2"/>
      <w:r w:rsidR="003D22E4">
        <w:rPr>
          <w:rStyle w:val="af5"/>
        </w:rPr>
        <w:commentReference w:id="2"/>
      </w:r>
      <w:r w:rsidR="008778A4">
        <w:rPr>
          <w:rFonts w:hint="eastAsia"/>
          <w:szCs w:val="22"/>
        </w:rPr>
        <w:t>，</w:t>
      </w:r>
      <w:r w:rsidR="008778A4" w:rsidRPr="009A20F1">
        <w:rPr>
          <w:rFonts w:hint="eastAsia"/>
          <w:szCs w:val="22"/>
        </w:rPr>
        <w:t>スピーディに効果を得ることができない</w:t>
      </w:r>
      <w:r w:rsidR="008778A4">
        <w:rPr>
          <w:rFonts w:hint="eastAsia"/>
          <w:szCs w:val="22"/>
        </w:rPr>
        <w:t>．そこで，</w:t>
      </w:r>
      <w:r w:rsidR="008778A4" w:rsidRPr="009A20F1">
        <w:rPr>
          <w:rFonts w:hint="eastAsia"/>
          <w:szCs w:val="22"/>
        </w:rPr>
        <w:t>頻繁に改修が求められるビジネスロジック又は新規に作成するビジネスロジックについて</w:t>
      </w:r>
      <w:r w:rsidR="008778A4">
        <w:rPr>
          <w:rFonts w:hint="eastAsia"/>
          <w:szCs w:val="22"/>
        </w:rPr>
        <w:t>，</w:t>
      </w:r>
      <w:r w:rsidR="008778A4" w:rsidRPr="009A20F1">
        <w:rPr>
          <w:rFonts w:hint="eastAsia"/>
          <w:szCs w:val="22"/>
        </w:rPr>
        <w:t>新たなデジタル技術を使用して構築することで</w:t>
      </w:r>
      <w:r w:rsidR="008778A4">
        <w:rPr>
          <w:rFonts w:hint="eastAsia"/>
          <w:szCs w:val="22"/>
        </w:rPr>
        <w:t>，</w:t>
      </w:r>
      <w:r w:rsidR="008778A4" w:rsidRPr="009A20F1">
        <w:rPr>
          <w:rFonts w:hint="eastAsia"/>
          <w:szCs w:val="22"/>
        </w:rPr>
        <w:t>ビジネスモデルの変化に迅速に追従できるように</w:t>
      </w:r>
      <w:r w:rsidR="008778A4">
        <w:rPr>
          <w:rFonts w:hint="eastAsia"/>
          <w:szCs w:val="22"/>
        </w:rPr>
        <w:t>する必要がある．</w:t>
      </w:r>
      <w:r w:rsidR="008778A4" w:rsidRPr="009A20F1">
        <w:rPr>
          <w:rFonts w:hint="eastAsia"/>
          <w:szCs w:val="22"/>
        </w:rPr>
        <w:t xml:space="preserve"> </w:t>
      </w:r>
    </w:p>
    <w:p w14:paraId="339F232C" w14:textId="47EDCD34"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本論文では，サーバレスアーキテクチャーの適用によりビジネスアジリティが向上するのか，モデルシステムを実装することで検証を行う．以下，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章にて成果物の作成量及び構築作業時間の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B150B60" w14:textId="77777777" w:rsidR="00FD217C" w:rsidRPr="008778A4" w:rsidRDefault="00FD217C">
      <w:pPr>
        <w:pStyle w:val="aa"/>
        <w:ind w:firstLineChars="0" w:firstLine="0"/>
        <w:rPr>
          <w:szCs w:val="22"/>
        </w:rPr>
      </w:pP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2E9D296" w14:textId="77777777"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3"/>
      <w:commentRangeEnd w:id="3"/>
      <w:r w:rsidR="00A50C37">
        <w:rPr>
          <w:rStyle w:val="af5"/>
        </w:rPr>
        <w:commentReference w:id="3"/>
      </w:r>
    </w:p>
    <w:p w14:paraId="3F409FFB" w14:textId="77777777" w:rsidR="000F59A6" w:rsidRPr="00DA1F5B" w:rsidRDefault="00DA1F5B" w:rsidP="000F59A6">
      <w:pPr>
        <w:adjustRightInd w:val="0"/>
        <w:rPr>
          <w:color w:val="000000"/>
        </w:rPr>
      </w:pPr>
      <w:r w:rsidRPr="00DA1F5B">
        <w:rPr>
          <w:rFonts w:hint="eastAsia"/>
          <w:color w:val="000000"/>
        </w:rPr>
        <w:t>サーバレスとは、「サーバ管理を必要としないアプリケーションの構築と実行の概念」</w:t>
      </w:r>
      <w:r w:rsidRPr="00DA1F5B">
        <w:rPr>
          <w:color w:val="000000"/>
        </w:rPr>
        <w:t>[2]</w:t>
      </w:r>
      <w:r w:rsidRPr="00DA1F5B">
        <w:rPr>
          <w:rFonts w:hint="eastAsia"/>
          <w:color w:val="000000"/>
        </w:rPr>
        <w:t>のこと</w:t>
      </w:r>
      <w:r w:rsidRPr="00DA1F5B">
        <w:rPr>
          <w:rFonts w:hint="eastAsia"/>
          <w:color w:val="000000"/>
        </w:rPr>
        <w:lastRenderedPageBreak/>
        <w:t>であり、代表的な実現方法として</w:t>
      </w:r>
      <w:proofErr w:type="spellStart"/>
      <w:r w:rsidRPr="00DA1F5B">
        <w:rPr>
          <w:color w:val="000000"/>
        </w:rPr>
        <w:t>FaaS</w:t>
      </w:r>
      <w:proofErr w:type="spellEnd"/>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の個別機能を組み合わせたシステム構成をサーバレスアーキテクチャーとする．</w:t>
      </w:r>
      <w:r w:rsidRPr="00DA1F5B">
        <w:rPr>
          <w:color w:val="000000"/>
        </w:rPr>
        <w:t>[2]</w:t>
      </w: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78EDB83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commentRangeStart w:id="4"/>
      <w:r w:rsidRPr="004F030E">
        <w:rPr>
          <w:rFonts w:hint="eastAsia"/>
          <w:color w:val="FF0000"/>
        </w:rPr>
        <w:t>各</w:t>
      </w:r>
      <w:r>
        <w:rPr>
          <w:rFonts w:hint="eastAsia"/>
        </w:rPr>
        <w:t>クラウド事業者ごと</w:t>
      </w:r>
      <w:commentRangeEnd w:id="4"/>
      <w:r w:rsidR="00A50C37">
        <w:rPr>
          <w:rStyle w:val="af5"/>
        </w:rPr>
        <w:commentReference w:id="4"/>
      </w:r>
      <w:r>
        <w:rPr>
          <w:rFonts w:hint="eastAsia"/>
        </w:rPr>
        <w:t>に様々な特徴が存在するが，ここでは代表的な特徴について述べる．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77777777"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w:t>
      </w:r>
      <w:r w:rsidRPr="00993F81">
        <w:rPr>
          <w:rFonts w:hint="eastAsia"/>
        </w:rPr>
        <w:t>[xx]</w:t>
      </w:r>
      <w:r w:rsidRPr="00993F81">
        <w:rPr>
          <w:rFonts w:hint="eastAsia"/>
        </w:rPr>
        <w:t>の通り、クラウド事業者の責任の下，運用・管理されている．そのため、</w:t>
      </w:r>
      <w:commentRangeStart w:id="5"/>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5"/>
      <w:r w:rsidR="00733498">
        <w:rPr>
          <w:rStyle w:val="af5"/>
        </w:rPr>
        <w:commentReference w:id="5"/>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77777777" w:rsidR="005543E3" w:rsidRDefault="00333F24" w:rsidP="00572764">
      <w:pPr>
        <w:adjustRightInd w:val="0"/>
        <w:ind w:firstLineChars="200" w:firstLine="440"/>
      </w:pPr>
      <w:r>
        <w:rPr>
          <w:rFonts w:hint="eastAsia"/>
        </w:rPr>
        <w:t>図１．サーバレスの責任モデル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77777777" w:rsidR="005543E3" w:rsidRDefault="000F59A6" w:rsidP="005543E3">
      <w:pPr>
        <w:pStyle w:val="af4"/>
        <w:adjustRightInd w:val="0"/>
        <w:ind w:leftChars="0" w:left="420"/>
      </w:pPr>
      <w:commentRangeStart w:id="6"/>
      <w:r>
        <w:rPr>
          <w:rFonts w:hint="eastAsia"/>
        </w:rPr>
        <w:t>処理量に応じて，自動的なスケーリングが実施可能．</w:t>
      </w:r>
      <w:commentRangeEnd w:id="6"/>
      <w:r w:rsidR="00733498">
        <w:rPr>
          <w:rStyle w:val="af5"/>
        </w:rPr>
        <w:commentReference w:id="6"/>
      </w:r>
    </w:p>
    <w:p w14:paraId="6BF08B76" w14:textId="77777777" w:rsidR="00FD217C"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1D2AA7F" w14:textId="07354D15"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r>
        <w:rPr>
          <w:rFonts w:eastAsiaTheme="minorEastAsia"/>
          <w:color w:val="000000"/>
        </w:rPr>
        <w:t>1</w:t>
      </w:r>
      <w:r>
        <w:rPr>
          <w:rFonts w:eastAsiaTheme="minorEastAsia" w:hint="eastAsia"/>
          <w:color w:val="000000"/>
        </w:rPr>
        <w:t>章で述べたサーバレスアーキテクチャーの適用効果</w:t>
      </w:r>
      <w:r w:rsidRPr="00B36DBC">
        <w:rPr>
          <w:rFonts w:eastAsiaTheme="minorEastAsia" w:hint="eastAsia"/>
          <w:color w:val="000000"/>
        </w:rPr>
        <w:t>を測定する．</w:t>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東京オリンピック2020</w:t>
      </w:r>
      <w:commentRangeStart w:id="7"/>
      <w:r w:rsidR="004773D6" w:rsidRPr="00BD1441">
        <w:rPr>
          <w:rFonts w:asciiTheme="minorEastAsia" w:eastAsiaTheme="minorEastAsia" w:hAnsiTheme="minorEastAsia" w:hint="eastAsia"/>
          <w:color w:val="FF0000"/>
        </w:rPr>
        <w:t>グッズ購買サイト</w:t>
      </w:r>
      <w:commentRangeEnd w:id="7"/>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7"/>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8"/>
      <w:r w:rsidR="004773D6" w:rsidRPr="004773D6">
        <w:rPr>
          <w:rFonts w:asciiTheme="minorEastAsia" w:eastAsiaTheme="minorEastAsia" w:hAnsiTheme="minorEastAsia" w:hint="eastAsia"/>
        </w:rPr>
        <w:t>作業</w:t>
      </w:r>
      <w:commentRangeEnd w:id="8"/>
      <w:r w:rsidR="00733498">
        <w:rPr>
          <w:rStyle w:val="af5"/>
        </w:rPr>
        <w:commentReference w:id="8"/>
      </w:r>
      <w:r w:rsidR="004773D6" w:rsidRPr="004773D6">
        <w:rPr>
          <w:rFonts w:asciiTheme="minorEastAsia" w:eastAsiaTheme="minorEastAsia" w:hAnsiTheme="minorEastAsia" w:hint="eastAsia"/>
        </w:rPr>
        <w:t>と比較することで，作業負荷が軽減されることを検証した結果を述べる．</w:t>
      </w:r>
    </w:p>
    <w:p w14:paraId="6B617333"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p>
    <w:p w14:paraId="148D5C39"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本論文におけるビジネスアジリティの向上とは，サービスリリースまでの開発期間が短縮されることで，迅速にサービス提供可能となることを指す．</w:t>
      </w:r>
    </w:p>
    <w:p w14:paraId="0E17B161" w14:textId="77777777"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開発期間の短縮は，以下の観点で検証する．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336BC8BC"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9"/>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9"/>
      <w:r w:rsidR="00A54E10">
        <w:rPr>
          <w:rStyle w:val="af5"/>
        </w:rPr>
        <w:commentReference w:id="9"/>
      </w:r>
      <w:r w:rsidRPr="004773D6">
        <w:rPr>
          <w:rFonts w:asciiTheme="minorEastAsia" w:eastAsiaTheme="minorEastAsia" w:hAnsiTheme="minorEastAsia" w:hint="eastAsia"/>
        </w:rPr>
        <w:t>，構築作業時間の短縮により，開発期間が短縮することを仮設とする</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2069DE26" w14:textId="1BE6ED42" w:rsidR="006455DE" w:rsidRPr="00DA1F5B" w:rsidRDefault="006455DE" w:rsidP="006455DE">
      <w:pPr>
        <w:pStyle w:val="af4"/>
        <w:numPr>
          <w:ilvl w:val="0"/>
          <w:numId w:val="35"/>
        </w:numPr>
        <w:ind w:leftChars="0"/>
        <w:rPr>
          <w:rFonts w:asciiTheme="minorEastAsia" w:eastAsiaTheme="minorEastAsia" w:hAnsiTheme="minorEastAsia"/>
        </w:rPr>
      </w:pPr>
      <w:r>
        <w:rPr>
          <w:rFonts w:asciiTheme="minorEastAsia" w:eastAsiaTheme="minorEastAsia" w:hAnsiTheme="minorEastAsia" w:hint="eastAsia"/>
        </w:rPr>
        <w:t>利用するクラウドベンダー</w:t>
      </w:r>
    </w:p>
    <w:p w14:paraId="706C7C13" w14:textId="2F2E372B" w:rsidR="004773D6" w:rsidRDefault="00690143" w:rsidP="00690143">
      <w:pPr>
        <w:ind w:firstLineChars="100" w:firstLine="220"/>
        <w:rPr>
          <w:rFonts w:asciiTheme="minorEastAsia" w:eastAsiaTheme="minorEastAsia" w:hAnsiTheme="minorEastAsia"/>
        </w:rPr>
      </w:pPr>
      <w:r w:rsidRPr="00690143">
        <w:rPr>
          <w:rFonts w:asciiTheme="minorEastAsia" w:eastAsiaTheme="minorEastAsia" w:hAnsiTheme="minorEastAsia" w:hint="eastAsia"/>
        </w:rPr>
        <w:t>本検証では，代表的なクラウド事業者[4-1]である</w:t>
      </w:r>
      <w:proofErr w:type="spellStart"/>
      <w:r w:rsidRPr="00690143">
        <w:rPr>
          <w:rFonts w:asciiTheme="minorEastAsia" w:eastAsiaTheme="minorEastAsia" w:hAnsiTheme="minorEastAsia" w:hint="eastAsia"/>
        </w:rPr>
        <w:t>AmazonWebService</w:t>
      </w:r>
      <w:proofErr w:type="spellEnd"/>
      <w:r w:rsidRPr="00690143">
        <w:rPr>
          <w:rFonts w:asciiTheme="minorEastAsia" w:eastAsiaTheme="minorEastAsia" w:hAnsiTheme="minorEastAsia" w:hint="eastAsia"/>
        </w:rPr>
        <w:t>が提供するサーバレスサービスを使用して，グッズ購買サイトのシステム構築を行う．</w:t>
      </w:r>
    </w:p>
    <w:p w14:paraId="1B072BB7" w14:textId="77777777" w:rsidR="00B95F59" w:rsidRDefault="00B95F59" w:rsidP="00690143">
      <w:pPr>
        <w:ind w:firstLineChars="100" w:firstLine="220"/>
        <w:rPr>
          <w:rFonts w:asciiTheme="minorEastAsia" w:eastAsiaTheme="minorEastAsia" w:hAnsiTheme="minorEastAsia" w:hint="eastAsia"/>
        </w:rPr>
      </w:pPr>
    </w:p>
    <w:p w14:paraId="0989AFD4" w14:textId="7A8E42C7" w:rsidR="006455DE" w:rsidRDefault="006455DE" w:rsidP="006455DE">
      <w:pPr>
        <w:pStyle w:val="af4"/>
        <w:numPr>
          <w:ilvl w:val="0"/>
          <w:numId w:val="35"/>
        </w:numPr>
        <w:ind w:leftChars="0"/>
        <w:rPr>
          <w:rFonts w:asciiTheme="minorEastAsia" w:eastAsiaTheme="minorEastAsia" w:hAnsiTheme="minorEastAsia"/>
        </w:rPr>
      </w:pPr>
      <w:r>
        <w:rPr>
          <w:rFonts w:asciiTheme="minorEastAsia" w:eastAsiaTheme="minorEastAsia" w:hAnsiTheme="minorEastAsia" w:hint="eastAsia"/>
        </w:rPr>
        <w:t>モデルシステム</w:t>
      </w:r>
      <w:r w:rsidR="0050072C">
        <w:rPr>
          <w:rFonts w:asciiTheme="minorEastAsia" w:eastAsiaTheme="minorEastAsia" w:hAnsiTheme="minorEastAsia" w:hint="eastAsia"/>
        </w:rPr>
        <w:t>選択</w:t>
      </w:r>
      <w:r>
        <w:rPr>
          <w:rFonts w:asciiTheme="minorEastAsia" w:eastAsiaTheme="minorEastAsia" w:hAnsiTheme="minorEastAsia" w:hint="eastAsia"/>
        </w:rPr>
        <w:t>理由</w:t>
      </w:r>
    </w:p>
    <w:p w14:paraId="2FF64855" w14:textId="77777777" w:rsidR="00B95F59" w:rsidRPr="00B95F59" w:rsidRDefault="006455DE" w:rsidP="00B95F59">
      <w:pPr>
        <w:rPr>
          <w:rFonts w:asciiTheme="minorEastAsia" w:eastAsiaTheme="minorEastAsia" w:hAnsiTheme="minorEastAsia" w:hint="eastAsia"/>
        </w:rPr>
      </w:pPr>
      <w:r>
        <w:rPr>
          <w:rFonts w:asciiTheme="minorEastAsia" w:eastAsiaTheme="minorEastAsia" w:hAnsiTheme="minorEastAsia" w:hint="eastAsia"/>
        </w:rPr>
        <w:t xml:space="preserve">　</w:t>
      </w:r>
      <w:r w:rsidR="00B95F59" w:rsidRPr="00B95F59">
        <w:rPr>
          <w:rFonts w:asciiTheme="minorEastAsia" w:eastAsiaTheme="minorEastAsia" w:hAnsiTheme="minorEastAsia" w:hint="eastAsia"/>
        </w:rPr>
        <w:t>政府がキャッシュレス決済を推進しており，ECサイトの立ち上げが増加すると考えられるため，グッズ購買サイトに決定した．</w:t>
      </w:r>
    </w:p>
    <w:p w14:paraId="7E1C9334" w14:textId="43B26DE1" w:rsidR="006455DE" w:rsidRPr="006455DE" w:rsidRDefault="00B95F59" w:rsidP="004773D6">
      <w:pPr>
        <w:rPr>
          <w:rFonts w:asciiTheme="minorEastAsia" w:eastAsiaTheme="minorEastAsia" w:hAnsiTheme="minorEastAsia" w:hint="eastAsia"/>
        </w:rPr>
      </w:pPr>
      <w:r w:rsidRPr="00B95F59">
        <w:rPr>
          <w:rFonts w:asciiTheme="minorEastAsia" w:eastAsiaTheme="minorEastAsia" w:hAnsiTheme="minorEastAsia" w:hint="eastAsia"/>
        </w:rPr>
        <w:t>増加の根拠について述べる．経済産業省の資料では，キャッシュレス決済推進のメリットとして「店舗の効率化・売上拡大」，「データ利活用」が挙げられている．[3]実店舗で商品を販売する企業が，ECサイトを立ち上げることを想定した場合，販売チャネルの多角化による売上の拡大が期待でき，サイト内の購買情報をデータ収集し、分析・活用することで，マーケティングや商品開発に繋げることが可能になる．ECサイトはキャッシュレス決済が主な決済手段であり，キャッシュレス決済推進によるメリットを享受できることから，ECサイトが増加すると考える．</w:t>
      </w:r>
    </w:p>
    <w:p w14:paraId="29483F82" w14:textId="77777777" w:rsidR="006455DE" w:rsidRPr="004773D6" w:rsidRDefault="006455DE" w:rsidP="004773D6">
      <w:pPr>
        <w:rPr>
          <w:rFonts w:asciiTheme="minorEastAsia" w:eastAsiaTheme="minorEastAsia" w:hAnsiTheme="minorEastAsia"/>
        </w:rPr>
      </w:pPr>
    </w:p>
    <w:p w14:paraId="0CE0E0C3" w14:textId="19DEC7EB" w:rsidR="00DA1F5B" w:rsidRPr="00DA1F5B" w:rsidRDefault="006455DE" w:rsidP="006455DE">
      <w:pPr>
        <w:pStyle w:val="af4"/>
        <w:numPr>
          <w:ilvl w:val="0"/>
          <w:numId w:val="35"/>
        </w:numPr>
        <w:ind w:leftChars="0"/>
        <w:rPr>
          <w:rFonts w:asciiTheme="minorEastAsia" w:eastAsiaTheme="minorEastAsia" w:hAnsiTheme="minorEastAsia"/>
        </w:rPr>
      </w:pPr>
      <w:r>
        <w:rPr>
          <w:rFonts w:asciiTheme="minorEastAsia" w:eastAsiaTheme="minorEastAsia" w:hAnsiTheme="minorEastAsia" w:hint="eastAsia"/>
        </w:rPr>
        <w:t>グッズ購買サイト</w:t>
      </w:r>
      <w:r w:rsidR="004773D6" w:rsidRPr="00DA1F5B">
        <w:rPr>
          <w:rFonts w:asciiTheme="minorEastAsia" w:eastAsiaTheme="minorEastAsia" w:hAnsiTheme="minorEastAsia" w:hint="eastAsia"/>
        </w:rPr>
        <w:t>構築</w:t>
      </w:r>
    </w:p>
    <w:p w14:paraId="2A1B560F" w14:textId="5BD75A50" w:rsidR="004773D6" w:rsidRPr="00DA1F5B" w:rsidRDefault="006455DE" w:rsidP="00DA1F5B">
      <w:pPr>
        <w:ind w:firstLineChars="100" w:firstLine="220"/>
        <w:rPr>
          <w:rFonts w:asciiTheme="minorEastAsia" w:eastAsiaTheme="minorEastAsia" w:hAnsiTheme="minorEastAsia"/>
        </w:rPr>
      </w:pPr>
      <w:r>
        <w:rPr>
          <w:rFonts w:asciiTheme="minorEastAsia" w:eastAsiaTheme="minorEastAsia" w:hAnsiTheme="minorEastAsia" w:hint="eastAsia"/>
        </w:rPr>
        <w:t>グッズ購買サイト</w:t>
      </w:r>
      <w:r w:rsidR="004773D6" w:rsidRPr="00DA1F5B">
        <w:rPr>
          <w:rFonts w:asciiTheme="minorEastAsia" w:eastAsiaTheme="minorEastAsia" w:hAnsiTheme="minorEastAsia" w:hint="eastAsia"/>
        </w:rPr>
        <w:t>に必要な要求事項を要求仕様書（別紙）として纏め，要求を充足</w:t>
      </w:r>
      <w:r w:rsidR="004773D6" w:rsidRPr="00DA1F5B">
        <w:rPr>
          <w:rFonts w:asciiTheme="minorEastAsia" w:eastAsiaTheme="minorEastAsia" w:hAnsiTheme="minorEastAsia" w:hint="eastAsia"/>
          <w:color w:val="000000" w:themeColor="text1"/>
        </w:rPr>
        <w:t>するシステムを構築する．</w:t>
      </w:r>
      <w:r w:rsidR="00DA1F5B" w:rsidRPr="00DA1F5B">
        <w:rPr>
          <w:rFonts w:asciiTheme="minorEastAsia" w:eastAsiaTheme="minorEastAsia" w:hAnsiTheme="minorEastAsia" w:hint="eastAsia"/>
          <w:color w:val="000000" w:themeColor="text1"/>
        </w:rPr>
        <w:t>適用するサーバレスアーキテクチャーは，検証要件に類似した要件の</w:t>
      </w:r>
      <w:commentRangeStart w:id="10"/>
      <w:r w:rsidR="00DA1F5B" w:rsidRPr="00DA1F5B">
        <w:rPr>
          <w:rFonts w:asciiTheme="minorEastAsia" w:eastAsiaTheme="minorEastAsia" w:hAnsiTheme="minorEastAsia" w:hint="eastAsia"/>
          <w:color w:val="000000" w:themeColor="text1"/>
        </w:rPr>
        <w:t>Serverless Airline Booking（航空券購買システム例）</w:t>
      </w:r>
      <w:commentRangeEnd w:id="10"/>
      <w:r w:rsidR="00A54E10">
        <w:rPr>
          <w:rStyle w:val="af5"/>
        </w:rPr>
        <w:commentReference w:id="10"/>
      </w:r>
      <w:r w:rsidR="00DA1F5B" w:rsidRPr="00DA1F5B">
        <w:rPr>
          <w:rFonts w:asciiTheme="minorEastAsia" w:eastAsiaTheme="minorEastAsia" w:hAnsiTheme="minorEastAsia" w:hint="eastAsia"/>
          <w:color w:val="000000" w:themeColor="text1"/>
        </w:rPr>
        <w:t>[4-2]を参考に検討を行った．</w:t>
      </w:r>
      <w:r w:rsidR="004773D6" w:rsidRPr="00DA1F5B">
        <w:rPr>
          <w:rFonts w:asciiTheme="minorEastAsia" w:eastAsiaTheme="minorEastAsia" w:hAnsiTheme="minorEastAsia" w:hint="eastAsia"/>
        </w:rPr>
        <w:t>システム構成は図xに示す．</w:t>
      </w:r>
    </w:p>
    <w:p w14:paraId="75C14048" w14:textId="77777777" w:rsidR="004773D6" w:rsidRDefault="004773D6" w:rsidP="004773D6">
      <w:pPr>
        <w:rPr>
          <w:rFonts w:asciiTheme="minorEastAsia" w:eastAsiaTheme="minorEastAsia" w:hAnsiTheme="minorEastAsia"/>
        </w:rPr>
      </w:pPr>
    </w:p>
    <w:p w14:paraId="11CC0B43" w14:textId="77777777"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14:anchorId="7C8C8C8A" wp14:editId="36F871FC">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5BD8BB9E" w14:textId="77777777" w:rsidR="004773D6" w:rsidRDefault="004773D6" w:rsidP="004773D6">
      <w:pPr>
        <w:rPr>
          <w:rFonts w:asciiTheme="minorEastAsia" w:eastAsiaTheme="minorEastAsia" w:hAnsiTheme="minorEastAsia"/>
        </w:rPr>
      </w:pPr>
    </w:p>
    <w:p w14:paraId="24A271AB" w14:textId="77777777" w:rsidR="000F59A6" w:rsidRPr="007D1FA8" w:rsidRDefault="004773D6" w:rsidP="000F59A6">
      <w:pPr>
        <w:rPr>
          <w:rFonts w:asciiTheme="minorEastAsia" w:eastAsiaTheme="minorEastAsia" w:hAnsiTheme="minorEastAsia"/>
        </w:rPr>
      </w:pPr>
      <w:r>
        <w:rPr>
          <w:rFonts w:asciiTheme="minorEastAsia" w:eastAsiaTheme="minorEastAsia" w:hAnsiTheme="minorEastAsia" w:hint="eastAsia"/>
        </w:rPr>
        <w:t>図xx</w:t>
      </w:r>
      <w:r>
        <w:rPr>
          <w:rFonts w:asciiTheme="minorEastAsia" w:eastAsiaTheme="minorEastAsia" w:hAnsiTheme="minorEastAsia"/>
        </w:rPr>
        <w:t xml:space="preserve"> </w:t>
      </w:r>
      <w:proofErr w:type="spellStart"/>
      <w:r>
        <w:rPr>
          <w:rFonts w:asciiTheme="minorEastAsia" w:eastAsiaTheme="minorEastAsia" w:hAnsiTheme="minorEastAsia" w:hint="eastAsia"/>
        </w:rPr>
        <w:t>xxxxxx</w:t>
      </w:r>
      <w:proofErr w:type="spellEnd"/>
    </w:p>
    <w:p w14:paraId="06EF7BBA" w14:textId="77777777" w:rsidR="000F59A6" w:rsidRPr="000F59A6" w:rsidRDefault="000F59A6" w:rsidP="000F59A6">
      <w:pPr>
        <w:rPr>
          <w:rFonts w:eastAsia="ＭＳ ゴシック"/>
        </w:rPr>
      </w:pPr>
      <w:r w:rsidRPr="000F59A6">
        <w:rPr>
          <w:rFonts w:eastAsia="ＭＳ ゴシック" w:hint="eastAsia"/>
        </w:rPr>
        <w:t>3.2</w:t>
      </w:r>
      <w:r w:rsidRPr="000F59A6">
        <w:rPr>
          <w:rFonts w:eastAsia="ＭＳ ゴシック" w:hint="eastAsia"/>
        </w:rPr>
        <w:t>検証方法</w:t>
      </w:r>
    </w:p>
    <w:p w14:paraId="2C6A3070" w14:textId="77777777" w:rsidR="000F59A6" w:rsidRPr="000F59A6" w:rsidRDefault="000F59A6" w:rsidP="000F59A6">
      <w:pPr>
        <w:rPr>
          <w:rFonts w:eastAsia="ＭＳ ゴシック"/>
        </w:rPr>
      </w:pPr>
    </w:p>
    <w:p w14:paraId="5F6707DA" w14:textId="77777777" w:rsidR="006455DE" w:rsidRDefault="006455DE" w:rsidP="006455DE">
      <w:pPr>
        <w:rPr>
          <w:rFonts w:eastAsia="ＭＳ ゴシック"/>
        </w:rPr>
      </w:pPr>
      <w:r>
        <w:rPr>
          <w:rFonts w:eastAsia="ＭＳ ゴシック"/>
        </w:rPr>
        <w:t>3.2.1</w:t>
      </w:r>
      <w:r>
        <w:rPr>
          <w:rFonts w:eastAsia="ＭＳ ゴシック" w:hint="eastAsia"/>
        </w:rPr>
        <w:t>構築作業時間</w:t>
      </w:r>
    </w:p>
    <w:p w14:paraId="0EA531D5" w14:textId="77777777" w:rsidR="006455DE" w:rsidRDefault="006455DE" w:rsidP="006455DE">
      <w:pPr>
        <w:ind w:firstLineChars="100" w:firstLine="220"/>
        <w:rPr>
          <w:rFonts w:eastAsiaTheme="minorEastAsia"/>
        </w:rPr>
      </w:pPr>
      <w:r>
        <w:rPr>
          <w:rFonts w:eastAsiaTheme="minorEastAsia" w:hint="eastAsia"/>
        </w:rPr>
        <w:t>手順</w:t>
      </w:r>
      <w:r>
        <w:rPr>
          <w:rFonts w:eastAsiaTheme="minorEastAsia"/>
        </w:rPr>
        <w:t>1</w:t>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r>
        <w:rPr>
          <w:rFonts w:eastAsiaTheme="minorEastAsia"/>
        </w:rPr>
        <w:t>AWS</w:t>
      </w:r>
      <w:r>
        <w:rPr>
          <w:rFonts w:eastAsiaTheme="minorEastAsia" w:hint="eastAsia"/>
        </w:rPr>
        <w:t>開発者ガイドやガイド記載のチュートリアルに</w:t>
      </w:r>
      <w:r w:rsidRPr="006455DE">
        <w:rPr>
          <w:rFonts w:eastAsiaTheme="minorEastAsia" w:hint="eastAsia"/>
          <w:color w:val="FF0000"/>
        </w:rPr>
        <w:t>取り組むことで</w:t>
      </w:r>
      <w:r>
        <w:rPr>
          <w:rFonts w:eastAsiaTheme="minorEastAsia" w:hint="eastAsia"/>
        </w:rPr>
        <w:t>確認する．</w:t>
      </w:r>
    </w:p>
    <w:p w14:paraId="7275609D" w14:textId="77777777" w:rsidR="006455DE" w:rsidRDefault="006455DE" w:rsidP="006455DE">
      <w:pPr>
        <w:ind w:firstLineChars="100" w:firstLine="220"/>
        <w:rPr>
          <w:rFonts w:eastAsiaTheme="minorEastAsia"/>
          <w:highlight w:val="yellow"/>
        </w:rPr>
      </w:pPr>
      <w:r w:rsidRPr="006455DE">
        <w:rPr>
          <w:rFonts w:eastAsiaTheme="minorEastAsia" w:hint="eastAsia"/>
          <w:color w:val="FF0000"/>
        </w:rPr>
        <w:t>手順</w:t>
      </w:r>
      <w:r w:rsidRPr="006455DE">
        <w:rPr>
          <w:rFonts w:eastAsiaTheme="minorEastAsia"/>
          <w:color w:val="FF0000"/>
        </w:rPr>
        <w:t>2</w:t>
      </w:r>
      <w:r w:rsidRPr="006455DE">
        <w:rPr>
          <w:rFonts w:eastAsiaTheme="minorEastAsia" w:hint="eastAsia"/>
          <w:color w:val="FF0000"/>
        </w:rPr>
        <w:t>：確認結果を整理し，システムで扱うデータ定義をデータ定義書（別紙</w:t>
      </w:r>
      <w:r w:rsidRPr="006455DE">
        <w:rPr>
          <w:rFonts w:eastAsiaTheme="minorEastAsia"/>
          <w:color w:val="FF0000"/>
        </w:rPr>
        <w:t>x-1</w:t>
      </w:r>
      <w:r w:rsidRPr="006455DE">
        <w:rPr>
          <w:rFonts w:eastAsiaTheme="minorEastAsia" w:hint="eastAsia"/>
          <w:color w:val="FF0000"/>
        </w:rPr>
        <w:t>）として纏める．</w:t>
      </w:r>
      <w:r w:rsidRPr="006455DE">
        <w:rPr>
          <w:rFonts w:eastAsiaTheme="minorEastAsia"/>
          <w:color w:val="FF0000"/>
        </w:rPr>
        <w:t>AWS</w:t>
      </w:r>
      <w:r w:rsidRPr="006455DE">
        <w:rPr>
          <w:rFonts w:eastAsiaTheme="minorEastAsia" w:hint="eastAsia"/>
          <w:color w:val="FF0000"/>
        </w:rPr>
        <w:t>コンソール作業で設定する値を，グッズ購買システムで実装する機能ごとに，</w:t>
      </w:r>
      <w:commentRangeStart w:id="11"/>
      <w:r w:rsidRPr="006455DE">
        <w:rPr>
          <w:rFonts w:eastAsiaTheme="minorEastAsia" w:hint="eastAsia"/>
          <w:color w:val="FF0000"/>
        </w:rPr>
        <w:t>パラメータシート</w:t>
      </w:r>
      <w:commentRangeEnd w:id="11"/>
      <w:r w:rsidR="00B44ABD">
        <w:rPr>
          <w:rStyle w:val="af5"/>
        </w:rPr>
        <w:commentReference w:id="11"/>
      </w:r>
      <w:r w:rsidRPr="006455DE">
        <w:rPr>
          <w:rFonts w:eastAsiaTheme="minorEastAsia" w:hint="eastAsia"/>
          <w:color w:val="FF0000"/>
        </w:rPr>
        <w:t>（別紙</w:t>
      </w:r>
      <w:r w:rsidRPr="006455DE">
        <w:rPr>
          <w:rFonts w:eastAsiaTheme="minorEastAsia"/>
          <w:color w:val="FF0000"/>
        </w:rPr>
        <w:t>x-2</w:t>
      </w:r>
      <w:r w:rsidRPr="006455DE">
        <w:rPr>
          <w:rFonts w:eastAsiaTheme="minorEastAsia" w:hint="eastAsia"/>
          <w:color w:val="FF0000"/>
        </w:rPr>
        <w:t>）として纏める．</w:t>
      </w:r>
      <w:r w:rsidRPr="006455DE">
        <w:rPr>
          <w:rFonts w:eastAsiaTheme="minorEastAsia"/>
          <w:color w:val="FF0000"/>
        </w:rPr>
        <w:t>AWS CLI</w:t>
      </w:r>
      <w:r w:rsidRPr="006455DE">
        <w:rPr>
          <w:rFonts w:eastAsiaTheme="minorEastAsia" w:hint="eastAsia"/>
          <w:color w:val="FF0000"/>
        </w:rPr>
        <w:t>で必要となる手順を</w:t>
      </w:r>
      <w:r w:rsidRPr="006455DE">
        <w:rPr>
          <w:rFonts w:eastAsiaTheme="minorEastAsia"/>
          <w:color w:val="FF0000"/>
        </w:rPr>
        <w:t>CLI</w:t>
      </w:r>
      <w:r w:rsidRPr="006455DE">
        <w:rPr>
          <w:rFonts w:eastAsiaTheme="minorEastAsia" w:hint="eastAsia"/>
          <w:color w:val="FF0000"/>
        </w:rPr>
        <w:t>作業手順書（別紙</w:t>
      </w:r>
      <w:r w:rsidRPr="006455DE">
        <w:rPr>
          <w:rFonts w:eastAsiaTheme="minorEastAsia"/>
          <w:color w:val="FF0000"/>
        </w:rPr>
        <w:t>x-3</w:t>
      </w:r>
      <w:r w:rsidRPr="006455DE">
        <w:rPr>
          <w:rFonts w:eastAsiaTheme="minorEastAsia" w:hint="eastAsia"/>
          <w:color w:val="FF0000"/>
        </w:rPr>
        <w:t>）として纏める．</w:t>
      </w:r>
    </w:p>
    <w:p w14:paraId="1C0855A2" w14:textId="77777777" w:rsidR="006455DE" w:rsidRPr="006455DE" w:rsidRDefault="006455DE" w:rsidP="006455DE">
      <w:pPr>
        <w:ind w:firstLineChars="100" w:firstLine="220"/>
        <w:rPr>
          <w:rFonts w:eastAsiaTheme="minorEastAsia"/>
          <w:color w:val="FF0000"/>
        </w:rPr>
      </w:pPr>
      <w:r w:rsidRPr="006455DE">
        <w:rPr>
          <w:rFonts w:eastAsiaTheme="minorEastAsia" w:hint="eastAsia"/>
          <w:color w:val="FF0000"/>
        </w:rPr>
        <w:t>手順</w:t>
      </w:r>
      <w:r w:rsidRPr="006455DE">
        <w:rPr>
          <w:rFonts w:eastAsiaTheme="minorEastAsia"/>
          <w:color w:val="FF0000"/>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77777777" w:rsidR="006455DE" w:rsidRDefault="006455DE" w:rsidP="006455DE">
      <w:pPr>
        <w:ind w:firstLineChars="100" w:firstLine="220"/>
        <w:rPr>
          <w:rFonts w:eastAsiaTheme="minorEastAsia"/>
        </w:rPr>
      </w:pPr>
      <w:r w:rsidRPr="006455DE">
        <w:rPr>
          <w:rFonts w:eastAsiaTheme="minorEastAsia" w:hint="eastAsia"/>
          <w:color w:val="FF0000"/>
        </w:rPr>
        <w:t>手順</w:t>
      </w:r>
      <w:r w:rsidRPr="006455DE">
        <w:rPr>
          <w:rFonts w:eastAsiaTheme="minorEastAsia"/>
          <w:color w:val="FF0000"/>
        </w:rPr>
        <w:t>4</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Pr="006455DE">
        <w:rPr>
          <w:rFonts w:eastAsiaTheme="minorEastAsia" w:hint="eastAsia"/>
          <w:color w:val="FF0000"/>
        </w:rPr>
        <w:t>を利用してグッズ購買システムを構築し，作業時間を計測する．全ての構築作業は，</w:t>
      </w:r>
      <w:r w:rsidRPr="006455DE">
        <w:rPr>
          <w:rFonts w:eastAsiaTheme="minorEastAsia"/>
          <w:color w:val="FF0000"/>
        </w:rPr>
        <w:t>AWS</w:t>
      </w:r>
      <w:r w:rsidRPr="006455DE">
        <w:rPr>
          <w:rFonts w:eastAsiaTheme="minorEastAsia" w:hint="eastAsia"/>
          <w:color w:val="FF0000"/>
        </w:rPr>
        <w:t>を利王した開発未経験者であるメンバー</w:t>
      </w:r>
      <w:r w:rsidRPr="006455DE">
        <w:rPr>
          <w:rFonts w:eastAsiaTheme="minorEastAsia"/>
          <w:color w:val="FF0000"/>
        </w:rPr>
        <w:t>1</w:t>
      </w:r>
      <w:r w:rsidRPr="006455DE">
        <w:rPr>
          <w:rFonts w:eastAsiaTheme="minorEastAsia" w:hint="eastAsia"/>
          <w:color w:val="FF0000"/>
        </w:rPr>
        <w:t>名が担当する．</w:t>
      </w:r>
    </w:p>
    <w:p w14:paraId="09857077" w14:textId="77777777" w:rsidR="006455DE" w:rsidRDefault="006455DE" w:rsidP="006455DE">
      <w:pPr>
        <w:rPr>
          <w:rFonts w:eastAsia="ＭＳ ゴシック"/>
        </w:rPr>
      </w:pPr>
    </w:p>
    <w:p w14:paraId="5F384824" w14:textId="77777777" w:rsidR="006455DE" w:rsidRP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0D346ECA" w14:textId="77777777" w:rsidR="006455DE" w:rsidRPr="006455DE" w:rsidRDefault="006455DE" w:rsidP="006455DE">
      <w:pPr>
        <w:ind w:firstLineChars="100" w:firstLine="220"/>
        <w:rPr>
          <w:rFonts w:eastAsiaTheme="minorEastAsia"/>
          <w:color w:val="FF0000"/>
        </w:rPr>
      </w:pPr>
      <w:r w:rsidRPr="006455DE">
        <w:rPr>
          <w:rFonts w:asciiTheme="minorEastAsia" w:eastAsiaTheme="minorEastAsia" w:hAnsiTheme="minorEastAsia" w:hint="eastAsia"/>
          <w:color w:val="FF0000"/>
        </w:rPr>
        <w:t>手</w:t>
      </w:r>
      <w:r w:rsidRPr="006455DE">
        <w:rPr>
          <w:rFonts w:eastAsiaTheme="minorEastAsia" w:hint="eastAsia"/>
          <w:color w:val="FF0000"/>
        </w:rPr>
        <w:t>順</w:t>
      </w:r>
      <w:r w:rsidRPr="006455DE">
        <w:rPr>
          <w:rFonts w:eastAsiaTheme="minorEastAsia"/>
          <w:color w:val="FF0000"/>
        </w:rPr>
        <w:t>1</w:t>
      </w:r>
      <w:r w:rsidRPr="006455DE">
        <w:rPr>
          <w:rFonts w:eastAsiaTheme="minorEastAsia" w:hint="eastAsia"/>
          <w:color w:val="FF0000"/>
        </w:rPr>
        <w:t>：オンプレミス環境でウォーターフォールモデルによる開発を行う場合に必要となる成果物一覧を作成する．</w:t>
      </w:r>
    </w:p>
    <w:p w14:paraId="2F8AE977" w14:textId="77777777" w:rsidR="006455DE" w:rsidRPr="006455DE" w:rsidRDefault="006455DE" w:rsidP="006455DE">
      <w:pPr>
        <w:ind w:firstLineChars="100" w:firstLine="220"/>
        <w:rPr>
          <w:rFonts w:eastAsiaTheme="minorEastAsia"/>
          <w:color w:val="FF0000"/>
        </w:rPr>
      </w:pPr>
      <w:r w:rsidRPr="006455DE">
        <w:rPr>
          <w:rFonts w:eastAsiaTheme="minorEastAsia" w:hint="eastAsia"/>
          <w:color w:val="FF0000"/>
        </w:rPr>
        <w:t>手順</w:t>
      </w:r>
      <w:r w:rsidRPr="006455DE">
        <w:rPr>
          <w:rFonts w:eastAsiaTheme="minorEastAsia"/>
          <w:color w:val="FF0000"/>
        </w:rPr>
        <w:t>2</w:t>
      </w:r>
      <w:r w:rsidRPr="006455DE">
        <w:rPr>
          <w:rFonts w:eastAsiaTheme="minorEastAsia" w:hint="eastAsia"/>
          <w:color w:val="FF0000"/>
        </w:rPr>
        <w:t>：</w:t>
      </w:r>
      <w:r w:rsidRPr="006455DE">
        <w:rPr>
          <w:rFonts w:eastAsiaTheme="minorEastAsia"/>
          <w:color w:val="FF0000"/>
        </w:rPr>
        <w:t>3.2.1</w:t>
      </w:r>
      <w:r w:rsidRPr="006455DE">
        <w:rPr>
          <w:rFonts w:eastAsiaTheme="minorEastAsia" w:hint="eastAsia"/>
          <w:color w:val="FF0000"/>
        </w:rPr>
        <w:t>構築作業結果より，サーバレスアーキテクチャー適用による開発で必要となる成果物を検討し，作成済みの成果物一覧に記載する．</w:t>
      </w:r>
    </w:p>
    <w:p w14:paraId="6DB8EDFA" w14:textId="46B03D9C" w:rsidR="0050072C" w:rsidRDefault="006455DE" w:rsidP="006455DE">
      <w:pPr>
        <w:ind w:firstLineChars="100" w:firstLine="220"/>
        <w:rPr>
          <w:rFonts w:asciiTheme="minorEastAsia" w:eastAsiaTheme="minorEastAsia" w:hAnsiTheme="minorEastAsia"/>
          <w:color w:val="FF0000"/>
        </w:rPr>
      </w:pPr>
      <w:r w:rsidRPr="006455DE">
        <w:rPr>
          <w:rFonts w:eastAsiaTheme="minorEastAsia" w:hint="eastAsia"/>
          <w:color w:val="FF0000"/>
        </w:rPr>
        <w:t>手順</w:t>
      </w:r>
      <w:r w:rsidRPr="006455DE">
        <w:rPr>
          <w:rFonts w:eastAsiaTheme="minorEastAsia"/>
          <w:color w:val="FF0000"/>
        </w:rPr>
        <w:t>3</w:t>
      </w:r>
      <w:r w:rsidRPr="006455DE">
        <w:rPr>
          <w:rFonts w:eastAsiaTheme="minorEastAsia" w:hint="eastAsia"/>
          <w:color w:val="FF0000"/>
        </w:rPr>
        <w:t>：</w:t>
      </w:r>
      <w:r w:rsidRPr="006455DE">
        <w:rPr>
          <w:rFonts w:asciiTheme="minorEastAsia" w:eastAsiaTheme="minorEastAsia" w:hAnsiTheme="minorEastAsia" w:hint="eastAsia"/>
          <w:color w:val="FF0000"/>
        </w:rPr>
        <w:t>オンプレミス開発におけるドキュメント作成時の作業ボリュームを基準として、同じドキュメントをサーバレスアーキテクチャーの適用による開発を行った場合と比較，評価する．評価は</w:t>
      </w:r>
      <w:r w:rsidR="0050072C">
        <w:rPr>
          <w:rFonts w:asciiTheme="minorEastAsia" w:eastAsiaTheme="minorEastAsia" w:hAnsiTheme="minorEastAsia" w:hint="eastAsia"/>
          <w:color w:val="FF0000"/>
        </w:rPr>
        <w:t>以下の3段階とする．</w:t>
      </w:r>
    </w:p>
    <w:p w14:paraId="5B564713" w14:textId="77777777" w:rsidR="0050072C" w:rsidRDefault="0050072C" w:rsidP="006455DE">
      <w:pPr>
        <w:ind w:firstLineChars="100" w:firstLine="220"/>
        <w:rPr>
          <w:rFonts w:asciiTheme="minorEastAsia" w:eastAsiaTheme="minorEastAsia" w:hAnsiTheme="minorEastAsia"/>
          <w:color w:val="FF0000"/>
        </w:rPr>
      </w:pPr>
      <w:r>
        <w:rPr>
          <w:rFonts w:asciiTheme="minorEastAsia" w:eastAsiaTheme="minorEastAsia" w:hAnsiTheme="minorEastAsia" w:hint="eastAsia"/>
          <w:color w:val="FF0000"/>
        </w:rPr>
        <w:t>・作業ボリュームが変わらない</w:t>
      </w:r>
    </w:p>
    <w:p w14:paraId="1BE688E3" w14:textId="77777777" w:rsidR="0050072C" w:rsidRDefault="0050072C" w:rsidP="0050072C">
      <w:pPr>
        <w:ind w:firstLineChars="100" w:firstLine="220"/>
        <w:rPr>
          <w:rFonts w:asciiTheme="minorEastAsia" w:eastAsiaTheme="minorEastAsia" w:hAnsiTheme="minorEastAsia"/>
          <w:color w:val="FF0000"/>
        </w:rPr>
      </w:pPr>
      <w:r>
        <w:rPr>
          <w:rFonts w:asciiTheme="minorEastAsia" w:eastAsiaTheme="minorEastAsia" w:hAnsiTheme="minorEastAsia" w:hint="eastAsia"/>
          <w:color w:val="FF0000"/>
        </w:rPr>
        <w:t>・</w:t>
      </w:r>
      <w:r w:rsidR="006455DE" w:rsidRPr="006455DE">
        <w:rPr>
          <w:rFonts w:asciiTheme="minorEastAsia" w:eastAsiaTheme="minorEastAsia" w:hAnsiTheme="minorEastAsia" w:hint="eastAsia"/>
          <w:color w:val="FF0000"/>
        </w:rPr>
        <w:t>作業ボリュームが削減される</w:t>
      </w:r>
    </w:p>
    <w:p w14:paraId="7F2B48E7" w14:textId="17E61AF9" w:rsidR="006455DE" w:rsidRPr="006455DE" w:rsidRDefault="0050072C" w:rsidP="0050072C">
      <w:pPr>
        <w:ind w:firstLineChars="100" w:firstLine="220"/>
        <w:rPr>
          <w:rFonts w:asciiTheme="minorEastAsia" w:eastAsiaTheme="minorEastAsia" w:hAnsiTheme="minorEastAsia"/>
          <w:color w:val="FF0000"/>
        </w:rPr>
      </w:pPr>
      <w:r>
        <w:rPr>
          <w:rFonts w:asciiTheme="minorEastAsia" w:eastAsiaTheme="minorEastAsia" w:hAnsiTheme="minorEastAsia" w:hint="eastAsia"/>
          <w:color w:val="FF0000"/>
        </w:rPr>
        <w:t>・</w:t>
      </w:r>
      <w:r w:rsidR="006455DE" w:rsidRPr="006455DE">
        <w:rPr>
          <w:rFonts w:asciiTheme="minorEastAsia" w:eastAsiaTheme="minorEastAsia" w:hAnsiTheme="minorEastAsia" w:hint="eastAsia"/>
          <w:color w:val="FF0000"/>
        </w:rPr>
        <w:t>ドキュメント作成が不要となる</w:t>
      </w:r>
    </w:p>
    <w:p w14:paraId="3A98BB7B" w14:textId="77777777" w:rsidR="006455DE" w:rsidRPr="006455DE" w:rsidRDefault="006455DE" w:rsidP="006455DE">
      <w:pPr>
        <w:ind w:firstLineChars="100" w:firstLine="220"/>
        <w:rPr>
          <w:rFonts w:asciiTheme="minorEastAsia" w:eastAsiaTheme="minorEastAsia" w:hAnsiTheme="minorEastAsia"/>
          <w:color w:val="FF0000"/>
        </w:rPr>
      </w:pPr>
      <w:r w:rsidRPr="006455DE">
        <w:rPr>
          <w:rFonts w:asciiTheme="minorEastAsia" w:eastAsiaTheme="minorEastAsia" w:hAnsiTheme="minorEastAsia" w:hint="eastAsia"/>
          <w:color w:val="FF0000"/>
        </w:rPr>
        <w:t>手順4：手順3にて「作業ボリュームが変わらない」，「ドキュメント作成が不要」と評価したドキュメントついて，サーバレスアーキテクチャー適用時のメリットとして根拠を記載する．</w:t>
      </w:r>
    </w:p>
    <w:p w14:paraId="105D3760" w14:textId="77777777" w:rsidR="006455DE" w:rsidRDefault="006455DE" w:rsidP="006455DE">
      <w:pPr>
        <w:ind w:firstLineChars="100" w:firstLine="220"/>
        <w:rPr>
          <w:rFonts w:eastAsiaTheme="minorEastAsia"/>
        </w:rPr>
      </w:pPr>
      <w:r w:rsidRPr="006455DE">
        <w:rPr>
          <w:rFonts w:asciiTheme="minorEastAsia" w:eastAsiaTheme="minorEastAsia" w:hAnsiTheme="minorEastAsia" w:hint="eastAsia"/>
          <w:color w:val="FF0000"/>
        </w:rPr>
        <w:t>上述の手順1～手順4を実施した結果を評価シート（別紙x）と</w:t>
      </w:r>
      <w:r w:rsidRPr="006455DE">
        <w:rPr>
          <w:rFonts w:eastAsiaTheme="minorEastAsia" w:hint="eastAsia"/>
          <w:color w:val="FF0000"/>
        </w:rPr>
        <w:t>して纏める。評価シートには，</w:t>
      </w:r>
      <w:r w:rsidRPr="006455DE">
        <w:rPr>
          <w:rFonts w:eastAsiaTheme="minorEastAsia"/>
          <w:color w:val="FF0000"/>
        </w:rPr>
        <w:t>3.2.1</w:t>
      </w:r>
      <w:r w:rsidRPr="006455DE">
        <w:rPr>
          <w:rFonts w:eastAsiaTheme="minorEastAsia" w:hint="eastAsia"/>
          <w:color w:val="FF0000"/>
        </w:rPr>
        <w:t>構築作業時に顕在化した課題についても記載する．</w:t>
      </w:r>
    </w:p>
    <w:p w14:paraId="6322219C" w14:textId="77777777" w:rsidR="006455DE" w:rsidRDefault="006455DE" w:rsidP="006455DE">
      <w:pPr>
        <w:rPr>
          <w:rFonts w:eastAsia="ＭＳ ゴシック"/>
        </w:rPr>
      </w:pPr>
    </w:p>
    <w:p w14:paraId="2F703F4E" w14:textId="77777777" w:rsidR="006455DE" w:rsidRDefault="006455DE" w:rsidP="006455DE">
      <w:pPr>
        <w:rPr>
          <w:rFonts w:eastAsia="ＭＳ ゴシック"/>
        </w:rPr>
      </w:pPr>
      <w:r>
        <w:rPr>
          <w:rFonts w:eastAsia="ＭＳ ゴシック"/>
        </w:rPr>
        <w:t>3.3</w:t>
      </w:r>
      <w:r>
        <w:rPr>
          <w:rFonts w:eastAsia="ＭＳ ゴシック" w:hint="eastAsia"/>
        </w:rPr>
        <w:t>検証結果</w:t>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77777777" w:rsidR="006455DE" w:rsidRDefault="006455DE" w:rsidP="006455DE">
      <w:pPr>
        <w:ind w:firstLineChars="100" w:firstLine="220"/>
        <w:rPr>
          <w:rFonts w:asciiTheme="minorEastAsia" w:eastAsiaTheme="minorEastAsia" w:hAnsiTheme="minorEastAsia"/>
        </w:rPr>
      </w:pPr>
      <w:commentRangeStart w:id="12"/>
      <w:r w:rsidRPr="006455DE">
        <w:rPr>
          <w:rFonts w:asciiTheme="minorEastAsia" w:eastAsiaTheme="minorEastAsia" w:hAnsiTheme="minorEastAsia" w:hint="eastAsia"/>
          <w:color w:val="FF0000"/>
        </w:rPr>
        <w:t>グッズ購買システムの構築作業時間（3.2.1の手順3，手順4の合計）は10時間であった．内訳は，手順3：アプリケーションソースコードの開発時間がのべ7時間，手順4：AWSコンソール，AWS CLIを利用した構築作業時間が3時間であった．</w:t>
      </w:r>
      <w:commentRangeEnd w:id="12"/>
      <w:r w:rsidR="00B44ABD">
        <w:rPr>
          <w:rStyle w:val="af5"/>
        </w:rPr>
        <w:commentReference w:id="12"/>
      </w:r>
    </w:p>
    <w:p w14:paraId="7ACC45FC" w14:textId="77777777" w:rsidR="004773D6" w:rsidRPr="006455DE" w:rsidRDefault="004773D6" w:rsidP="004773D6">
      <w:pPr>
        <w:ind w:firstLineChars="100" w:firstLine="220"/>
        <w:rPr>
          <w:rFonts w:eastAsia="ＭＳ ゴシック"/>
        </w:rPr>
      </w:pPr>
    </w:p>
    <w:p w14:paraId="09A5CDDC" w14:textId="018C378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r w:rsidR="006455DE">
        <w:rPr>
          <w:rFonts w:eastAsia="ＭＳ ゴシック" w:hint="eastAsia"/>
        </w:rPr>
        <w:t xml:space="preserve">　</w:t>
      </w:r>
      <w:r w:rsidR="006455DE" w:rsidRPr="006455DE">
        <w:rPr>
          <w:rFonts w:eastAsia="ＭＳ ゴシック" w:hint="eastAsia"/>
          <w:highlight w:val="yellow"/>
        </w:rPr>
        <w:t>＃表作成未済</w:t>
      </w:r>
    </w:p>
    <w:p w14:paraId="38D72765" w14:textId="7398E445" w:rsidR="004773D6" w:rsidRPr="004773D6" w:rsidRDefault="004773D6" w:rsidP="004773D6">
      <w:pPr>
        <w:ind w:firstLineChars="100" w:firstLine="220"/>
        <w:rPr>
          <w:rFonts w:asciiTheme="minorEastAsia" w:eastAsiaTheme="minorEastAsia" w:hAnsiTheme="minorEastAsia"/>
        </w:rPr>
      </w:pPr>
      <w:commentRangeStart w:id="13"/>
      <w:r w:rsidRPr="004773D6">
        <w:rPr>
          <w:rFonts w:asciiTheme="minorEastAsia" w:eastAsiaTheme="minorEastAsia" w:hAnsiTheme="minorEastAsia" w:hint="eastAsia"/>
        </w:rPr>
        <w:t>オンプレミス環境でウォーターフォールモデルによる開発を行う場合に必要なドキュメント</w:t>
      </w:r>
      <w:r w:rsidRPr="004773D6">
        <w:rPr>
          <w:rFonts w:asciiTheme="minorEastAsia" w:eastAsiaTheme="minorEastAsia" w:hAnsiTheme="minorEastAsia" w:hint="eastAsia"/>
        </w:rPr>
        <w:lastRenderedPageBreak/>
        <w:t>は68本，サーバレスアーキテクチャ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9C6795D" w:rsidR="0039059B" w:rsidRDefault="004773D6" w:rsidP="007D1FA8">
      <w:pPr>
        <w:ind w:firstLineChars="100" w:firstLine="220"/>
        <w:rPr>
          <w:rFonts w:asciiTheme="minorEastAsia" w:eastAsiaTheme="minorEastAsia" w:hAnsiTheme="minorEastAsia"/>
        </w:rPr>
      </w:pPr>
      <w:r w:rsidRPr="006455DE">
        <w:rPr>
          <w:rFonts w:asciiTheme="minorEastAsia" w:eastAsiaTheme="minorEastAsia" w:hAnsiTheme="minorEastAsia" w:hint="eastAsia"/>
          <w:highlight w:val="yellow"/>
        </w:rPr>
        <w:t>オンプレミス開発におけるドキュメント作成時のボリュームを基準として、同じドキュメントをサーバレスアーキテクチャ</w:t>
      </w:r>
      <w:r w:rsidR="0050072C">
        <w:rPr>
          <w:rFonts w:asciiTheme="minorEastAsia" w:eastAsiaTheme="minorEastAsia" w:hAnsiTheme="minorEastAsia" w:hint="eastAsia"/>
          <w:highlight w:val="yellow"/>
        </w:rPr>
        <w:t>ー</w:t>
      </w:r>
      <w:r w:rsidRPr="006455DE">
        <w:rPr>
          <w:rFonts w:asciiTheme="minorEastAsia" w:eastAsiaTheme="minorEastAsia" w:hAnsiTheme="minorEastAsia" w:hint="eastAsia"/>
          <w:highlight w:val="yellow"/>
        </w:rPr>
        <w:t>の適用による開発を行った場合の作業ボリュームについて，以下に記載する。</w:t>
      </w:r>
      <w:r w:rsidR="006455DE">
        <w:rPr>
          <w:rFonts w:asciiTheme="minorEastAsia" w:eastAsiaTheme="minorEastAsia" w:hAnsiTheme="minorEastAsia" w:hint="eastAsia"/>
          <w:highlight w:val="yellow"/>
        </w:rPr>
        <w:t xml:space="preserve">　</w:t>
      </w:r>
      <w:r w:rsidR="004F030E">
        <w:rPr>
          <w:rFonts w:asciiTheme="minorEastAsia" w:eastAsiaTheme="minorEastAsia" w:hAnsiTheme="minorEastAsia" w:hint="eastAsia"/>
          <w:highlight w:val="yellow"/>
        </w:rPr>
        <w:t>＃</w:t>
      </w:r>
      <w:r w:rsidR="006455DE">
        <w:rPr>
          <w:rFonts w:asciiTheme="minorEastAsia" w:eastAsiaTheme="minorEastAsia" w:hAnsiTheme="minorEastAsia" w:hint="eastAsia"/>
          <w:highlight w:val="yellow"/>
        </w:rPr>
        <w:t>記載修正中</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13"/>
      <w:r w:rsidR="00DB1CA1">
        <w:rPr>
          <w:rStyle w:val="af5"/>
        </w:rPr>
        <w:commentReference w:id="13"/>
      </w:r>
    </w:p>
    <w:p w14:paraId="707FB6BA" w14:textId="77777777" w:rsidR="0039059B" w:rsidRPr="006455DE" w:rsidRDefault="0039059B" w:rsidP="007D1FA8">
      <w:pPr>
        <w:ind w:firstLineChars="100" w:firstLine="220"/>
        <w:rPr>
          <w:rFonts w:asciiTheme="minorEastAsia" w:eastAsiaTheme="minorEastAsia" w:hAnsiTheme="minorEastAsia"/>
          <w:strike/>
          <w:color w:val="FF0000"/>
        </w:rPr>
      </w:pPr>
      <w:commentRangeStart w:id="14"/>
      <w:r w:rsidRPr="006455DE">
        <w:rPr>
          <w:rFonts w:asciiTheme="minorEastAsia" w:eastAsiaTheme="minorEastAsia" w:hAnsiTheme="minorEastAsia" w:hint="eastAsia"/>
          <w:strike/>
          <w:color w:val="FF0000"/>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14"/>
      <w:r w:rsidR="00DB1CA1" w:rsidRPr="006455DE">
        <w:rPr>
          <w:rStyle w:val="af5"/>
          <w:strike/>
          <w:color w:val="FF0000"/>
        </w:rPr>
        <w:commentReference w:id="14"/>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375F0E8" w14:textId="77777777" w:rsidR="003F49B8" w:rsidRDefault="000F59A6" w:rsidP="000F59A6">
      <w:pPr>
        <w:ind w:firstLineChars="100" w:firstLine="220"/>
      </w:pPr>
      <w:r w:rsidRPr="000F59A6">
        <w:rPr>
          <w:rFonts w:hint="eastAsia"/>
        </w:rPr>
        <w:t>3</w:t>
      </w:r>
      <w:r w:rsidR="008902A3">
        <w:t>.</w:t>
      </w:r>
      <w:r w:rsidR="00506375" w:rsidRPr="00506375">
        <w:rPr>
          <w:rFonts w:hint="eastAsia"/>
        </w:rPr>
        <w:t>3</w:t>
      </w:r>
      <w:r w:rsidR="00506375" w:rsidRPr="00506375">
        <w:rPr>
          <w:rFonts w:hint="eastAsia"/>
        </w:rPr>
        <w:t>検証結果より，サーバレスアーキテクチャーを適用することで開発期間の短縮が可能であり，</w:t>
      </w:r>
      <w:r w:rsidR="008902A3">
        <w:rPr>
          <w:rFonts w:hint="eastAsia"/>
        </w:rPr>
        <w:t>ビジネスアジリティの向上が</w:t>
      </w:r>
      <w:r w:rsidR="00506375" w:rsidRPr="00506375">
        <w:rPr>
          <w:rFonts w:hint="eastAsia"/>
        </w:rPr>
        <w:t>確認できた．</w:t>
      </w:r>
      <w:r w:rsidR="008902A3">
        <w:rPr>
          <w:rFonts w:hint="eastAsia"/>
        </w:rPr>
        <w:t>開発期間が短縮された</w:t>
      </w:r>
      <w:r w:rsidR="00506375" w:rsidRPr="00506375">
        <w:rPr>
          <w:rFonts w:hint="eastAsia"/>
        </w:rPr>
        <w:t>主たる要因は</w:t>
      </w:r>
      <w:r w:rsidR="008902A3">
        <w:rPr>
          <w:rFonts w:hint="eastAsia"/>
        </w:rPr>
        <w:t>，</w:t>
      </w:r>
      <w:r w:rsidR="008902A3" w:rsidRPr="008902A3">
        <w:rPr>
          <w:rFonts w:hint="eastAsia"/>
        </w:rPr>
        <w:t xml:space="preserve"> </w:t>
      </w:r>
      <w:commentRangeStart w:id="15"/>
      <w:r w:rsidR="008902A3" w:rsidRPr="008902A3">
        <w:rPr>
          <w:rFonts w:hint="eastAsia"/>
        </w:rPr>
        <w:t>[</w:t>
      </w:r>
      <w:r w:rsidR="008902A3" w:rsidRPr="008902A3">
        <w:rPr>
          <w:rFonts w:hint="eastAsia"/>
        </w:rPr>
        <w:t>参照</w:t>
      </w:r>
      <w:r w:rsidR="008902A3" w:rsidRPr="008902A3">
        <w:rPr>
          <w:rFonts w:hint="eastAsia"/>
        </w:rPr>
        <w:t>]</w:t>
      </w:r>
      <w:r w:rsidR="008902A3" w:rsidRPr="00506375">
        <w:rPr>
          <w:rFonts w:hint="eastAsia"/>
        </w:rPr>
        <w:t>評価シート</w:t>
      </w:r>
      <w:r w:rsidR="008902A3">
        <w:rPr>
          <w:rFonts w:hint="eastAsia"/>
        </w:rPr>
        <w:t>より</w:t>
      </w:r>
      <w:r w:rsidR="008902A3" w:rsidRPr="00506375">
        <w:rPr>
          <w:rFonts w:hint="eastAsia"/>
        </w:rPr>
        <w:t>，非機能関連のドキュメント作成量および構築作業時間が</w:t>
      </w:r>
      <w:r w:rsidR="008902A3">
        <w:rPr>
          <w:rFonts w:hint="eastAsia"/>
        </w:rPr>
        <w:t>大きく</w:t>
      </w:r>
      <w:r w:rsidR="008902A3" w:rsidRPr="00506375">
        <w:rPr>
          <w:rFonts w:hint="eastAsia"/>
        </w:rPr>
        <w:t>削減され</w:t>
      </w:r>
      <w:r w:rsidR="008902A3">
        <w:rPr>
          <w:rFonts w:hint="eastAsia"/>
        </w:rPr>
        <w:t>たことである．</w:t>
      </w:r>
      <w:commentRangeEnd w:id="15"/>
    </w:p>
    <w:p w14:paraId="4AD13C70" w14:textId="77777777" w:rsidR="003F49B8" w:rsidRDefault="003F49B8" w:rsidP="000F59A6">
      <w:pPr>
        <w:ind w:firstLineChars="100" w:firstLine="220"/>
      </w:pPr>
    </w:p>
    <w:p w14:paraId="2B4A6884" w14:textId="3EA7EA38" w:rsidR="00FD217C" w:rsidRDefault="00DB1CA1" w:rsidP="000F59A6">
      <w:pPr>
        <w:ind w:firstLineChars="100" w:firstLine="180"/>
      </w:pPr>
      <w:r>
        <w:rPr>
          <w:rStyle w:val="af5"/>
        </w:rPr>
        <w:commentReference w:id="15"/>
      </w:r>
      <w:r w:rsidR="008902A3">
        <w:rPr>
          <w:rFonts w:hint="eastAsia"/>
        </w:rPr>
        <w:t>一方で，</w:t>
      </w:r>
      <w:commentRangeStart w:id="16"/>
      <w:r w:rsidR="008902A3">
        <w:rPr>
          <w:rFonts w:hint="eastAsia"/>
        </w:rPr>
        <w:t>本検証では，業務ロジックおよびアプリケーション開発に対しては，開発期間の短縮効果は確認できなかった．</w:t>
      </w:r>
      <w:commentRangeEnd w:id="16"/>
      <w:r w:rsidR="002C44B4">
        <w:rPr>
          <w:rStyle w:val="af5"/>
        </w:rPr>
        <w:commentReference w:id="16"/>
      </w:r>
    </w:p>
    <w:p w14:paraId="60985436" w14:textId="77777777" w:rsidR="00FD217C"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01411029" w14:textId="77777777"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14:paraId="3815B4E2" w14:textId="77777777"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14:paraId="33C92097" w14:textId="77777777" w:rsidR="000C1EE2" w:rsidRPr="007D1FA8" w:rsidRDefault="000C1EE2" w:rsidP="002C44B4">
      <w:pPr>
        <w:pStyle w:val="af4"/>
        <w:ind w:leftChars="0" w:left="640" w:firstLineChars="100" w:firstLine="220"/>
        <w:rPr>
          <w:color w:val="000000" w:themeColor="text1"/>
        </w:rPr>
      </w:pPr>
      <w:commentRangeStart w:id="17"/>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w:t>
      </w:r>
      <w:r w:rsidRPr="007D1FA8">
        <w:rPr>
          <w:rFonts w:hint="eastAsia"/>
          <w:color w:val="000000" w:themeColor="text1"/>
        </w:rPr>
        <w:t>ディング規約を定める必要がある。</w:t>
      </w:r>
      <w:commentRangeEnd w:id="17"/>
      <w:r w:rsidR="002C44B4">
        <w:rPr>
          <w:rStyle w:val="af5"/>
        </w:rPr>
        <w:commentReference w:id="17"/>
      </w:r>
    </w:p>
    <w:p w14:paraId="45F401AB" w14:textId="77777777" w:rsidR="000C1EE2" w:rsidRPr="007D1FA8" w:rsidRDefault="000C1EE2" w:rsidP="000C1EE2">
      <w:pPr>
        <w:rPr>
          <w:color w:val="000000" w:themeColor="text1"/>
        </w:rPr>
      </w:pPr>
    </w:p>
    <w:p w14:paraId="3CF0DB88"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14:paraId="7F22C526" w14:textId="77777777"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commentRangeStart w:id="18"/>
      <w:r w:rsidRPr="007D1FA8">
        <w:rPr>
          <w:rFonts w:hint="eastAsia"/>
          <w:color w:val="000000" w:themeColor="text1"/>
        </w:rPr>
        <w:t>各サービス毎</w:t>
      </w:r>
      <w:commentRangeEnd w:id="18"/>
      <w:r w:rsidR="002C44B4">
        <w:rPr>
          <w:rStyle w:val="af5"/>
        </w:rPr>
        <w:commentReference w:id="18"/>
      </w:r>
      <w:r w:rsidRPr="007D1FA8">
        <w:rPr>
          <w:rFonts w:hint="eastAsia"/>
          <w:color w:val="000000" w:themeColor="text1"/>
        </w:rPr>
        <w:t>に異なる為、各々のサービスの連携に関してエラー分析が複雑化し、</w:t>
      </w:r>
      <w:commentRangeStart w:id="19"/>
      <w:r w:rsidRPr="007D1FA8">
        <w:rPr>
          <w:rFonts w:hint="eastAsia"/>
          <w:color w:val="000000" w:themeColor="text1"/>
        </w:rPr>
        <w:t>従来システムのような統一的な運用が難しい。</w:t>
      </w:r>
      <w:commentRangeEnd w:id="19"/>
      <w:r w:rsidR="002C44B4">
        <w:rPr>
          <w:rStyle w:val="af5"/>
        </w:rPr>
        <w:commentReference w:id="19"/>
      </w:r>
    </w:p>
    <w:p w14:paraId="2CC2BAED" w14:textId="77777777" w:rsidR="000C1EE2" w:rsidRPr="007D1FA8" w:rsidRDefault="000C1EE2" w:rsidP="000C1EE2">
      <w:pPr>
        <w:rPr>
          <w:color w:val="000000" w:themeColor="text1"/>
        </w:rPr>
      </w:pPr>
    </w:p>
    <w:p w14:paraId="4589D8DC"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14:paraId="545143B1" w14:textId="77777777"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commentRangeStart w:id="20"/>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commentRangeEnd w:id="20"/>
      <w:r w:rsidR="00C020BC">
        <w:rPr>
          <w:rStyle w:val="af5"/>
        </w:rPr>
        <w:commentReference w:id="20"/>
      </w:r>
    </w:p>
    <w:p w14:paraId="4C9EB9FD" w14:textId="77777777" w:rsidR="007D1FA8" w:rsidRPr="00DA1F5B" w:rsidRDefault="007D1FA8" w:rsidP="00DA1F5B">
      <w:pPr>
        <w:rPr>
          <w:color w:val="333300"/>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21"/>
      <w:r>
        <w:rPr>
          <w:rFonts w:eastAsia="ＭＳ ゴシック" w:hint="eastAsia"/>
          <w:szCs w:val="22"/>
        </w:rPr>
        <w:t>今後の展望</w:t>
      </w:r>
      <w:commentRangeEnd w:id="21"/>
      <w:r w:rsidR="00C020BC">
        <w:rPr>
          <w:rStyle w:val="af5"/>
        </w:rPr>
        <w:commentReference w:id="21"/>
      </w:r>
    </w:p>
    <w:p w14:paraId="61F7A3FC" w14:textId="77777777" w:rsidR="007D1FA8" w:rsidRDefault="005543E3" w:rsidP="007D1FA8">
      <w:pPr>
        <w:pStyle w:val="aa"/>
        <w:ind w:firstLine="220"/>
        <w:rPr>
          <w:szCs w:val="22"/>
        </w:rPr>
      </w:pPr>
      <w:r w:rsidRPr="005543E3">
        <w:rPr>
          <w:rFonts w:hint="eastAsia"/>
          <w:szCs w:val="22"/>
        </w:rPr>
        <w:t>サーバレスアーキテクチャーを用いることで、開発時に作成するドキュメント量と開発作業量が削減され、</w:t>
      </w:r>
      <w:r w:rsidR="007D1FA8">
        <w:rPr>
          <w:rFonts w:hint="eastAsia"/>
          <w:szCs w:val="22"/>
        </w:rPr>
        <w:t>ビジネスアジリティが向上すること</w:t>
      </w:r>
      <w:r w:rsidRPr="005543E3">
        <w:rPr>
          <w:rFonts w:hint="eastAsia"/>
          <w:szCs w:val="22"/>
        </w:rPr>
        <w:t>がわかった。</w:t>
      </w:r>
      <w:r w:rsidRPr="005543E3">
        <w:rPr>
          <w:rFonts w:hint="eastAsia"/>
          <w:szCs w:val="22"/>
        </w:rPr>
        <w:t xml:space="preserve"> </w:t>
      </w:r>
      <w:r w:rsidRPr="005543E3">
        <w:rPr>
          <w:rFonts w:hint="eastAsia"/>
          <w:szCs w:val="22"/>
        </w:rPr>
        <w:t>また、今回検証できていな</w:t>
      </w:r>
      <w:r w:rsidR="007D1FA8">
        <w:rPr>
          <w:rFonts w:hint="eastAsia"/>
          <w:szCs w:val="22"/>
        </w:rPr>
        <w:t>い</w:t>
      </w:r>
      <w:r w:rsidRPr="005543E3">
        <w:rPr>
          <w:rFonts w:hint="eastAsia"/>
          <w:szCs w:val="22"/>
        </w:rPr>
        <w:t>以下の２つの観点を追求することで運用コストの削減と更なる高速開発を実現できる可能性を秘めている</w:t>
      </w:r>
      <w:r w:rsidRPr="005543E3">
        <w:rPr>
          <w:rFonts w:hint="eastAsia"/>
          <w:szCs w:val="22"/>
        </w:rPr>
        <w:t xml:space="preserve">. </w:t>
      </w:r>
    </w:p>
    <w:p w14:paraId="745AD702" w14:textId="77777777" w:rsidR="00A475C6" w:rsidRDefault="005543E3" w:rsidP="005543E3">
      <w:pPr>
        <w:pStyle w:val="aa"/>
        <w:ind w:firstLine="220"/>
        <w:rPr>
          <w:szCs w:val="22"/>
        </w:rPr>
      </w:pP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クラウド事業者からは、様々な監視サービスが提供されており、これらサービスを組み合わせて使うことで、障害時の自動復旧や日々のモニタリングよる障害の未然防止などに役立つ。</w:t>
      </w:r>
      <w:r w:rsidRPr="005543E3">
        <w:rPr>
          <w:rFonts w:hint="eastAsia"/>
          <w:szCs w:val="22"/>
        </w:rPr>
        <w:t xml:space="preserve"> </w:t>
      </w:r>
    </w:p>
    <w:p w14:paraId="5BF7557F" w14:textId="77777777" w:rsidR="00A475C6" w:rsidRDefault="005543E3" w:rsidP="005543E3">
      <w:pPr>
        <w:pStyle w:val="aa"/>
        <w:ind w:firstLine="220"/>
        <w:rPr>
          <w:szCs w:val="22"/>
        </w:rPr>
      </w:pPr>
      <w:r w:rsidRPr="005543E3">
        <w:rPr>
          <w:rFonts w:hint="eastAsia"/>
          <w:szCs w:val="22"/>
        </w:rPr>
        <w:t>２つ目は、各サービスの疎結合化である</w:t>
      </w:r>
      <w:r w:rsidRPr="005543E3">
        <w:rPr>
          <w:rFonts w:hint="eastAsia"/>
          <w:szCs w:val="22"/>
        </w:rPr>
        <w:t>.</w:t>
      </w:r>
      <w:r w:rsidRPr="005543E3">
        <w:rPr>
          <w:rFonts w:hint="eastAsia"/>
          <w:szCs w:val="22"/>
        </w:rPr>
        <w:t>各アプリケーションをマイクロサービスとして独立させることで、仕様変更時にも対応範囲を局所化し、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p>
    <w:p w14:paraId="3A97C706" w14:textId="77777777" w:rsidR="00FD217C" w:rsidRDefault="005543E3" w:rsidP="00B848DF">
      <w:pPr>
        <w:pStyle w:val="aa"/>
        <w:ind w:firstLine="220"/>
        <w:rPr>
          <w:szCs w:val="22"/>
        </w:rPr>
      </w:pP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14:paraId="6BBAFB82" w14:textId="77777777" w:rsidR="00B848DF" w:rsidRPr="00B848DF" w:rsidRDefault="00B848DF" w:rsidP="00B848DF">
      <w:pPr>
        <w:pStyle w:val="aa"/>
        <w:ind w:firstLineChars="0" w:firstLine="0"/>
        <w:rPr>
          <w:szCs w:val="22"/>
        </w:rPr>
      </w:pPr>
    </w:p>
    <w:p w14:paraId="7F4F8B41" w14:textId="77777777" w:rsidR="007D1FA8" w:rsidRDefault="007D1FA8">
      <w:pPr>
        <w:pStyle w:val="aa"/>
        <w:ind w:firstLineChars="0" w:firstLine="0"/>
        <w:rPr>
          <w:rFonts w:eastAsia="ＭＳ ゴシック"/>
          <w:szCs w:val="22"/>
        </w:rPr>
      </w:pPr>
    </w:p>
    <w:p w14:paraId="299E4582" w14:textId="77777777"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アプリ開発への注力</w:t>
      </w:r>
    </w:p>
    <w:p w14:paraId="37DD60AC" w14:textId="77777777" w:rsidR="00B848DF" w:rsidRDefault="00B848DF">
      <w:pPr>
        <w:pStyle w:val="aa"/>
        <w:ind w:firstLineChars="0" w:firstLine="0"/>
        <w:rPr>
          <w:rFonts w:eastAsia="ＭＳ ゴシック"/>
          <w:szCs w:val="22"/>
        </w:rPr>
      </w:pPr>
      <w:r>
        <w:rPr>
          <w:rFonts w:eastAsia="ＭＳ ゴシック" w:hint="eastAsia"/>
          <w:szCs w:val="22"/>
        </w:rPr>
        <w:t xml:space="preserve">　</w:t>
      </w:r>
    </w:p>
    <w:p w14:paraId="42D27529" w14:textId="77777777" w:rsidR="00B848DF" w:rsidRDefault="00B848DF">
      <w:pPr>
        <w:pStyle w:val="aa"/>
        <w:ind w:firstLineChars="0" w:firstLine="0"/>
        <w:rPr>
          <w:rFonts w:eastAsia="ＭＳ ゴシック"/>
          <w:szCs w:val="22"/>
        </w:rPr>
      </w:pPr>
    </w:p>
    <w:p w14:paraId="1EE57519" w14:textId="77777777" w:rsidR="007D1FA8" w:rsidRDefault="00B848DF">
      <w:pPr>
        <w:pStyle w:val="aa"/>
        <w:ind w:firstLineChars="0" w:firstLine="0"/>
        <w:rPr>
          <w:rFonts w:eastAsia="ＭＳ ゴシック"/>
          <w:szCs w:val="22"/>
        </w:rPr>
      </w:pPr>
      <w:r>
        <w:rPr>
          <w:rFonts w:eastAsia="ＭＳ ゴシック" w:hint="eastAsia"/>
          <w:szCs w:val="22"/>
        </w:rPr>
        <w:lastRenderedPageBreak/>
        <w:t>・</w:t>
      </w:r>
      <w:r w:rsidR="007D1FA8">
        <w:rPr>
          <w:rFonts w:eastAsia="ＭＳ ゴシック" w:hint="eastAsia"/>
          <w:szCs w:val="22"/>
        </w:rPr>
        <w:t>疎結合</w:t>
      </w:r>
      <w:r>
        <w:rPr>
          <w:rFonts w:eastAsia="ＭＳ ゴシック" w:hint="eastAsia"/>
          <w:szCs w:val="22"/>
        </w:rPr>
        <w:t>アプリケーション</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6F3826"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5" o:title=""/>
          </v:shape>
          <o:OLEObject Type="Embed" ProgID="Excel.Sheet.8" ShapeID="_x0000_s1027" DrawAspect="Content" ObjectID="_1659980299" r:id="rId16"/>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6F3826"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7" o:title=""/>
          </v:shape>
          <o:OLEObject Type="Embed" ProgID="Excel.Sheet.8" ShapeID="_x0000_s1026" DrawAspect="Content" ObjectID="_1659980300" r:id="rId18"/>
        </w:object>
      </w:r>
    </w:p>
    <w:sectPr w:rsidR="00DA28E7" w:rsidRPr="001767C8" w:rsidSect="00692B25">
      <w:footerReference w:type="default" r:id="rId19"/>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proofErr w:type="spellStart"/>
      <w:r>
        <w:t>ArgTech</w:t>
      </w:r>
      <w:proofErr w:type="spellEnd"/>
      <w:r>
        <w:rPr>
          <w:rFonts w:hint="eastAsia"/>
        </w:rPr>
        <w:t>という話も触れるかどうか？</w:t>
      </w:r>
    </w:p>
  </w:comment>
  <w:comment w:id="1"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2"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3"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4"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5"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6"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7"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8"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9"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10"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11"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12"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13"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14" w:author="MAMORU KITAGAWA" w:date="2020-08-24T22:29:00Z" w:initials="MK">
    <w:p w14:paraId="4590E151" w14:textId="38E662D6" w:rsidR="00DB1CA1" w:rsidRDefault="00DB1CA1">
      <w:pPr>
        <w:pStyle w:val="af6"/>
      </w:pPr>
      <w:r>
        <w:rPr>
          <w:rStyle w:val="af5"/>
        </w:rPr>
        <w:annotationRef/>
      </w:r>
      <w:r>
        <w:rPr>
          <w:rFonts w:hint="eastAsia"/>
        </w:rPr>
        <w:t>考察に持っていったほうが良い？</w:t>
      </w:r>
    </w:p>
  </w:comment>
  <w:comment w:id="15" w:author="MAMORU KITAGAWA" w:date="2020-08-24T22:31:00Z" w:initials="MK">
    <w:p w14:paraId="5DFCB4B9" w14:textId="52A0FD26" w:rsidR="00DB1CA1" w:rsidRDefault="00DB1CA1">
      <w:pPr>
        <w:pStyle w:val="af6"/>
      </w:pPr>
      <w:r>
        <w:rPr>
          <w:rStyle w:val="af5"/>
        </w:rPr>
        <w:annotationRef/>
      </w:r>
      <w:r>
        <w:rPr>
          <w:rFonts w:hint="eastAsia"/>
        </w:rPr>
        <w:t>詳しく述べること。</w:t>
      </w:r>
    </w:p>
    <w:p w14:paraId="5E66801C" w14:textId="440B4D32" w:rsidR="00DB1CA1" w:rsidRDefault="00DB1CA1">
      <w:pPr>
        <w:pStyle w:val="af6"/>
      </w:pPr>
      <w:r>
        <w:rPr>
          <w:rFonts w:hint="eastAsia"/>
        </w:rPr>
        <w:t>サーバレスはクラウド提供部分が多くユーザ構築部分</w:t>
      </w:r>
      <w:r w:rsidR="002C44B4">
        <w:rPr>
          <w:rFonts w:hint="eastAsia"/>
        </w:rPr>
        <w:t>の特に非機能要件部分</w:t>
      </w:r>
      <w:r>
        <w:rPr>
          <w:rFonts w:hint="eastAsia"/>
        </w:rPr>
        <w:t>が少ない</w:t>
      </w:r>
      <w:r w:rsidR="002C44B4">
        <w:rPr>
          <w:rFonts w:hint="eastAsia"/>
        </w:rPr>
        <w:t>のは当たり前に思ってしまう。これでは新規性が無いしこれまでの研究から分かるはず。非機能要件でどの部分がサーバレスだとどう減るのか？その理由は？</w:t>
      </w:r>
    </w:p>
  </w:comment>
  <w:comment w:id="16" w:author="MAMORU KITAGAWA" w:date="2020-08-24T22:34:00Z" w:initials="MK">
    <w:p w14:paraId="4161B03A" w14:textId="16560949" w:rsidR="002C44B4" w:rsidRDefault="002C44B4">
      <w:pPr>
        <w:pStyle w:val="af6"/>
      </w:pPr>
      <w:r>
        <w:rPr>
          <w:rStyle w:val="af5"/>
        </w:rPr>
        <w:annotationRef/>
      </w:r>
      <w:r>
        <w:rPr>
          <w:rFonts w:hint="eastAsia"/>
        </w:rPr>
        <w:t>なぜ？考察なので理由を述べること。</w:t>
      </w:r>
    </w:p>
  </w:comment>
  <w:comment w:id="17" w:author="MAMORU KITAGAWA" w:date="2020-08-24T22:37:00Z" w:initials="MK">
    <w:p w14:paraId="4B05FC55" w14:textId="77777777" w:rsidR="002C44B4" w:rsidRDefault="002C44B4">
      <w:pPr>
        <w:pStyle w:val="af6"/>
      </w:pPr>
      <w:r>
        <w:rPr>
          <w:rStyle w:val="af5"/>
        </w:rPr>
        <w:annotationRef/>
      </w:r>
      <w:r>
        <w:rPr>
          <w:rFonts w:hint="eastAsia"/>
        </w:rPr>
        <w:t>なぜ言語を統一する必要があるかを述べること。</w:t>
      </w:r>
    </w:p>
    <w:p w14:paraId="6F5B7E2D" w14:textId="0CEC73AC" w:rsidR="002C44B4" w:rsidRDefault="002C44B4">
      <w:pPr>
        <w:pStyle w:val="af6"/>
      </w:pPr>
      <w:r>
        <w:rPr>
          <w:rFonts w:hint="eastAsia"/>
        </w:rPr>
        <w:t>コーディング規約で正しい？</w:t>
      </w:r>
    </w:p>
  </w:comment>
  <w:comment w:id="18"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19"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20" w:author="MAMORU KITAGAWA" w:date="2020-08-24T22:44:00Z" w:initials="MK">
    <w:p w14:paraId="79EF47B9" w14:textId="7F8B33B2" w:rsidR="00C020BC" w:rsidRDefault="00C020BC">
      <w:pPr>
        <w:pStyle w:val="af6"/>
      </w:pPr>
      <w:r>
        <w:rPr>
          <w:rStyle w:val="af5"/>
        </w:rPr>
        <w:annotationRef/>
      </w:r>
      <w:r>
        <w:rPr>
          <w:rFonts w:hint="eastAsia"/>
        </w:rPr>
        <w:t>どのようなクラウド人材が必要？</w:t>
      </w:r>
      <w:r>
        <w:rPr>
          <w:rFonts w:hint="eastAsia"/>
        </w:rPr>
        <w:t>(</w:t>
      </w:r>
      <w:proofErr w:type="spellStart"/>
      <w:r>
        <w:rPr>
          <w:rFonts w:hint="eastAsia"/>
        </w:rPr>
        <w:t>C</w:t>
      </w:r>
      <w:r>
        <w:t>oE</w:t>
      </w:r>
      <w:proofErr w:type="spellEnd"/>
      <w:r>
        <w:rPr>
          <w:rFonts w:hint="eastAsia"/>
        </w:rPr>
        <w:t>の組閣とか</w:t>
      </w:r>
      <w:r>
        <w:t>)</w:t>
      </w:r>
      <w:r>
        <w:rPr>
          <w:rFonts w:hint="eastAsia"/>
        </w:rPr>
        <w:t xml:space="preserve"> </w:t>
      </w:r>
    </w:p>
  </w:comment>
  <w:comment w:id="21"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399EAA" w15:done="0"/>
  <w15:commentEx w15:paraId="0A9A9DFD" w15:done="0"/>
  <w15:commentEx w15:paraId="68ABB525" w15:done="0"/>
  <w15:commentEx w15:paraId="3DC1F4BA" w15:done="0"/>
  <w15:commentEx w15:paraId="274B2642" w15:done="0"/>
  <w15:commentEx w15:paraId="09ADBD85" w15:done="0"/>
  <w15:commentEx w15:paraId="29688195" w15:done="0"/>
  <w15:commentEx w15:paraId="567A0528" w15:done="0"/>
  <w15:commentEx w15:paraId="1BF334BB" w15:done="0"/>
  <w15:commentEx w15:paraId="0C8FFAE4" w15:done="0"/>
  <w15:commentEx w15:paraId="492A6612" w15:done="0"/>
  <w15:commentEx w15:paraId="5B3F6D29" w15:done="0"/>
  <w15:commentEx w15:paraId="2446FD22" w15:done="0"/>
  <w15:commentEx w15:paraId="796A8CC5" w15:done="0"/>
  <w15:commentEx w15:paraId="4590E151" w15:done="0"/>
  <w15:commentEx w15:paraId="5E66801C" w15:done="0"/>
  <w15:commentEx w15:paraId="4161B03A" w15:done="0"/>
  <w15:commentEx w15:paraId="6F5B7E2D" w15:done="0"/>
  <w15:commentEx w15:paraId="661E556A" w15:done="0"/>
  <w15:commentEx w15:paraId="00FACFD6" w15:done="0"/>
  <w15:commentEx w15:paraId="79EF47B9" w15:done="0"/>
  <w15:commentEx w15:paraId="45F1B6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B36F" w16cex:dateUtc="2020-08-24T12:45:00Z"/>
  <w16cex:commentExtensible w16cex:durableId="22EEB482" w16cex:dateUtc="2020-08-24T12:49:00Z"/>
  <w16cex:commentExtensible w16cex:durableId="22EEB505" w16cex:dateUtc="2020-08-24T12:52:00Z"/>
  <w16cex:commentExtensible w16cex:durableId="22EEB6A5" w16cex:dateUtc="2020-08-24T12:59:00Z"/>
  <w16cex:commentExtensible w16cex:durableId="22EEB734" w16cex:dateUtc="2020-08-24T13:01:00Z"/>
  <w16cex:commentExtensible w16cex:durableId="22EEB7B7" w16cex:dateUtc="2020-08-24T13:03:00Z"/>
  <w16cex:commentExtensible w16cex:durableId="22EEB7CF" w16cex:dateUtc="2020-08-24T13:03:00Z"/>
  <w16cex:commentExtensible w16cex:durableId="22EEB869" w16cex:dateUtc="2020-08-24T13:06:00Z"/>
  <w16cex:commentExtensible w16cex:durableId="22EEBA3D" w16cex:dateUtc="2020-08-24T13:14:00Z"/>
  <w16cex:commentExtensible w16cex:durableId="22EEBA7E" w16cex:dateUtc="2020-08-24T13:15:00Z"/>
  <w16cex:commentExtensible w16cex:durableId="22EEBE03" w16cex:dateUtc="2020-08-24T13:30:00Z"/>
  <w16cex:commentExtensible w16cex:durableId="22EEBDE0" w16cex:dateUtc="2020-08-24T13:29:00Z"/>
  <w16cex:commentExtensible w16cex:durableId="22EEBE49" w16cex:dateUtc="2020-08-24T13:31:00Z"/>
  <w16cex:commentExtensible w16cex:durableId="22EEBEE9" w16cex:dateUtc="2020-08-24T13:34:00Z"/>
  <w16cex:commentExtensible w16cex:durableId="22EEBFAF" w16cex:dateUtc="2020-08-24T13:37:00Z"/>
  <w16cex:commentExtensible w16cex:durableId="22EEC051" w16cex:dateUtc="2020-08-24T13:40:00Z"/>
  <w16cex:commentExtensible w16cex:durableId="22EEC07E" w16cex:dateUtc="2020-08-24T13:41:00Z"/>
  <w16cex:commentExtensible w16cex:durableId="22EEC140" w16cex:dateUtc="2020-08-24T13:44:00Z"/>
  <w16cex:commentExtensible w16cex:durableId="22EEC190" w16cex:dateUtc="2020-08-24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99EAA" w16cid:durableId="22EEB36F"/>
  <w16cid:commentId w16cid:paraId="0A9A9DFD" w16cid:durableId="22EEB482"/>
  <w16cid:commentId w16cid:paraId="68ABB525" w16cid:durableId="22EEB505"/>
  <w16cid:commentId w16cid:paraId="3DC1F4BA" w16cid:durableId="22EEB6A5"/>
  <w16cid:commentId w16cid:paraId="274B2642" w16cid:durableId="22EEB734"/>
  <w16cid:commentId w16cid:paraId="09ADBD85" w16cid:durableId="22EEB7B7"/>
  <w16cid:commentId w16cid:paraId="29688195" w16cid:durableId="22EEB7CF"/>
  <w16cid:commentId w16cid:paraId="567A0528" w16cid:durableId="22EEB869"/>
  <w16cid:commentId w16cid:paraId="1BF334BB" w16cid:durableId="22F1499B"/>
  <w16cid:commentId w16cid:paraId="0C8FFAE4" w16cid:durableId="22EEBA3D"/>
  <w16cid:commentId w16cid:paraId="492A6612" w16cid:durableId="22EEBA7E"/>
  <w16cid:commentId w16cid:paraId="5B3F6D29" w16cid:durableId="22F1499E"/>
  <w16cid:commentId w16cid:paraId="2446FD22" w16cid:durableId="22F1499F"/>
  <w16cid:commentId w16cid:paraId="796A8CC5" w16cid:durableId="22EEBE03"/>
  <w16cid:commentId w16cid:paraId="4590E151" w16cid:durableId="22EEBDE0"/>
  <w16cid:commentId w16cid:paraId="5E66801C" w16cid:durableId="22EEBE49"/>
  <w16cid:commentId w16cid:paraId="4161B03A" w16cid:durableId="22EEBEE9"/>
  <w16cid:commentId w16cid:paraId="6F5B7E2D" w16cid:durableId="22EEBFAF"/>
  <w16cid:commentId w16cid:paraId="661E556A" w16cid:durableId="22EEC051"/>
  <w16cid:commentId w16cid:paraId="00FACFD6" w16cid:durableId="22EEC07E"/>
  <w16cid:commentId w16cid:paraId="79EF47B9" w16cid:durableId="22EEC140"/>
  <w16cid:commentId w16cid:paraId="45F1B60B" w16cid:durableId="22EEC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2010C" w14:textId="77777777" w:rsidR="006F3826" w:rsidRDefault="006F3826">
      <w:r>
        <w:separator/>
      </w:r>
    </w:p>
  </w:endnote>
  <w:endnote w:type="continuationSeparator" w:id="0">
    <w:p w14:paraId="00D88B22" w14:textId="77777777" w:rsidR="006F3826" w:rsidRDefault="006F3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77777777"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187E6BA2" w14:textId="77777777" w:rsidR="00FD217C" w:rsidRDefault="00FD217C">
    <w:pPr>
      <w:pStyle w:val="af3"/>
    </w:pPr>
    <w:r>
      <w:rPr>
        <w:rFonts w:hint="eastAsia"/>
      </w:rPr>
      <w:t>チーム名（同，英語名称）</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F9165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1A3FD9">
      <w:rPr>
        <w:rStyle w:val="ad"/>
        <w:noProof/>
        <w:szCs w:val="21"/>
      </w:rPr>
      <w:t>7</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E1969" w14:textId="77777777" w:rsidR="006F3826" w:rsidRDefault="006F3826">
      <w:r>
        <w:separator/>
      </w:r>
    </w:p>
  </w:footnote>
  <w:footnote w:type="continuationSeparator" w:id="0">
    <w:p w14:paraId="59DBF6C6" w14:textId="77777777" w:rsidR="006F3826" w:rsidRDefault="006F3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MORU KITAGAWA">
    <w15:presenceInfo w15:providerId="AD" w15:userId="S::e23553@jp.ibm.com::88f49e12-5c48-4d7e-8bb6-3e093cc92a5e"/>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819A2"/>
    <w:rsid w:val="00083492"/>
    <w:rsid w:val="000C1EE2"/>
    <w:rsid w:val="000F59A6"/>
    <w:rsid w:val="00163359"/>
    <w:rsid w:val="001767C8"/>
    <w:rsid w:val="0018351F"/>
    <w:rsid w:val="001A3FD9"/>
    <w:rsid w:val="001B417E"/>
    <w:rsid w:val="001B4F51"/>
    <w:rsid w:val="001D3075"/>
    <w:rsid w:val="001D6392"/>
    <w:rsid w:val="00234293"/>
    <w:rsid w:val="002A1431"/>
    <w:rsid w:val="002C44B4"/>
    <w:rsid w:val="002D0C3C"/>
    <w:rsid w:val="00321FAE"/>
    <w:rsid w:val="00333F24"/>
    <w:rsid w:val="00334CB2"/>
    <w:rsid w:val="00337495"/>
    <w:rsid w:val="003604BC"/>
    <w:rsid w:val="003627B0"/>
    <w:rsid w:val="00376B07"/>
    <w:rsid w:val="0039059B"/>
    <w:rsid w:val="003A2A40"/>
    <w:rsid w:val="003A5A4F"/>
    <w:rsid w:val="003A68DD"/>
    <w:rsid w:val="003D22E4"/>
    <w:rsid w:val="003F49B8"/>
    <w:rsid w:val="00465533"/>
    <w:rsid w:val="004773D6"/>
    <w:rsid w:val="004938EF"/>
    <w:rsid w:val="004B6FEF"/>
    <w:rsid w:val="004C50A7"/>
    <w:rsid w:val="004F030E"/>
    <w:rsid w:val="0050072C"/>
    <w:rsid w:val="00506375"/>
    <w:rsid w:val="005067DA"/>
    <w:rsid w:val="005543E3"/>
    <w:rsid w:val="00562400"/>
    <w:rsid w:val="00572764"/>
    <w:rsid w:val="00586B9B"/>
    <w:rsid w:val="00590941"/>
    <w:rsid w:val="005E07BD"/>
    <w:rsid w:val="00641718"/>
    <w:rsid w:val="006455DE"/>
    <w:rsid w:val="00676307"/>
    <w:rsid w:val="006813B7"/>
    <w:rsid w:val="00683A78"/>
    <w:rsid w:val="00690143"/>
    <w:rsid w:val="00692B25"/>
    <w:rsid w:val="0069673C"/>
    <w:rsid w:val="00697D35"/>
    <w:rsid w:val="006E4AF1"/>
    <w:rsid w:val="006F29FA"/>
    <w:rsid w:val="006F3826"/>
    <w:rsid w:val="00724765"/>
    <w:rsid w:val="00733498"/>
    <w:rsid w:val="007D1FA8"/>
    <w:rsid w:val="007D7BA1"/>
    <w:rsid w:val="007F0D07"/>
    <w:rsid w:val="00803F59"/>
    <w:rsid w:val="00820A33"/>
    <w:rsid w:val="008778A4"/>
    <w:rsid w:val="008866D4"/>
    <w:rsid w:val="008902A3"/>
    <w:rsid w:val="008F1577"/>
    <w:rsid w:val="00944202"/>
    <w:rsid w:val="00955193"/>
    <w:rsid w:val="00961439"/>
    <w:rsid w:val="00963BCE"/>
    <w:rsid w:val="00993F81"/>
    <w:rsid w:val="009E5737"/>
    <w:rsid w:val="00A475C6"/>
    <w:rsid w:val="00A50C37"/>
    <w:rsid w:val="00A54E10"/>
    <w:rsid w:val="00A62B80"/>
    <w:rsid w:val="00A97D6F"/>
    <w:rsid w:val="00AD04BA"/>
    <w:rsid w:val="00AE56D3"/>
    <w:rsid w:val="00B15A90"/>
    <w:rsid w:val="00B36DBC"/>
    <w:rsid w:val="00B44ABD"/>
    <w:rsid w:val="00B52E69"/>
    <w:rsid w:val="00B848DF"/>
    <w:rsid w:val="00B93F33"/>
    <w:rsid w:val="00B943F0"/>
    <w:rsid w:val="00B95F59"/>
    <w:rsid w:val="00BA191E"/>
    <w:rsid w:val="00BB15E7"/>
    <w:rsid w:val="00BD1441"/>
    <w:rsid w:val="00C020BC"/>
    <w:rsid w:val="00C15F0E"/>
    <w:rsid w:val="00D20E64"/>
    <w:rsid w:val="00D4324B"/>
    <w:rsid w:val="00D62F72"/>
    <w:rsid w:val="00D70726"/>
    <w:rsid w:val="00D851F3"/>
    <w:rsid w:val="00DA1F5B"/>
    <w:rsid w:val="00DA28E7"/>
    <w:rsid w:val="00DB1CA1"/>
    <w:rsid w:val="00DE0902"/>
    <w:rsid w:val="00DE5655"/>
    <w:rsid w:val="00E23E36"/>
    <w:rsid w:val="00E5262A"/>
    <w:rsid w:val="00E53830"/>
    <w:rsid w:val="00E545D5"/>
    <w:rsid w:val="00E707AD"/>
    <w:rsid w:val="00E90D52"/>
    <w:rsid w:val="00E92426"/>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oleObject" Target="embeddings/Microsoft_Excel_97-2003_Worksheet1.xls"/><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wmf"/><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2ED80-5221-45DC-8C10-1BD8C4B2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29</TotalTime>
  <Pages>7</Pages>
  <Words>997</Words>
  <Characters>5686</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8</cp:revision>
  <cp:lastPrinted>2004-12-22T03:50:00Z</cp:lastPrinted>
  <dcterms:created xsi:type="dcterms:W3CDTF">2020-08-24T15:52:00Z</dcterms:created>
  <dcterms:modified xsi:type="dcterms:W3CDTF">2020-08-26T11:52:00Z</dcterms:modified>
</cp:coreProperties>
</file>