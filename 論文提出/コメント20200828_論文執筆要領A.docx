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commentRangeStart w:id="0"/>
      <w:r w:rsidRPr="001D3075">
        <w:rPr>
          <w:rFonts w:hint="eastAsia"/>
          <w:color w:val="000000" w:themeColor="text1"/>
        </w:rPr>
        <w:t>サーバレスアーキテクチャー</w:t>
      </w:r>
      <w:commentRangeEnd w:id="0"/>
      <w:r w:rsidR="00567F16">
        <w:rPr>
          <w:rStyle w:val="af5"/>
          <w:rFonts w:eastAsia="ＭＳ 明朝"/>
        </w:rPr>
        <w:commentReference w:id="0"/>
      </w:r>
      <w:r w:rsidRPr="001D3075">
        <w:rPr>
          <w:rFonts w:hint="eastAsia"/>
          <w:color w:val="000000" w:themeColor="text1"/>
        </w:rPr>
        <w:t>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7777777" w:rsidR="00FD217C" w:rsidRDefault="00FD217C">
      <w:pPr>
        <w:pStyle w:val="a6"/>
      </w:pPr>
      <w:r>
        <w:rPr>
          <w:rFonts w:hint="eastAsia"/>
        </w:rPr>
        <w:t>How to write Paper</w:t>
      </w:r>
    </w:p>
    <w:p w14:paraId="0989C10B" w14:textId="77777777" w:rsidR="00FD217C" w:rsidRDefault="00FD217C">
      <w:pPr>
        <w:pStyle w:val="af0"/>
      </w:pPr>
      <w:r>
        <w:rPr>
          <w:rFonts w:hint="eastAsia"/>
        </w:rPr>
        <w:t xml:space="preserve">－　</w:t>
      </w:r>
      <w:r>
        <w:rPr>
          <w:rFonts w:hint="eastAsia"/>
        </w:rPr>
        <w:t>Format Template</w:t>
      </w:r>
      <w:r>
        <w:rPr>
          <w:rFonts w:hint="eastAsia"/>
        </w:rPr>
        <w:t xml:space="preserve">　－</w:t>
      </w:r>
    </w:p>
    <w:p w14:paraId="04BF7AD2" w14:textId="77777777" w:rsidR="00FD217C" w:rsidRDefault="00FD217C"/>
    <w:p w14:paraId="40D78A21" w14:textId="77777777" w:rsidR="00FD217C" w:rsidRDefault="00FD217C">
      <w:pPr>
        <w:pStyle w:val="a5"/>
      </w:pPr>
      <w:r>
        <w:rPr>
          <w:rFonts w:hint="eastAsia"/>
        </w:rPr>
        <w:t>Team</w:t>
      </w:r>
      <w:r>
        <w:rPr>
          <w:rStyle w:val="Char"/>
        </w:rPr>
        <w:t>’</w:t>
      </w:r>
      <w:r>
        <w:rPr>
          <w:rStyle w:val="Char"/>
          <w:rFonts w:hint="eastAsia"/>
        </w:rPr>
        <w:t>s name</w:t>
      </w:r>
      <w:r>
        <w:rPr>
          <w:rFonts w:hint="eastAsia"/>
        </w:rPr>
        <w:t>：</w:t>
      </w:r>
      <w:r>
        <w:rPr>
          <w:rFonts w:hint="eastAsia"/>
        </w:rPr>
        <w:t>Leader</w:t>
      </w:r>
      <w:r>
        <w:t>’</w:t>
      </w:r>
      <w:r>
        <w:rPr>
          <w:rFonts w:hint="eastAsia"/>
        </w:rPr>
        <w:t>s name</w:t>
      </w:r>
    </w:p>
    <w:p w14:paraId="27DAE48A" w14:textId="77777777" w:rsidR="00FD217C" w:rsidRDefault="00FD217C"/>
    <w:p w14:paraId="137E3FBA" w14:textId="77777777" w:rsidR="00DA1F5B" w:rsidRP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D5F81E2" w14:textId="77777777" w:rsidR="00FD217C" w:rsidRDefault="00FD217C">
      <w:pPr>
        <w:pStyle w:val="a8"/>
        <w:ind w:firstLine="100"/>
      </w:pPr>
      <w:proofErr w:type="gramStart"/>
      <w:r>
        <w:t>This manual guides</w:t>
      </w:r>
      <w:proofErr w:type="gramEnd"/>
      <w:r>
        <w:t xml:space="preserve"> you in writing an “</w:t>
      </w:r>
      <w:r>
        <w:rPr>
          <w:rFonts w:hint="eastAsia"/>
        </w:rPr>
        <w:t>JGS</w:t>
      </w:r>
      <w:r>
        <w:t xml:space="preserve"> Paper” in the proper format and structure. The guideline is prepared as an input format template to help you write a properly formatted paper by following the instructions explained in the body. The abstract of your paper should be written in this style, with five key words and phrases as shown below.</w:t>
      </w:r>
    </w:p>
    <w:p w14:paraId="0406A79A" w14:textId="77777777" w:rsidR="00FD217C" w:rsidRDefault="00FD217C"/>
    <w:p w14:paraId="0E587306" w14:textId="77777777" w:rsidR="00FD217C" w:rsidRDefault="00FD217C">
      <w:pPr>
        <w:pStyle w:val="af1"/>
      </w:pPr>
      <w:r>
        <w:rPr>
          <w:rFonts w:hint="eastAsia"/>
        </w:rPr>
        <w:t xml:space="preserve">Key Words &amp; Phrases </w:t>
      </w:r>
      <w:r>
        <w:rPr>
          <w:rFonts w:hint="eastAsia"/>
        </w:rPr>
        <w:t>：執筆要領，論文テンプレート，発明提出，フォーマット，参考文献</w:t>
      </w:r>
    </w:p>
    <w:p w14:paraId="724169DE" w14:textId="77777777" w:rsidR="00FD217C" w:rsidRDefault="00FD217C">
      <w:pPr>
        <w:pStyle w:val="af2"/>
      </w:pPr>
      <w:r>
        <w:rPr>
          <w:rFonts w:hint="eastAsia"/>
        </w:rPr>
        <w:t xml:space="preserve">　　　　　　　　　　</w:t>
      </w:r>
      <w:r>
        <w:rPr>
          <w:rFonts w:hint="eastAsia"/>
        </w:rPr>
        <w:t xml:space="preserve"> paper guideline, paper template, invention submission, format, references</w:t>
      </w:r>
    </w:p>
    <w:p w14:paraId="52876ECC" w14:textId="77777777" w:rsidR="00FD217C" w:rsidRDefault="00FD217C"/>
    <w:p w14:paraId="30B25968" w14:textId="77777777" w:rsidR="00FD217C" w:rsidRDefault="00FD217C">
      <w:pPr>
        <w:sectPr w:rsidR="00FD217C">
          <w:footerReference w:type="default" r:id="rId12"/>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0FAB2807" w:rsidR="008778A4" w:rsidRPr="00B67AFE" w:rsidRDefault="008778A4" w:rsidP="00376B07">
      <w:pPr>
        <w:pStyle w:val="aa"/>
        <w:ind w:firstLine="220"/>
        <w:rPr>
          <w:color w:val="0000FF"/>
        </w:rPr>
      </w:pPr>
      <w:r w:rsidRPr="009A20F1">
        <w:rPr>
          <w:rFonts w:hint="eastAsia"/>
          <w:szCs w:val="22"/>
        </w:rPr>
        <w:t>日々新たなデジタル技術が開発されている昨今</w:t>
      </w:r>
      <w:r>
        <w:rPr>
          <w:rFonts w:hint="eastAsia"/>
          <w:szCs w:val="22"/>
        </w:rPr>
        <w:t>，</w:t>
      </w:r>
      <w:commentRangeStart w:id="1"/>
      <w:r w:rsidRPr="009A20F1">
        <w:rPr>
          <w:rFonts w:hint="eastAsia"/>
          <w:szCs w:val="22"/>
        </w:rPr>
        <w:t>IT</w:t>
      </w:r>
      <w:r w:rsidRPr="009A20F1">
        <w:rPr>
          <w:rFonts w:hint="eastAsia"/>
          <w:szCs w:val="22"/>
        </w:rPr>
        <w:t>業界のみならず様々な業種でデジタル技術を駆使したビジネスが創出され</w:t>
      </w:r>
      <w:commentRangeEnd w:id="1"/>
      <w:r w:rsidR="003D22E4">
        <w:rPr>
          <w:rStyle w:val="af5"/>
        </w:rPr>
        <w:commentReference w:id="1"/>
      </w:r>
      <w:r>
        <w:rPr>
          <w:rFonts w:hint="eastAsia"/>
          <w:szCs w:val="22"/>
        </w:rPr>
        <w:t>，</w:t>
      </w:r>
      <w:r w:rsidRPr="009A20F1">
        <w:rPr>
          <w:rFonts w:hint="eastAsia"/>
          <w:szCs w:val="22"/>
        </w:rPr>
        <w:t>企業価値を高めている</w:t>
      </w:r>
      <w:r>
        <w:rPr>
          <w:rFonts w:hint="eastAsia"/>
          <w:szCs w:val="22"/>
        </w:rPr>
        <w:t>．</w:t>
      </w:r>
      <w:r w:rsidR="00376B07">
        <w:t>こうした中で</w:t>
      </w:r>
      <w:r w:rsidR="00376B07">
        <w:rPr>
          <w:rFonts w:hint="eastAsia"/>
        </w:rPr>
        <w:t>，</w:t>
      </w:r>
      <w:r w:rsidR="00376B07">
        <w:t>各企業は競争力維持・強化のために</w:t>
      </w:r>
      <w:r w:rsidR="00376B07">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commentRangeStart w:id="2"/>
      <w:r w:rsidR="00376B07" w:rsidRPr="00B67AFE">
        <w:rPr>
          <w:rFonts w:hint="eastAsia"/>
          <w:color w:val="0000FF"/>
        </w:rPr>
        <w:t>我が国企業においては、多くの経営者が</w:t>
      </w:r>
      <w:r w:rsidR="00376B07" w:rsidRPr="00B67AFE">
        <w:rPr>
          <w:rFonts w:hint="eastAsia"/>
          <w:color w:val="0000FF"/>
        </w:rPr>
        <w:t xml:space="preserve"> DX </w:t>
      </w:r>
      <w:r w:rsidR="00376B07" w:rsidRPr="00B67AFE">
        <w:rPr>
          <w:rFonts w:hint="eastAsia"/>
          <w:color w:val="0000FF"/>
        </w:rPr>
        <w:t>の必要性を認識し，</w:t>
      </w:r>
      <w:r w:rsidR="00376B07" w:rsidRPr="00B67AFE">
        <w:rPr>
          <w:rFonts w:hint="eastAsia"/>
          <w:color w:val="0000FF"/>
        </w:rPr>
        <w:t xml:space="preserve">DX </w:t>
      </w:r>
      <w:r w:rsidR="00376B07" w:rsidRPr="00B67AFE">
        <w:rPr>
          <w:rFonts w:hint="eastAsia"/>
          <w:color w:val="0000FF"/>
        </w:rPr>
        <w:t>を進めるべく，デジタル部門を設置する等の取組が見られる。しかしながら、</w:t>
      </w:r>
      <w:proofErr w:type="spellStart"/>
      <w:r w:rsidR="00376B07" w:rsidRPr="00B67AFE">
        <w:rPr>
          <w:rFonts w:hint="eastAsia"/>
          <w:color w:val="0000FF"/>
        </w:rPr>
        <w:t>Po</w:t>
      </w:r>
      <w:r w:rsidR="00376B07" w:rsidRPr="00B67AFE">
        <w:rPr>
          <w:color w:val="0000FF"/>
        </w:rPr>
        <w:t>C</w:t>
      </w:r>
      <w:proofErr w:type="spellEnd"/>
      <w:r w:rsidR="00376B07" w:rsidRPr="00B67AFE">
        <w:rPr>
          <w:rFonts w:hint="eastAsia"/>
          <w:color w:val="0000FF"/>
        </w:rPr>
        <w:t>を繰り返す等、ある程度の投資は行われるものの実際のビジネス変革には繋がっていないという状況が多くの企業に見られる現状にある．</w:t>
      </w:r>
      <w:commentRangeEnd w:id="2"/>
      <w:r w:rsidR="00567F16">
        <w:rPr>
          <w:rStyle w:val="af5"/>
        </w:rPr>
        <w:commentReference w:id="2"/>
      </w:r>
      <w:commentRangeStart w:id="3"/>
      <w:r w:rsidR="00376B07" w:rsidRPr="00B67AFE">
        <w:rPr>
          <w:color w:val="0000FF"/>
        </w:rPr>
        <w:t>既存システムが老朽化・複雑化・ブラックボックス化する中では</w:t>
      </w:r>
      <w:r w:rsidR="00376B07" w:rsidRPr="00B67AFE">
        <w:rPr>
          <w:rFonts w:hint="eastAsia"/>
          <w:color w:val="0000FF"/>
        </w:rPr>
        <w:t>，</w:t>
      </w:r>
      <w:r w:rsidR="00376B07" w:rsidRPr="00B67AFE">
        <w:rPr>
          <w:color w:val="0000FF"/>
        </w:rPr>
        <w:t>データを十分に活用しきれず</w:t>
      </w:r>
      <w:r w:rsidR="00376B07" w:rsidRPr="00B67AFE">
        <w:rPr>
          <w:rFonts w:hint="eastAsia"/>
          <w:color w:val="0000FF"/>
        </w:rPr>
        <w:t>，</w:t>
      </w:r>
      <w:r w:rsidR="00376B07" w:rsidRPr="00B67AFE">
        <w:rPr>
          <w:color w:val="0000FF"/>
        </w:rPr>
        <w:t>新しいデジタル技術を導入したとしても、データの利活用・連携が限定的であるため、その効果も限定的となってしまうという問題が指摘されている</w:t>
      </w:r>
      <w:r w:rsidRPr="00B67AFE">
        <w:rPr>
          <w:rFonts w:hint="eastAsia"/>
          <w:color w:val="0000FF"/>
          <w:szCs w:val="22"/>
        </w:rPr>
        <w:t>．</w:t>
      </w:r>
      <w:commentRangeEnd w:id="3"/>
      <w:r w:rsidR="003D22E4" w:rsidRPr="00B67AFE">
        <w:rPr>
          <w:rStyle w:val="af5"/>
          <w:color w:val="0000FF"/>
        </w:rPr>
        <w:commentReference w:id="3"/>
      </w:r>
      <w:r w:rsidRPr="00B67AFE">
        <w:rPr>
          <w:rFonts w:hint="eastAsia"/>
          <w:color w:val="0000FF"/>
          <w:szCs w:val="22"/>
        </w:rPr>
        <w:t>経済産業省のレポートによれば，</w:t>
      </w:r>
      <w:r w:rsidR="00AE56D3" w:rsidRPr="00B67AFE">
        <w:rPr>
          <w:rFonts w:hint="eastAsia"/>
          <w:color w:val="0000FF"/>
          <w:szCs w:val="22"/>
        </w:rPr>
        <w:t>老朽化・複雑化した既存システム</w:t>
      </w:r>
      <w:r w:rsidRPr="00B67AFE">
        <w:rPr>
          <w:rFonts w:hint="eastAsia"/>
          <w:color w:val="0000FF"/>
          <w:szCs w:val="22"/>
        </w:rPr>
        <w:t>が</w:t>
      </w:r>
      <w:r w:rsidR="00AE56D3" w:rsidRPr="00B67AFE">
        <w:rPr>
          <w:rFonts w:hint="eastAsia"/>
          <w:color w:val="0000FF"/>
          <w:szCs w:val="22"/>
        </w:rPr>
        <w:t>このまま</w:t>
      </w:r>
      <w:r w:rsidRPr="00B67AFE">
        <w:rPr>
          <w:rFonts w:hint="eastAsia"/>
          <w:color w:val="0000FF"/>
          <w:szCs w:val="22"/>
        </w:rPr>
        <w:t>継続して使用された場合，</w:t>
      </w:r>
      <w:r w:rsidRPr="00B67AFE">
        <w:rPr>
          <w:rFonts w:hint="eastAsia"/>
          <w:color w:val="0000FF"/>
          <w:szCs w:val="22"/>
        </w:rPr>
        <w:t>2025</w:t>
      </w:r>
      <w:r w:rsidRPr="00B67AFE">
        <w:rPr>
          <w:rFonts w:hint="eastAsia"/>
          <w:color w:val="0000FF"/>
          <w:szCs w:val="22"/>
        </w:rPr>
        <w:t>年～</w:t>
      </w:r>
      <w:r w:rsidRPr="00B67AFE">
        <w:rPr>
          <w:rFonts w:hint="eastAsia"/>
          <w:color w:val="0000FF"/>
          <w:szCs w:val="22"/>
        </w:rPr>
        <w:t>2030</w:t>
      </w:r>
      <w:r w:rsidRPr="00B67AFE">
        <w:rPr>
          <w:rFonts w:hint="eastAsia"/>
          <w:color w:val="0000FF"/>
          <w:szCs w:val="22"/>
        </w:rPr>
        <w:t>年の間に最大</w:t>
      </w:r>
      <w:r w:rsidRPr="00B67AFE">
        <w:rPr>
          <w:rFonts w:hint="eastAsia"/>
          <w:color w:val="0000FF"/>
          <w:szCs w:val="22"/>
        </w:rPr>
        <w:t>12</w:t>
      </w:r>
      <w:r w:rsidRPr="00B67AFE">
        <w:rPr>
          <w:rFonts w:hint="eastAsia"/>
          <w:color w:val="0000FF"/>
          <w:szCs w:val="22"/>
        </w:rPr>
        <w:t>兆円の経済損失が生じると推定されている</w:t>
      </w:r>
      <w:r w:rsidRPr="00B67AFE">
        <w:rPr>
          <w:rFonts w:hint="eastAsia"/>
          <w:color w:val="0000FF"/>
          <w:szCs w:val="22"/>
        </w:rPr>
        <w:t>[1]</w:t>
      </w:r>
      <w:r w:rsidRPr="00B67AFE">
        <w:rPr>
          <w:rFonts w:hint="eastAsia"/>
          <w:color w:val="0000FF"/>
          <w:szCs w:val="22"/>
        </w:rPr>
        <w:t>．</w:t>
      </w:r>
      <w:r w:rsidRPr="00B67AFE">
        <w:rPr>
          <w:rFonts w:hint="eastAsia"/>
          <w:color w:val="0000FF"/>
          <w:szCs w:val="22"/>
        </w:rPr>
        <w:t xml:space="preserve"> </w:t>
      </w:r>
    </w:p>
    <w:p w14:paraId="4D7C463B" w14:textId="68F069A0" w:rsidR="008778A4" w:rsidRPr="00B67AFE" w:rsidRDefault="00376B07" w:rsidP="008778A4">
      <w:pPr>
        <w:pStyle w:val="aa"/>
        <w:ind w:firstLine="220"/>
        <w:rPr>
          <w:color w:val="0000FF"/>
          <w:szCs w:val="22"/>
        </w:rPr>
      </w:pPr>
      <w:r w:rsidRPr="00B67AFE">
        <w:rPr>
          <w:color w:val="0000FF"/>
        </w:rPr>
        <w:t>既存の</w:t>
      </w:r>
      <w:r w:rsidRPr="00B67AFE">
        <w:rPr>
          <w:color w:val="0000FF"/>
        </w:rPr>
        <w:t xml:space="preserve"> IT </w:t>
      </w:r>
      <w:r w:rsidRPr="00B67AFE">
        <w:rPr>
          <w:color w:val="0000FF"/>
        </w:rPr>
        <w:t>システムを巡る問題を解消しない限りは</w:t>
      </w:r>
      <w:r w:rsidRPr="00B67AFE">
        <w:rPr>
          <w:rFonts w:hint="eastAsia"/>
          <w:color w:val="0000FF"/>
        </w:rPr>
        <w:t>，</w:t>
      </w:r>
      <w:r w:rsidRPr="00B67AFE">
        <w:rPr>
          <w:color w:val="0000FF"/>
        </w:rPr>
        <w:t>DX</w:t>
      </w:r>
      <w:r w:rsidRPr="00B67AFE">
        <w:rPr>
          <w:color w:val="0000FF"/>
        </w:rPr>
        <w:t>を本格的に展開することは困難であると考えられる</w:t>
      </w:r>
      <w:r w:rsidRPr="00B67AFE">
        <w:rPr>
          <w:rFonts w:hint="eastAsia"/>
          <w:color w:val="0000FF"/>
        </w:rPr>
        <w:t>．</w:t>
      </w:r>
      <w:r w:rsidR="008778A4" w:rsidRPr="00B67AFE">
        <w:rPr>
          <w:rFonts w:hint="eastAsia"/>
          <w:color w:val="0000FF"/>
          <w:szCs w:val="22"/>
        </w:rPr>
        <w:t>しかし既存</w:t>
      </w:r>
      <w:r w:rsidRPr="00B67AFE">
        <w:rPr>
          <w:rFonts w:hint="eastAsia"/>
          <w:color w:val="0000FF"/>
          <w:szCs w:val="22"/>
        </w:rPr>
        <w:t>の</w:t>
      </w:r>
      <w:r w:rsidRPr="00B67AFE">
        <w:rPr>
          <w:rFonts w:hint="eastAsia"/>
          <w:color w:val="0000FF"/>
          <w:szCs w:val="22"/>
        </w:rPr>
        <w:t>I</w:t>
      </w:r>
      <w:r w:rsidRPr="00B67AFE">
        <w:rPr>
          <w:color w:val="0000FF"/>
          <w:szCs w:val="22"/>
        </w:rPr>
        <w:t>T</w:t>
      </w:r>
      <w:r w:rsidR="008778A4" w:rsidRPr="00B67AFE">
        <w:rPr>
          <w:rFonts w:hint="eastAsia"/>
          <w:color w:val="0000FF"/>
          <w:szCs w:val="22"/>
        </w:rPr>
        <w:t>システムの改修は</w:t>
      </w:r>
      <w:commentRangeStart w:id="4"/>
      <w:r w:rsidR="008778A4" w:rsidRPr="00B67AFE">
        <w:rPr>
          <w:rFonts w:hint="eastAsia"/>
          <w:color w:val="0000FF"/>
          <w:szCs w:val="22"/>
        </w:rPr>
        <w:t>大規模かつ長期のプロジェクトとなるため</w:t>
      </w:r>
      <w:commentRangeEnd w:id="4"/>
      <w:r w:rsidR="003D22E4" w:rsidRPr="00B67AFE">
        <w:rPr>
          <w:rStyle w:val="af5"/>
          <w:color w:val="0000FF"/>
        </w:rPr>
        <w:commentReference w:id="4"/>
      </w:r>
      <w:r w:rsidR="008778A4" w:rsidRPr="00B67AFE">
        <w:rPr>
          <w:rFonts w:hint="eastAsia"/>
          <w:color w:val="0000FF"/>
          <w:szCs w:val="22"/>
        </w:rPr>
        <w:t>，</w:t>
      </w:r>
      <w:r w:rsidR="008778A4" w:rsidRPr="00B67AFE">
        <w:rPr>
          <w:rFonts w:hint="eastAsia"/>
          <w:color w:val="0000FF"/>
          <w:szCs w:val="22"/>
        </w:rPr>
        <w:t>スピーディに効果を得ることができない．そこで，頻繁に改修が求められるビジネスロジック又は新規に作成するビジネスロジックについて，新たなデジタル技術を使用して構築することで，ビジネスモデルの変化に迅速に追従できるようにする必要がある．</w:t>
      </w:r>
      <w:r w:rsidR="008778A4" w:rsidRPr="00B67AFE">
        <w:rPr>
          <w:rFonts w:hint="eastAsia"/>
          <w:color w:val="0000FF"/>
          <w:szCs w:val="22"/>
        </w:rPr>
        <w:t xml:space="preserve"> </w:t>
      </w:r>
    </w:p>
    <w:p w14:paraId="339F232C" w14:textId="47EDCD34" w:rsidR="008778A4" w:rsidRPr="00DA1F5B" w:rsidRDefault="008778A4" w:rsidP="008778A4">
      <w:pPr>
        <w:pStyle w:val="aa"/>
        <w:ind w:firstLine="220"/>
        <w:rPr>
          <w:szCs w:val="22"/>
        </w:rPr>
      </w:pPr>
      <w:r w:rsidRPr="009A20F1">
        <w:rPr>
          <w:rFonts w:hint="eastAsia"/>
          <w:szCs w:val="22"/>
        </w:rPr>
        <w:t>近年</w:t>
      </w:r>
      <w:r>
        <w:rPr>
          <w:rFonts w:hint="eastAsia"/>
          <w:szCs w:val="22"/>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commentRangeStart w:id="5"/>
      <w:r w:rsidRPr="009A20F1">
        <w:rPr>
          <w:rFonts w:hint="eastAsia"/>
          <w:szCs w:val="22"/>
        </w:rPr>
        <w:t>各クラウド</w:t>
      </w:r>
      <w:r w:rsidR="00562400">
        <w:rPr>
          <w:rFonts w:hint="eastAsia"/>
          <w:szCs w:val="22"/>
        </w:rPr>
        <w:t>事業者</w:t>
      </w:r>
      <w:commentRangeEnd w:id="5"/>
      <w:r w:rsidR="00567F16">
        <w:rPr>
          <w:rStyle w:val="af5"/>
        </w:rPr>
        <w:commentReference w:id="5"/>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本論文では，サーバレスアーキテクチャーの適用により</w:t>
      </w:r>
      <w:commentRangeStart w:id="6"/>
      <w:r w:rsidR="00DA1F5B" w:rsidRPr="00DA1F5B">
        <w:rPr>
          <w:rFonts w:hint="eastAsia"/>
          <w:szCs w:val="22"/>
        </w:rPr>
        <w:t>ビジネスアジリティが向上するのか，モデルシステムを実装することで検証を行う．</w:t>
      </w:r>
      <w:commentRangeEnd w:id="6"/>
      <w:r w:rsidR="00514AED">
        <w:rPr>
          <w:rStyle w:val="af5"/>
        </w:rPr>
        <w:commentReference w:id="6"/>
      </w:r>
      <w:r w:rsidR="00DA1F5B" w:rsidRPr="00DA1F5B">
        <w:rPr>
          <w:rFonts w:hint="eastAsia"/>
          <w:szCs w:val="22"/>
        </w:rPr>
        <w:t>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w:t>
      </w:r>
      <w:commentRangeStart w:id="7"/>
      <w:r w:rsidR="00DA1F5B" w:rsidRPr="00DA1F5B">
        <w:rPr>
          <w:rFonts w:hint="eastAsia"/>
          <w:szCs w:val="22"/>
        </w:rPr>
        <w:t>成果物の作成量</w:t>
      </w:r>
      <w:commentRangeEnd w:id="7"/>
      <w:r w:rsidR="00514AED">
        <w:rPr>
          <w:rStyle w:val="af5"/>
        </w:rPr>
        <w:commentReference w:id="7"/>
      </w:r>
      <w:r w:rsidR="00DA1F5B" w:rsidRPr="00DA1F5B">
        <w:rPr>
          <w:rFonts w:hint="eastAsia"/>
          <w:szCs w:val="22"/>
        </w:rPr>
        <w:t>及び構築作業時間の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B150B60" w14:textId="77777777" w:rsidR="00FD217C" w:rsidRPr="008778A4" w:rsidRDefault="00FD217C">
      <w:pPr>
        <w:pStyle w:val="aa"/>
        <w:ind w:firstLineChars="0" w:firstLine="0"/>
        <w:rPr>
          <w:szCs w:val="22"/>
        </w:rPr>
      </w:pP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t>２．サーバレスアーキテクチャーとは</w:t>
      </w:r>
      <w:r>
        <w:rPr>
          <w:rFonts w:eastAsia="ＭＳ ゴシック"/>
          <w:szCs w:val="22"/>
        </w:rPr>
        <w:t xml:space="preserve"> </w:t>
      </w:r>
    </w:p>
    <w:p w14:paraId="62E9D296" w14:textId="77777777" w:rsidR="00DA1F5B" w:rsidRPr="00DA1F5B" w:rsidRDefault="000F59A6" w:rsidP="00DA1F5B">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w:t>
      </w:r>
      <w:proofErr w:type="gramStart"/>
      <w:r w:rsidR="00DA1F5B" w:rsidRPr="00DA1F5B">
        <w:rPr>
          <w:rFonts w:hint="eastAsia"/>
          <w:color w:val="000000"/>
        </w:rPr>
        <w:t>゙</w:t>
      </w:r>
      <w:proofErr w:type="gramEnd"/>
      <w:r w:rsidR="00DA1F5B" w:rsidRPr="00DA1F5B">
        <w:rPr>
          <w:rFonts w:hint="eastAsia"/>
          <w:color w:val="000000"/>
        </w:rPr>
        <w:t>レスアーキテクチャーの適用検討フ</w:t>
      </w:r>
      <w:proofErr w:type="gramStart"/>
      <w:r w:rsidR="00DA1F5B" w:rsidRPr="00DA1F5B">
        <w:rPr>
          <w:rFonts w:hint="eastAsia"/>
          <w:color w:val="000000"/>
        </w:rPr>
        <w:t>゚</w:t>
      </w:r>
      <w:proofErr w:type="gramEnd"/>
      <w:r w:rsidR="00DA1F5B" w:rsidRPr="00DA1F5B">
        <w:rPr>
          <w:rFonts w:hint="eastAsia"/>
          <w:color w:val="000000"/>
        </w:rPr>
        <w:t>ロセスの提案」</w:t>
      </w:r>
      <w:r w:rsidR="00DA1F5B" w:rsidRPr="00DA1F5B">
        <w:rPr>
          <w:color w:val="000000"/>
        </w:rPr>
        <w:t>[2]</w:t>
      </w:r>
      <w:r w:rsidR="00DA1F5B" w:rsidRPr="00DA1F5B">
        <w:rPr>
          <w:rFonts w:hint="eastAsia"/>
          <w:color w:val="000000"/>
        </w:rPr>
        <w:t>の定義と同意とする．</w:t>
      </w:r>
      <w:commentRangeStart w:id="8"/>
      <w:commentRangeEnd w:id="8"/>
      <w:r w:rsidR="00A50C37">
        <w:rPr>
          <w:rStyle w:val="af5"/>
        </w:rPr>
        <w:commentReference w:id="8"/>
      </w:r>
    </w:p>
    <w:p w14:paraId="3F409FFB" w14:textId="77777777" w:rsidR="000F59A6" w:rsidRPr="00DA1F5B" w:rsidRDefault="00DA1F5B" w:rsidP="000F59A6">
      <w:pPr>
        <w:adjustRightInd w:val="0"/>
        <w:rPr>
          <w:color w:val="000000"/>
        </w:rPr>
      </w:pPr>
      <w:r w:rsidRPr="00DA1F5B">
        <w:rPr>
          <w:rFonts w:hint="eastAsia"/>
          <w:color w:val="000000"/>
        </w:rPr>
        <w:t>サーバレスとは、「サーハ</w:t>
      </w:r>
      <w:proofErr w:type="gramStart"/>
      <w:r w:rsidRPr="00DA1F5B">
        <w:rPr>
          <w:rFonts w:hint="eastAsia"/>
          <w:color w:val="000000"/>
        </w:rPr>
        <w:t>゙</w:t>
      </w:r>
      <w:proofErr w:type="gramEnd"/>
      <w:r w:rsidRPr="00DA1F5B">
        <w:rPr>
          <w:rFonts w:hint="eastAsia"/>
          <w:color w:val="000000"/>
        </w:rPr>
        <w:t>管理を必要としないアフ</w:t>
      </w:r>
      <w:proofErr w:type="gramStart"/>
      <w:r w:rsidRPr="00DA1F5B">
        <w:rPr>
          <w:rFonts w:hint="eastAsia"/>
          <w:color w:val="000000"/>
        </w:rPr>
        <w:t>゚</w:t>
      </w:r>
      <w:proofErr w:type="gramEnd"/>
      <w:r w:rsidRPr="00DA1F5B">
        <w:rPr>
          <w:rFonts w:hint="eastAsia"/>
          <w:color w:val="000000"/>
        </w:rPr>
        <w:t>リケーションの構築と実行の概念」</w:t>
      </w:r>
      <w:r w:rsidRPr="00DA1F5B">
        <w:rPr>
          <w:color w:val="000000"/>
        </w:rPr>
        <w:t>[2]</w:t>
      </w:r>
      <w:r w:rsidRPr="00DA1F5B">
        <w:rPr>
          <w:rFonts w:hint="eastAsia"/>
          <w:color w:val="000000"/>
        </w:rPr>
        <w:t>のこと</w:t>
      </w:r>
      <w:r w:rsidRPr="00DA1F5B">
        <w:rPr>
          <w:rFonts w:hint="eastAsia"/>
          <w:color w:val="000000"/>
        </w:rPr>
        <w:lastRenderedPageBreak/>
        <w:t>であり、代表的な実現方法として</w:t>
      </w:r>
      <w:proofErr w:type="spellStart"/>
      <w:r w:rsidRPr="00DA1F5B">
        <w:rPr>
          <w:color w:val="000000"/>
        </w:rPr>
        <w:t>FaaS</w:t>
      </w:r>
      <w:proofErr w:type="spellEnd"/>
      <w:r w:rsidRPr="00DA1F5B">
        <w:rPr>
          <w:rFonts w:hint="eastAsia"/>
          <w:color w:val="000000"/>
        </w:rPr>
        <w:t>（</w:t>
      </w:r>
      <w:r w:rsidRPr="00DA1F5B">
        <w:rPr>
          <w:color w:val="000000"/>
        </w:rPr>
        <w:t>Function as a Service</w:t>
      </w:r>
      <w:r w:rsidRPr="00DA1F5B">
        <w:rPr>
          <w:rFonts w:hint="eastAsia"/>
          <w:color w:val="000000"/>
        </w:rPr>
        <w:t>）と</w:t>
      </w:r>
      <w:r w:rsidRPr="00DA1F5B">
        <w:rPr>
          <w:color w:val="000000"/>
        </w:rPr>
        <w:t>BaaS</w:t>
      </w:r>
      <w:r w:rsidRPr="00DA1F5B">
        <w:rPr>
          <w:rFonts w:hint="eastAsia"/>
          <w:color w:val="000000"/>
        </w:rPr>
        <w:t>（</w:t>
      </w:r>
      <w:r w:rsidRPr="00DA1F5B">
        <w:rPr>
          <w:color w:val="000000"/>
        </w:rPr>
        <w:t>Backend as a Service</w:t>
      </w:r>
      <w:r w:rsidRPr="00DA1F5B">
        <w:rPr>
          <w:rFonts w:hint="eastAsia"/>
          <w:color w:val="000000"/>
        </w:rPr>
        <w:t>）がある．これら</w:t>
      </w:r>
      <w:proofErr w:type="spellStart"/>
      <w:r w:rsidRPr="00DA1F5B">
        <w:rPr>
          <w:color w:val="000000"/>
        </w:rPr>
        <w:t>FaaS</w:t>
      </w:r>
      <w:proofErr w:type="spellEnd"/>
      <w:r w:rsidRPr="00DA1F5B">
        <w:rPr>
          <w:rFonts w:hint="eastAsia"/>
          <w:color w:val="000000"/>
        </w:rPr>
        <w:t>と</w:t>
      </w:r>
      <w:r w:rsidRPr="00DA1F5B">
        <w:rPr>
          <w:color w:val="000000"/>
        </w:rPr>
        <w:t>BaaS</w:t>
      </w:r>
      <w:r w:rsidRPr="00DA1F5B">
        <w:rPr>
          <w:rFonts w:hint="eastAsia"/>
          <w:color w:val="000000"/>
        </w:rPr>
        <w:t>の個別機能を組み合わせたシステム構成をサーバレスアーキテクチャー</w:t>
      </w:r>
      <w:commentRangeStart w:id="9"/>
      <w:r w:rsidRPr="00DA1F5B">
        <w:rPr>
          <w:rFonts w:hint="eastAsia"/>
          <w:color w:val="000000"/>
        </w:rPr>
        <w:t>とする</w:t>
      </w:r>
      <w:commentRangeEnd w:id="9"/>
      <w:r w:rsidR="00514AED">
        <w:rPr>
          <w:rStyle w:val="af5"/>
        </w:rPr>
        <w:commentReference w:id="9"/>
      </w:r>
      <w:r w:rsidRPr="00DA1F5B">
        <w:rPr>
          <w:rFonts w:hint="eastAsia"/>
          <w:color w:val="000000"/>
        </w:rPr>
        <w:t>．</w:t>
      </w:r>
      <w:r w:rsidRPr="00DA1F5B">
        <w:rPr>
          <w:color w:val="000000"/>
        </w:rPr>
        <w:t>[2]</w:t>
      </w:r>
    </w:p>
    <w:p w14:paraId="2D4631B5"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78EDB834" w14:textId="77777777" w:rsidR="000F59A6" w:rsidRDefault="000F59A6" w:rsidP="000F59A6">
      <w:pPr>
        <w:adjustRightInd w:val="0"/>
      </w:pPr>
      <w:r>
        <w:rPr>
          <w:rFonts w:eastAsia="ＭＳ ゴシック" w:hint="eastAsia"/>
          <w:color w:val="000000"/>
        </w:rPr>
        <w:t xml:space="preserve">　</w:t>
      </w:r>
      <w:r>
        <w:rPr>
          <w:rFonts w:hint="eastAsia"/>
        </w:rPr>
        <w:t>サーバレスには</w:t>
      </w:r>
      <w:r>
        <w:t xml:space="preserve">, </w:t>
      </w:r>
      <w:commentRangeStart w:id="10"/>
      <w:proofErr w:type="gramStart"/>
      <w:r w:rsidRPr="004F030E">
        <w:rPr>
          <w:rFonts w:hint="eastAsia"/>
          <w:color w:val="FF0000"/>
        </w:rPr>
        <w:t>各</w:t>
      </w:r>
      <w:proofErr w:type="gramEnd"/>
      <w:r>
        <w:rPr>
          <w:rFonts w:hint="eastAsia"/>
        </w:rPr>
        <w:t>クラウド事業者</w:t>
      </w:r>
      <w:proofErr w:type="gramStart"/>
      <w:r>
        <w:rPr>
          <w:rFonts w:hint="eastAsia"/>
        </w:rPr>
        <w:t>ごと</w:t>
      </w:r>
      <w:commentRangeEnd w:id="10"/>
      <w:proofErr w:type="gramEnd"/>
      <w:r w:rsidR="00A50C37">
        <w:rPr>
          <w:rStyle w:val="af5"/>
        </w:rPr>
        <w:commentReference w:id="10"/>
      </w:r>
      <w:r>
        <w:rPr>
          <w:rFonts w:hint="eastAsia"/>
        </w:rPr>
        <w:t>に様々な特徴が存在するが，ここでは代表的な</w:t>
      </w:r>
      <w:commentRangeStart w:id="11"/>
      <w:r>
        <w:rPr>
          <w:rFonts w:hint="eastAsia"/>
        </w:rPr>
        <w:t>特徴</w:t>
      </w:r>
      <w:commentRangeEnd w:id="11"/>
      <w:r w:rsidR="00514AED">
        <w:rPr>
          <w:rStyle w:val="af5"/>
        </w:rPr>
        <w:commentReference w:id="11"/>
      </w:r>
      <w:r>
        <w:rPr>
          <w:rFonts w:hint="eastAsia"/>
        </w:rPr>
        <w:t>について述べる．</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77777777" w:rsidR="00724765" w:rsidRDefault="00993F81" w:rsidP="000F59A6">
      <w:pPr>
        <w:pStyle w:val="af4"/>
        <w:adjustRightInd w:val="0"/>
        <w:ind w:leftChars="0" w:left="420"/>
      </w:pPr>
      <w:r w:rsidRPr="00993F81">
        <w:rPr>
          <w:rFonts w:hint="eastAsia"/>
        </w:rPr>
        <w:t>サーバーやランタイム等のアプリケーションの実行に必要な基盤環境については，図１</w:t>
      </w:r>
      <w:r w:rsidRPr="00993F81">
        <w:rPr>
          <w:rFonts w:hint="eastAsia"/>
        </w:rPr>
        <w:t>[xx]</w:t>
      </w:r>
      <w:r w:rsidRPr="00993F81">
        <w:rPr>
          <w:rFonts w:hint="eastAsia"/>
        </w:rPr>
        <w:t>の通り、クラウド事業者の責任の下，運用・管理されている．そのため、</w:t>
      </w:r>
      <w:commentRangeStart w:id="12"/>
      <w:r w:rsidRPr="00993F81">
        <w:rPr>
          <w:rFonts w:hint="eastAsia"/>
        </w:rPr>
        <w:t>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12"/>
      <w:r w:rsidR="00733498">
        <w:rPr>
          <w:rStyle w:val="af5"/>
        </w:rPr>
        <w:commentReference w:id="12"/>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77777777" w:rsidR="005543E3" w:rsidRDefault="00333F24" w:rsidP="00572764">
      <w:pPr>
        <w:adjustRightInd w:val="0"/>
        <w:ind w:firstLineChars="200" w:firstLine="440"/>
      </w:pPr>
      <w:r>
        <w:rPr>
          <w:rFonts w:hint="eastAsia"/>
        </w:rPr>
        <w:t>図１．サーバレスの責任モデル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77777777" w:rsidR="005543E3" w:rsidRDefault="000F59A6" w:rsidP="005543E3">
      <w:pPr>
        <w:pStyle w:val="af4"/>
        <w:adjustRightInd w:val="0"/>
        <w:ind w:leftChars="0" w:left="420"/>
      </w:pPr>
      <w:commentRangeStart w:id="13"/>
      <w:r>
        <w:rPr>
          <w:rFonts w:hint="eastAsia"/>
        </w:rPr>
        <w:t>処理量に応じて，自動的なスケーリングが実施可能．</w:t>
      </w:r>
      <w:commentRangeEnd w:id="13"/>
      <w:r w:rsidR="00733498">
        <w:rPr>
          <w:rStyle w:val="af5"/>
        </w:rPr>
        <w:commentReference w:id="13"/>
      </w:r>
    </w:p>
    <w:p w14:paraId="6BF08B76" w14:textId="77777777" w:rsidR="00FD217C"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11D2AA7F" w14:textId="07354D15"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commentRangeStart w:id="14"/>
      <w:r>
        <w:rPr>
          <w:rFonts w:eastAsiaTheme="minorEastAsia"/>
          <w:color w:val="000000"/>
        </w:rPr>
        <w:t>1</w:t>
      </w:r>
      <w:r>
        <w:rPr>
          <w:rFonts w:eastAsiaTheme="minorEastAsia" w:hint="eastAsia"/>
          <w:color w:val="000000"/>
        </w:rPr>
        <w:t>章で述べたサーバレスアーキテクチャーの適用効果</w:t>
      </w:r>
      <w:r w:rsidRPr="00B36DBC">
        <w:rPr>
          <w:rFonts w:eastAsiaTheme="minorEastAsia" w:hint="eastAsia"/>
          <w:color w:val="000000"/>
        </w:rPr>
        <w:t>を測定する．</w:t>
      </w:r>
      <w:commentRangeEnd w:id="14"/>
      <w:r w:rsidR="00514AED">
        <w:rPr>
          <w:rStyle w:val="af5"/>
        </w:rPr>
        <w:commentReference w:id="14"/>
      </w:r>
      <w:r w:rsidR="004773D6" w:rsidRPr="004773D6">
        <w:rPr>
          <w:rFonts w:asciiTheme="minorEastAsia" w:eastAsiaTheme="minorEastAsia" w:hAnsiTheme="minorEastAsia" w:hint="eastAsia"/>
        </w:rPr>
        <w:t>サーバレスアーキテクチャーを使用して</w:t>
      </w:r>
      <w:r w:rsidR="004C50A7" w:rsidRPr="00BD1441">
        <w:rPr>
          <w:rFonts w:asciiTheme="minorEastAsia" w:eastAsiaTheme="minorEastAsia" w:hAnsiTheme="minorEastAsia" w:hint="eastAsia"/>
          <w:color w:val="FF0000"/>
        </w:rPr>
        <w:t>東京オリンピック2020</w:t>
      </w:r>
      <w:commentRangeStart w:id="15"/>
      <w:commentRangeStart w:id="16"/>
      <w:r w:rsidR="004773D6" w:rsidRPr="00BD1441">
        <w:rPr>
          <w:rFonts w:asciiTheme="minorEastAsia" w:eastAsiaTheme="minorEastAsia" w:hAnsiTheme="minorEastAsia" w:hint="eastAsia"/>
          <w:color w:val="FF0000"/>
        </w:rPr>
        <w:t>グッズ購買サイト</w:t>
      </w:r>
      <w:commentRangeEnd w:id="15"/>
      <w:commentRangeEnd w:id="16"/>
      <w:r w:rsidR="004C50A7" w:rsidRPr="00BD1441">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以下、グッズ購買サイト</w:t>
      </w:r>
      <w:r w:rsidR="004C50A7" w:rsidRPr="00BD1441">
        <w:rPr>
          <w:rFonts w:asciiTheme="minorEastAsia" w:eastAsiaTheme="minorEastAsia" w:hAnsiTheme="minorEastAsia" w:hint="eastAsia"/>
          <w:color w:val="FF0000"/>
        </w:rPr>
        <w:t>)</w:t>
      </w:r>
      <w:r w:rsidR="00733498" w:rsidRPr="00BD1441">
        <w:rPr>
          <w:rStyle w:val="af5"/>
          <w:color w:val="FF0000"/>
        </w:rPr>
        <w:commentReference w:id="15"/>
      </w:r>
      <w:r w:rsidR="00B110EF">
        <w:rPr>
          <w:rStyle w:val="af5"/>
        </w:rPr>
        <w:commentReference w:id="16"/>
      </w:r>
      <w:r w:rsidR="004773D6" w:rsidRPr="004773D6">
        <w:rPr>
          <w:rFonts w:asciiTheme="minorEastAsia" w:eastAsiaTheme="minorEastAsia" w:hAnsiTheme="minorEastAsia" w:hint="eastAsia"/>
        </w:rPr>
        <w:t>を構築し，オンプレミス環境における</w:t>
      </w:r>
      <w:r w:rsidRPr="00B36DBC">
        <w:rPr>
          <w:rFonts w:asciiTheme="minorEastAsia" w:eastAsiaTheme="minorEastAsia" w:hAnsiTheme="minorEastAsia" w:hint="eastAsia"/>
          <w:color w:val="FF0000"/>
        </w:rPr>
        <w:t>構築</w:t>
      </w:r>
      <w:commentRangeStart w:id="17"/>
      <w:r w:rsidR="004773D6" w:rsidRPr="004773D6">
        <w:rPr>
          <w:rFonts w:asciiTheme="minorEastAsia" w:eastAsiaTheme="minorEastAsia" w:hAnsiTheme="minorEastAsia" w:hint="eastAsia"/>
        </w:rPr>
        <w:t>作業</w:t>
      </w:r>
      <w:commentRangeEnd w:id="17"/>
      <w:r w:rsidR="00733498">
        <w:rPr>
          <w:rStyle w:val="af5"/>
        </w:rPr>
        <w:commentReference w:id="17"/>
      </w:r>
      <w:r w:rsidR="004773D6" w:rsidRPr="004773D6">
        <w:rPr>
          <w:rFonts w:asciiTheme="minorEastAsia" w:eastAsiaTheme="minorEastAsia" w:hAnsiTheme="minorEastAsia" w:hint="eastAsia"/>
        </w:rPr>
        <w:t>と比較することで，作業負荷が軽減されることを検証した結果を述べる．</w:t>
      </w:r>
    </w:p>
    <w:p w14:paraId="6B617333"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検証範囲は，意思決定された事業戦略を，</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部門がサーバレスアーキテクチャーを適用して開発するシステム開発部分とする．</w:t>
      </w:r>
    </w:p>
    <w:p w14:paraId="148D5C39"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commentRangeStart w:id="18"/>
      <w:r w:rsidRPr="00B36DBC">
        <w:rPr>
          <w:rFonts w:ascii="Times New Roman" w:eastAsiaTheme="minorEastAsia" w:hAnsi="Times New Roman" w:cs="Times New Roman" w:hint="eastAsia"/>
          <w:color w:val="FF0000"/>
          <w:sz w:val="22"/>
          <w:szCs w:val="22"/>
        </w:rPr>
        <w:t>本論文におけるビジネスアジリティの向上とは，サービスリリースまでの開発期間が短縮されることで，迅速にサービス提供可能となることを指す．</w:t>
      </w:r>
      <w:commentRangeEnd w:id="18"/>
      <w:r w:rsidR="00E93AA4">
        <w:rPr>
          <w:rStyle w:val="af5"/>
          <w:rFonts w:ascii="Times New Roman" w:eastAsia="ＭＳ 明朝" w:hAnsi="Times New Roman" w:cs="Times New Roman"/>
          <w:kern w:val="2"/>
        </w:rPr>
        <w:commentReference w:id="18"/>
      </w:r>
    </w:p>
    <w:p w14:paraId="0E17B161" w14:textId="77777777"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w:t>
      </w:r>
      <w:commentRangeStart w:id="19"/>
      <w:r w:rsidRPr="00B36DBC">
        <w:rPr>
          <w:rFonts w:ascii="Times New Roman" w:eastAsiaTheme="minorEastAsia" w:hAnsi="Times New Roman" w:cs="Times New Roman" w:hint="eastAsia"/>
          <w:color w:val="FF0000"/>
          <w:sz w:val="22"/>
          <w:szCs w:val="22"/>
        </w:rPr>
        <w:t>以下の観点</w:t>
      </w:r>
      <w:commentRangeEnd w:id="19"/>
      <w:r w:rsidR="00EB59C8">
        <w:rPr>
          <w:rStyle w:val="af5"/>
          <w:rFonts w:ascii="Times New Roman" w:eastAsia="ＭＳ 明朝" w:hAnsi="Times New Roman" w:cs="Times New Roman"/>
          <w:kern w:val="2"/>
        </w:rPr>
        <w:commentReference w:id="19"/>
      </w:r>
      <w:r w:rsidRPr="00B36DBC">
        <w:rPr>
          <w:rFonts w:ascii="Times New Roman" w:eastAsiaTheme="minorEastAsia" w:hAnsi="Times New Roman" w:cs="Times New Roman" w:hint="eastAsia"/>
          <w:color w:val="FF0000"/>
          <w:sz w:val="22"/>
          <w:szCs w:val="22"/>
        </w:rPr>
        <w:t>で検証する．</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3ABCE962" w14:textId="336BC8BC" w:rsidR="000F59A6" w:rsidRDefault="004773D6" w:rsidP="000F59A6">
      <w:pPr>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w:t>
      </w:r>
      <w:commentRangeStart w:id="20"/>
      <w:r w:rsidRPr="004773D6">
        <w:rPr>
          <w:rFonts w:asciiTheme="minorEastAsia" w:eastAsiaTheme="minorEastAsia" w:hAnsiTheme="minorEastAsia" w:hint="eastAsia"/>
        </w:rPr>
        <w:t>作成量</w:t>
      </w:r>
      <w:r w:rsidR="004F030E" w:rsidRPr="004F030E">
        <w:rPr>
          <w:rFonts w:asciiTheme="minorEastAsia" w:eastAsiaTheme="minorEastAsia" w:hAnsiTheme="minorEastAsia" w:hint="eastAsia"/>
          <w:color w:val="FF0000"/>
        </w:rPr>
        <w:t>の</w:t>
      </w:r>
      <w:r w:rsidRPr="004773D6">
        <w:rPr>
          <w:rFonts w:asciiTheme="minorEastAsia" w:eastAsiaTheme="minorEastAsia" w:hAnsiTheme="minorEastAsia" w:hint="eastAsia"/>
        </w:rPr>
        <w:t>減少</w:t>
      </w:r>
      <w:commentRangeEnd w:id="20"/>
      <w:r w:rsidR="00A54E10">
        <w:rPr>
          <w:rStyle w:val="af5"/>
        </w:rPr>
        <w:commentReference w:id="20"/>
      </w:r>
      <w:r w:rsidRPr="004773D6">
        <w:rPr>
          <w:rFonts w:asciiTheme="minorEastAsia" w:eastAsiaTheme="minorEastAsia" w:hAnsiTheme="minorEastAsia" w:hint="eastAsia"/>
        </w:rPr>
        <w:t>，構築作業時間の短縮により，</w:t>
      </w:r>
      <w:r w:rsidRPr="00EB59C8">
        <w:rPr>
          <w:rFonts w:asciiTheme="minorEastAsia" w:eastAsiaTheme="minorEastAsia" w:hAnsiTheme="minorEastAsia" w:hint="eastAsia"/>
        </w:rPr>
        <w:t>開発期間が短縮する</w:t>
      </w:r>
      <w:r w:rsidRPr="004773D6">
        <w:rPr>
          <w:rFonts w:asciiTheme="minorEastAsia" w:eastAsiaTheme="minorEastAsia" w:hAnsiTheme="minorEastAsia" w:hint="eastAsia"/>
        </w:rPr>
        <w:t>ことを仮設とする</w:t>
      </w:r>
    </w:p>
    <w:p w14:paraId="7C5234CE" w14:textId="77777777" w:rsidR="004773D6" w:rsidRPr="004773D6" w:rsidRDefault="004773D6" w:rsidP="000F59A6">
      <w:pPr>
        <w:rPr>
          <w:rFonts w:eastAsia="ＭＳ ゴシック"/>
        </w:rPr>
      </w:pPr>
    </w:p>
    <w:p w14:paraId="78C0CBBA"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2069DE26" w14:textId="1BE6ED42" w:rsidR="006455DE" w:rsidRPr="00B110EF" w:rsidRDefault="006455DE" w:rsidP="006455DE">
      <w:pPr>
        <w:pStyle w:val="af4"/>
        <w:numPr>
          <w:ilvl w:val="0"/>
          <w:numId w:val="35"/>
        </w:numPr>
        <w:ind w:leftChars="0"/>
        <w:rPr>
          <w:rFonts w:eastAsiaTheme="minorEastAsia"/>
        </w:rPr>
      </w:pPr>
      <w:r w:rsidRPr="00B110EF">
        <w:rPr>
          <w:rFonts w:eastAsiaTheme="minorEastAsia"/>
        </w:rPr>
        <w:t>利用するクラウドベンダー</w:t>
      </w:r>
    </w:p>
    <w:p w14:paraId="706C7C13" w14:textId="2F2E372B" w:rsidR="004773D6" w:rsidRPr="00B110EF" w:rsidRDefault="00690143" w:rsidP="00690143">
      <w:pPr>
        <w:ind w:firstLineChars="100" w:firstLine="220"/>
        <w:rPr>
          <w:rFonts w:eastAsiaTheme="minorEastAsia"/>
        </w:rPr>
      </w:pPr>
      <w:r w:rsidRPr="00B110EF">
        <w:rPr>
          <w:rFonts w:eastAsiaTheme="minorEastAsia"/>
        </w:rPr>
        <w:t>本検証では，代表的なクラウド事業者</w:t>
      </w:r>
      <w:r w:rsidRPr="00B110EF">
        <w:rPr>
          <w:rFonts w:eastAsiaTheme="minorEastAsia"/>
        </w:rPr>
        <w:t>[4-1]</w:t>
      </w:r>
      <w:r w:rsidRPr="00B110EF">
        <w:rPr>
          <w:rFonts w:eastAsiaTheme="minorEastAsia"/>
        </w:rPr>
        <w:t>である</w:t>
      </w:r>
      <w:commentRangeStart w:id="21"/>
      <w:proofErr w:type="spellStart"/>
      <w:r w:rsidRPr="00E93AA4">
        <w:rPr>
          <w:rFonts w:eastAsiaTheme="minorEastAsia"/>
          <w:highlight w:val="yellow"/>
        </w:rPr>
        <w:t>AmazonWebService</w:t>
      </w:r>
      <w:commentRangeEnd w:id="21"/>
      <w:proofErr w:type="spellEnd"/>
      <w:r w:rsidR="00EB59C8">
        <w:rPr>
          <w:rStyle w:val="af5"/>
        </w:rPr>
        <w:commentReference w:id="21"/>
      </w:r>
      <w:r w:rsidRPr="00B110EF">
        <w:rPr>
          <w:rFonts w:eastAsiaTheme="minorEastAsia"/>
        </w:rPr>
        <w:t>が提供するサーバレスサービスを使用して，グッズ購買サイトのシステム構築を行う．</w:t>
      </w:r>
    </w:p>
    <w:p w14:paraId="1B072BB7" w14:textId="77777777" w:rsidR="00B95F59" w:rsidRPr="00B110EF" w:rsidRDefault="00B95F59" w:rsidP="00690143">
      <w:pPr>
        <w:ind w:firstLineChars="100" w:firstLine="220"/>
        <w:rPr>
          <w:rFonts w:eastAsiaTheme="minorEastAsia"/>
        </w:rPr>
      </w:pPr>
    </w:p>
    <w:p w14:paraId="0989AFD4" w14:textId="7A8E42C7" w:rsidR="006455DE" w:rsidRPr="00B110EF" w:rsidRDefault="006455DE" w:rsidP="006455DE">
      <w:pPr>
        <w:pStyle w:val="af4"/>
        <w:numPr>
          <w:ilvl w:val="0"/>
          <w:numId w:val="35"/>
        </w:numPr>
        <w:ind w:leftChars="0"/>
        <w:rPr>
          <w:rFonts w:eastAsiaTheme="minorEastAsia"/>
        </w:rPr>
      </w:pPr>
      <w:r w:rsidRPr="00B110EF">
        <w:rPr>
          <w:rFonts w:eastAsiaTheme="minorEastAsia"/>
        </w:rPr>
        <w:t>モデルシステム</w:t>
      </w:r>
      <w:r w:rsidR="0050072C" w:rsidRPr="00B110EF">
        <w:rPr>
          <w:rFonts w:eastAsiaTheme="minorEastAsia"/>
        </w:rPr>
        <w:t>選択</w:t>
      </w:r>
      <w:r w:rsidRPr="00B110EF">
        <w:rPr>
          <w:rFonts w:eastAsiaTheme="minorEastAsia"/>
        </w:rPr>
        <w:t>理由</w:t>
      </w:r>
    </w:p>
    <w:p w14:paraId="2FF64855" w14:textId="77777777" w:rsidR="00B95F59" w:rsidRPr="00B110EF" w:rsidRDefault="006455DE" w:rsidP="00B95F59">
      <w:pPr>
        <w:rPr>
          <w:rFonts w:eastAsiaTheme="minorEastAsia"/>
        </w:rPr>
      </w:pPr>
      <w:r w:rsidRPr="00B110EF">
        <w:rPr>
          <w:rFonts w:eastAsiaTheme="minorEastAsia"/>
        </w:rPr>
        <w:t xml:space="preserve">　</w:t>
      </w:r>
      <w:r w:rsidR="00B95F59" w:rsidRPr="00B110EF">
        <w:rPr>
          <w:rFonts w:eastAsiaTheme="minorEastAsia"/>
        </w:rPr>
        <w:t>政府がキャッシュレス決済を推進しており，</w:t>
      </w:r>
      <w:r w:rsidR="00B95F59" w:rsidRPr="00B110EF">
        <w:rPr>
          <w:rFonts w:eastAsiaTheme="minorEastAsia"/>
        </w:rPr>
        <w:t>EC</w:t>
      </w:r>
      <w:r w:rsidR="00B95F59" w:rsidRPr="00B110EF">
        <w:rPr>
          <w:rFonts w:eastAsiaTheme="minorEastAsia"/>
        </w:rPr>
        <w:t>サイトの立ち上げが増加すると考えられるため，グッズ購買サイトに決定した．</w:t>
      </w:r>
    </w:p>
    <w:p w14:paraId="7E1C9334" w14:textId="43B26DE1" w:rsidR="006455DE" w:rsidRPr="00B110EF" w:rsidRDefault="00B95F59" w:rsidP="004773D6">
      <w:pPr>
        <w:rPr>
          <w:rFonts w:eastAsiaTheme="minorEastAsia"/>
        </w:rPr>
      </w:pPr>
      <w:commentRangeStart w:id="22"/>
      <w:r w:rsidRPr="00B110EF">
        <w:rPr>
          <w:rFonts w:eastAsiaTheme="minorEastAsia"/>
        </w:rPr>
        <w:t>増加の根拠について述べる．</w:t>
      </w:r>
      <w:commentRangeEnd w:id="22"/>
      <w:r w:rsidR="00E93AA4">
        <w:rPr>
          <w:rStyle w:val="af5"/>
        </w:rPr>
        <w:commentReference w:id="22"/>
      </w:r>
      <w:commentRangeStart w:id="23"/>
      <w:r w:rsidRPr="00B110EF">
        <w:rPr>
          <w:rFonts w:eastAsiaTheme="minorEastAsia"/>
        </w:rPr>
        <w:t>経済産業省の資料</w:t>
      </w:r>
      <w:commentRangeEnd w:id="23"/>
      <w:r w:rsidR="00E93AA4">
        <w:rPr>
          <w:rStyle w:val="af5"/>
        </w:rPr>
        <w:commentReference w:id="23"/>
      </w:r>
      <w:r w:rsidRPr="00B110EF">
        <w:rPr>
          <w:rFonts w:eastAsiaTheme="minorEastAsia"/>
        </w:rPr>
        <w:t>では，キャッシュレス決済推進のメリットとして「店舗の効率化・売上拡大」，「データ利活用」が挙げられている．</w:t>
      </w:r>
      <w:r w:rsidRPr="00B110EF">
        <w:rPr>
          <w:rFonts w:eastAsiaTheme="minorEastAsia"/>
        </w:rPr>
        <w:t>[3]</w:t>
      </w:r>
      <w:r w:rsidRPr="00B110EF">
        <w:rPr>
          <w:rFonts w:eastAsiaTheme="minorEastAsia"/>
        </w:rPr>
        <w:t>実店舗で商品を販売する企業が，</w:t>
      </w:r>
      <w:r w:rsidRPr="00B110EF">
        <w:rPr>
          <w:rFonts w:eastAsiaTheme="minorEastAsia"/>
        </w:rPr>
        <w:t>EC</w:t>
      </w:r>
      <w:r w:rsidRPr="00B110EF">
        <w:rPr>
          <w:rFonts w:eastAsiaTheme="minorEastAsia"/>
        </w:rPr>
        <w:t>サイトを立ち上げることを想定した場合，販売チャネルの多角化による売上の拡大が期待でき，サイト内の購買情報をデータ収集し、分析・活用することで，マーケティングや商品開発に繋げることが可能になる．</w:t>
      </w:r>
      <w:r w:rsidRPr="00B110EF">
        <w:rPr>
          <w:rFonts w:eastAsiaTheme="minorEastAsia"/>
        </w:rPr>
        <w:t>EC</w:t>
      </w:r>
      <w:r w:rsidRPr="00B110EF">
        <w:rPr>
          <w:rFonts w:eastAsiaTheme="minorEastAsia"/>
        </w:rPr>
        <w:t>サイトはキャッシュレス決済が主な決済手段であり，キャッシュレス決済推進によるメリットを享受できることから，</w:t>
      </w:r>
      <w:r w:rsidRPr="00B110EF">
        <w:rPr>
          <w:rFonts w:eastAsiaTheme="minorEastAsia"/>
        </w:rPr>
        <w:t>EC</w:t>
      </w:r>
      <w:r w:rsidRPr="00B110EF">
        <w:rPr>
          <w:rFonts w:eastAsiaTheme="minorEastAsia"/>
        </w:rPr>
        <w:t>サイトが増加すると考える．</w:t>
      </w:r>
    </w:p>
    <w:p w14:paraId="29483F82" w14:textId="77777777" w:rsidR="006455DE" w:rsidRPr="00B110EF" w:rsidRDefault="006455DE" w:rsidP="004773D6">
      <w:pPr>
        <w:rPr>
          <w:rFonts w:eastAsiaTheme="minorEastAsia"/>
        </w:rPr>
      </w:pPr>
    </w:p>
    <w:p w14:paraId="0CE0E0C3" w14:textId="19DEC7EB" w:rsidR="00DA1F5B" w:rsidRPr="00B110EF" w:rsidRDefault="006455DE" w:rsidP="006455DE">
      <w:pPr>
        <w:pStyle w:val="af4"/>
        <w:numPr>
          <w:ilvl w:val="0"/>
          <w:numId w:val="35"/>
        </w:numPr>
        <w:ind w:leftChars="0"/>
        <w:rPr>
          <w:rFonts w:eastAsiaTheme="minorEastAsia"/>
        </w:rPr>
      </w:pPr>
      <w:r w:rsidRPr="00B110EF">
        <w:rPr>
          <w:rFonts w:eastAsiaTheme="minorEastAsia"/>
        </w:rPr>
        <w:t>グッズ購買サイト</w:t>
      </w:r>
      <w:r w:rsidR="004773D6" w:rsidRPr="00B110EF">
        <w:rPr>
          <w:rFonts w:eastAsiaTheme="minorEastAsia"/>
        </w:rPr>
        <w:t>構築</w:t>
      </w:r>
    </w:p>
    <w:p w14:paraId="2A1B560F" w14:textId="63E7C45F" w:rsidR="004773D6" w:rsidRPr="00B110EF" w:rsidRDefault="00B110EF" w:rsidP="00DA1F5B">
      <w:pPr>
        <w:ind w:firstLineChars="100" w:firstLine="220"/>
        <w:rPr>
          <w:rFonts w:eastAsiaTheme="minorEastAsia"/>
        </w:rPr>
      </w:pPr>
      <w:r w:rsidRPr="007D6332">
        <w:rPr>
          <w:rFonts w:eastAsiaTheme="minorEastAsia"/>
        </w:rPr>
        <w:t>グッズ購買サイトに必要な要求事項を要求仕様書（別紙）として纏め，要求を充足</w:t>
      </w:r>
      <w:r w:rsidRPr="007D6332">
        <w:rPr>
          <w:rFonts w:eastAsiaTheme="minorEastAsia"/>
          <w:color w:val="000000" w:themeColor="text1"/>
        </w:rPr>
        <w:t>するシステムを構築する．適用するサーバレスアーキテクチャーは，</w:t>
      </w:r>
      <w:r w:rsidRPr="007D6332">
        <w:rPr>
          <w:rFonts w:eastAsiaTheme="minorEastAsia"/>
          <w:color w:val="0000FF"/>
        </w:rPr>
        <w:t>AWS</w:t>
      </w:r>
      <w:r w:rsidRPr="007D6332">
        <w:rPr>
          <w:rFonts w:eastAsiaTheme="minorEastAsia"/>
          <w:color w:val="0000FF"/>
        </w:rPr>
        <w:t>により</w:t>
      </w:r>
      <w:r w:rsidRPr="007D6332">
        <w:rPr>
          <w:rFonts w:eastAsiaTheme="minorEastAsia" w:hint="eastAsia"/>
          <w:color w:val="0000FF"/>
        </w:rPr>
        <w:t>品質が保証されている</w:t>
      </w:r>
      <w:r w:rsidRPr="007D6332">
        <w:rPr>
          <w:rFonts w:eastAsiaTheme="minorEastAsia"/>
          <w:color w:val="0000FF"/>
        </w:rPr>
        <w:t>AWS samples</w:t>
      </w:r>
      <w:r>
        <w:rPr>
          <w:rFonts w:eastAsiaTheme="minorEastAsia" w:hint="eastAsia"/>
          <w:color w:val="0000FF"/>
        </w:rPr>
        <w:t>掲載のアーキテクチャ設計</w:t>
      </w:r>
      <w:r w:rsidRPr="007D6332">
        <w:rPr>
          <w:rFonts w:eastAsiaTheme="minorEastAsia" w:hint="eastAsia"/>
          <w:color w:val="0000FF"/>
        </w:rPr>
        <w:t>より，</w:t>
      </w:r>
      <w:r w:rsidRPr="007D6332">
        <w:rPr>
          <w:rFonts w:eastAsiaTheme="minorEastAsia"/>
          <w:color w:val="000000" w:themeColor="text1"/>
        </w:rPr>
        <w:t>検証要件に類似した要件</w:t>
      </w:r>
      <w:r w:rsidR="00DA1F5B" w:rsidRPr="00B110EF">
        <w:rPr>
          <w:rFonts w:eastAsiaTheme="minorEastAsia"/>
          <w:color w:val="000000" w:themeColor="text1"/>
        </w:rPr>
        <w:t>の</w:t>
      </w:r>
      <w:commentRangeStart w:id="24"/>
      <w:commentRangeStart w:id="25"/>
      <w:r w:rsidR="00DA1F5B" w:rsidRPr="00B110EF">
        <w:rPr>
          <w:rFonts w:eastAsiaTheme="minorEastAsia"/>
          <w:color w:val="000000" w:themeColor="text1"/>
        </w:rPr>
        <w:t>Serverless Airline Booking</w:t>
      </w:r>
      <w:r w:rsidR="00DA1F5B" w:rsidRPr="00B110EF">
        <w:rPr>
          <w:rFonts w:eastAsiaTheme="minorEastAsia"/>
          <w:color w:val="000000" w:themeColor="text1"/>
        </w:rPr>
        <w:t>（航空券購買システム例）</w:t>
      </w:r>
      <w:commentRangeEnd w:id="24"/>
      <w:r w:rsidR="00A54E10" w:rsidRPr="00B110EF">
        <w:rPr>
          <w:rStyle w:val="af5"/>
        </w:rPr>
        <w:commentReference w:id="24"/>
      </w:r>
      <w:commentRangeEnd w:id="25"/>
      <w:r>
        <w:rPr>
          <w:rStyle w:val="af5"/>
        </w:rPr>
        <w:commentReference w:id="25"/>
      </w:r>
      <w:r>
        <w:rPr>
          <w:rFonts w:eastAsiaTheme="minorEastAsia"/>
          <w:color w:val="000000" w:themeColor="text1"/>
        </w:rPr>
        <w:t>[4</w:t>
      </w:r>
      <w:r w:rsidR="00DA1F5B" w:rsidRPr="00B110EF">
        <w:rPr>
          <w:rFonts w:eastAsiaTheme="minorEastAsia"/>
          <w:color w:val="000000" w:themeColor="text1"/>
        </w:rPr>
        <w:t>]</w:t>
      </w:r>
      <w:commentRangeStart w:id="26"/>
      <w:r w:rsidR="00DA1F5B" w:rsidRPr="00B110EF">
        <w:rPr>
          <w:rFonts w:eastAsiaTheme="minorEastAsia"/>
          <w:color w:val="000000" w:themeColor="text1"/>
        </w:rPr>
        <w:t>を</w:t>
      </w:r>
      <w:r w:rsidR="00DA1F5B" w:rsidRPr="00D1161E">
        <w:rPr>
          <w:rFonts w:eastAsiaTheme="minorEastAsia"/>
          <w:color w:val="000000" w:themeColor="text1"/>
          <w:highlight w:val="yellow"/>
        </w:rPr>
        <w:t>参考に検討を行った．</w:t>
      </w:r>
      <w:r w:rsidR="004773D6" w:rsidRPr="00D1161E">
        <w:rPr>
          <w:rFonts w:eastAsiaTheme="minorEastAsia"/>
          <w:highlight w:val="yellow"/>
        </w:rPr>
        <w:t>システム構成は図</w:t>
      </w:r>
      <w:r w:rsidRPr="00D1161E">
        <w:rPr>
          <w:rFonts w:eastAsiaTheme="minorEastAsia" w:hint="eastAsia"/>
          <w:highlight w:val="yellow"/>
        </w:rPr>
        <w:t>2</w:t>
      </w:r>
      <w:r w:rsidR="004773D6" w:rsidRPr="00D1161E">
        <w:rPr>
          <w:rFonts w:eastAsiaTheme="minorEastAsia"/>
          <w:highlight w:val="yellow"/>
        </w:rPr>
        <w:t>に示す．</w:t>
      </w:r>
      <w:commentRangeEnd w:id="26"/>
      <w:r w:rsidR="00EB59C8">
        <w:rPr>
          <w:rStyle w:val="af5"/>
        </w:rPr>
        <w:commentReference w:id="26"/>
      </w:r>
    </w:p>
    <w:p w14:paraId="75C14048" w14:textId="77777777" w:rsidR="004773D6" w:rsidRDefault="004773D6" w:rsidP="004773D6">
      <w:pPr>
        <w:rPr>
          <w:rFonts w:asciiTheme="minorEastAsia" w:eastAsiaTheme="minorEastAsia" w:hAnsiTheme="minorEastAsia"/>
        </w:rPr>
      </w:pPr>
    </w:p>
    <w:p w14:paraId="11CC0B43" w14:textId="77777777" w:rsidR="004773D6" w:rsidRDefault="004773D6" w:rsidP="004773D6">
      <w:pPr>
        <w:rPr>
          <w:rFonts w:asciiTheme="minorEastAsia" w:eastAsiaTheme="minorEastAsia" w:hAnsiTheme="minorEastAsia"/>
        </w:rPr>
      </w:pPr>
      <w:r>
        <w:rPr>
          <w:rFonts w:asciiTheme="minorEastAsia" w:eastAsiaTheme="minorEastAsia" w:hAnsiTheme="minorEastAsia" w:hint="eastAsia"/>
          <w:noProof/>
        </w:rPr>
        <w:lastRenderedPageBreak/>
        <w:drawing>
          <wp:inline distT="0" distB="0" distL="0" distR="0" wp14:anchorId="7C8C8C8A" wp14:editId="36F871FC">
            <wp:extent cx="2961005" cy="5944870"/>
            <wp:effectExtent l="0" t="0" r="0" b="0"/>
            <wp:docPr id="5" name="図 5"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5BD8BB9E" w14:textId="77777777" w:rsidR="004773D6" w:rsidRDefault="004773D6" w:rsidP="004773D6">
      <w:pPr>
        <w:rPr>
          <w:rFonts w:asciiTheme="minorEastAsia" w:eastAsiaTheme="minorEastAsia" w:hAnsiTheme="minorEastAsia"/>
        </w:rPr>
      </w:pPr>
    </w:p>
    <w:p w14:paraId="24A271AB" w14:textId="758192A5" w:rsidR="000F59A6" w:rsidRPr="00B110EF" w:rsidRDefault="004773D6" w:rsidP="000F59A6">
      <w:pPr>
        <w:rPr>
          <w:rFonts w:eastAsiaTheme="minorEastAsia"/>
        </w:rPr>
      </w:pPr>
      <w:r w:rsidRPr="00B110EF">
        <w:rPr>
          <w:rFonts w:eastAsiaTheme="minorEastAsia"/>
        </w:rPr>
        <w:t>図</w:t>
      </w:r>
      <w:r w:rsidR="00B110EF" w:rsidRPr="00B110EF">
        <w:rPr>
          <w:rFonts w:eastAsiaTheme="minorEastAsia"/>
        </w:rPr>
        <w:t>2</w:t>
      </w:r>
      <w:r w:rsidRPr="00B110EF">
        <w:rPr>
          <w:rFonts w:eastAsiaTheme="minorEastAsia"/>
        </w:rPr>
        <w:t>xxxxxx</w:t>
      </w:r>
    </w:p>
    <w:p w14:paraId="06E3C2E0" w14:textId="77777777" w:rsidR="00B110EF" w:rsidRPr="007D1FA8" w:rsidRDefault="00B110EF" w:rsidP="000F59A6">
      <w:pPr>
        <w:rPr>
          <w:rFonts w:asciiTheme="minorEastAsia" w:eastAsiaTheme="minorEastAsia" w:hAnsiTheme="minorEastAsia"/>
        </w:rPr>
      </w:pPr>
    </w:p>
    <w:p w14:paraId="06EF7BBA" w14:textId="77777777" w:rsidR="000F59A6" w:rsidRPr="000F59A6" w:rsidRDefault="000F59A6" w:rsidP="000F59A6">
      <w:pPr>
        <w:rPr>
          <w:rFonts w:eastAsia="ＭＳ ゴシック"/>
        </w:rPr>
      </w:pPr>
      <w:r w:rsidRPr="000F59A6">
        <w:rPr>
          <w:rFonts w:eastAsia="ＭＳ ゴシック" w:hint="eastAsia"/>
        </w:rPr>
        <w:t>3.2</w:t>
      </w:r>
      <w:commentRangeStart w:id="27"/>
      <w:r w:rsidRPr="000F59A6">
        <w:rPr>
          <w:rFonts w:eastAsia="ＭＳ ゴシック" w:hint="eastAsia"/>
        </w:rPr>
        <w:t>検証方法</w:t>
      </w:r>
      <w:commentRangeEnd w:id="27"/>
      <w:r w:rsidR="004377AA">
        <w:rPr>
          <w:rStyle w:val="af5"/>
        </w:rPr>
        <w:commentReference w:id="27"/>
      </w:r>
    </w:p>
    <w:p w14:paraId="2C6A3070" w14:textId="77777777" w:rsidR="000F59A6" w:rsidRPr="000F59A6" w:rsidRDefault="000F59A6" w:rsidP="000F59A6">
      <w:pPr>
        <w:rPr>
          <w:rFonts w:eastAsia="ＭＳ ゴシック"/>
        </w:rPr>
      </w:pPr>
    </w:p>
    <w:p w14:paraId="5F6707DA" w14:textId="77777777" w:rsidR="006455DE" w:rsidRDefault="006455DE" w:rsidP="006455DE">
      <w:pPr>
        <w:rPr>
          <w:rFonts w:eastAsia="ＭＳ ゴシック"/>
        </w:rPr>
      </w:pPr>
      <w:r>
        <w:rPr>
          <w:rFonts w:eastAsia="ＭＳ ゴシック"/>
        </w:rPr>
        <w:t>3.2.1</w:t>
      </w:r>
      <w:r>
        <w:rPr>
          <w:rFonts w:eastAsia="ＭＳ ゴシック" w:hint="eastAsia"/>
        </w:rPr>
        <w:t>構築作業時間</w:t>
      </w:r>
    </w:p>
    <w:p w14:paraId="3725340A" w14:textId="77777777" w:rsidR="00324058" w:rsidRDefault="00324058" w:rsidP="00324058">
      <w:pPr>
        <w:ind w:firstLineChars="100" w:firstLine="220"/>
        <w:rPr>
          <w:rFonts w:eastAsiaTheme="minorEastAsia"/>
        </w:rPr>
      </w:pPr>
      <w:commentRangeStart w:id="28"/>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1</w:t>
      </w:r>
      <w:r>
        <w:rPr>
          <w:rFonts w:eastAsiaTheme="minorEastAsia" w:hint="eastAsia"/>
        </w:rPr>
        <w:t>：</w:t>
      </w:r>
      <w:commentRangeEnd w:id="28"/>
      <w:r w:rsidR="00D1161E">
        <w:rPr>
          <w:rStyle w:val="af5"/>
        </w:rPr>
        <w:commentReference w:id="28"/>
      </w:r>
      <w:r>
        <w:rPr>
          <w:rFonts w:eastAsiaTheme="minorEastAsia" w:hint="eastAsia"/>
        </w:rPr>
        <w:t>要求仕様書を基に，採用する</w:t>
      </w:r>
      <w:r>
        <w:rPr>
          <w:rFonts w:eastAsiaTheme="minorEastAsia"/>
        </w:rPr>
        <w:t>AWS</w:t>
      </w:r>
      <w:r>
        <w:rPr>
          <w:rFonts w:eastAsiaTheme="minorEastAsia" w:hint="eastAsia"/>
        </w:rPr>
        <w:t>サービスで必要な設計や設定について，</w:t>
      </w:r>
      <w:commentRangeStart w:id="29"/>
      <w:r>
        <w:rPr>
          <w:rFonts w:eastAsiaTheme="minorEastAsia"/>
        </w:rPr>
        <w:t>AWS</w:t>
      </w:r>
      <w:r>
        <w:rPr>
          <w:rFonts w:eastAsiaTheme="minorEastAsia" w:hint="eastAsia"/>
        </w:rPr>
        <w:t>開発者ガイドやガイド記載のチュートリアルに</w:t>
      </w:r>
      <w:r w:rsidRPr="006455DE">
        <w:rPr>
          <w:rFonts w:eastAsiaTheme="minorEastAsia" w:hint="eastAsia"/>
          <w:color w:val="FF0000"/>
        </w:rPr>
        <w:t>取り組むことで</w:t>
      </w:r>
      <w:commentRangeEnd w:id="29"/>
      <w:r w:rsidR="004377AA">
        <w:rPr>
          <w:rStyle w:val="af5"/>
        </w:rPr>
        <w:commentReference w:id="29"/>
      </w:r>
      <w:r>
        <w:rPr>
          <w:rFonts w:eastAsiaTheme="minorEastAsia" w:hint="eastAsia"/>
        </w:rPr>
        <w:t>確認する．</w:t>
      </w:r>
    </w:p>
    <w:p w14:paraId="7275609D" w14:textId="294A3A2D" w:rsidR="006455DE" w:rsidRDefault="00324058" w:rsidP="00324058">
      <w:pPr>
        <w:ind w:firstLineChars="100" w:firstLine="220"/>
        <w:rPr>
          <w:rFonts w:eastAsiaTheme="minorEastAsia"/>
          <w:highlight w:val="yellow"/>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2</w:t>
      </w:r>
      <w:r w:rsidRPr="006455DE">
        <w:rPr>
          <w:rFonts w:eastAsiaTheme="minorEastAsia" w:hint="eastAsia"/>
          <w:color w:val="FF0000"/>
        </w:rPr>
        <w:t>：確認結果を整理し，システムで扱うデータ定義をデータ定義書（別紙</w:t>
      </w:r>
      <w:r w:rsidRPr="006455DE">
        <w:rPr>
          <w:rFonts w:eastAsiaTheme="minorEastAsia"/>
          <w:color w:val="FF0000"/>
        </w:rPr>
        <w:t>x-1</w:t>
      </w:r>
      <w:r w:rsidRPr="006455DE">
        <w:rPr>
          <w:rFonts w:eastAsiaTheme="minorEastAsia" w:hint="eastAsia"/>
          <w:color w:val="FF0000"/>
        </w:rPr>
        <w:t>）として纏める．</w:t>
      </w:r>
      <w:r w:rsidRPr="006455DE">
        <w:rPr>
          <w:rFonts w:eastAsiaTheme="minorEastAsia"/>
          <w:color w:val="FF0000"/>
        </w:rPr>
        <w:t>AWS</w:t>
      </w:r>
      <w:r>
        <w:rPr>
          <w:rFonts w:eastAsiaTheme="minorEastAsia" w:hint="eastAsia"/>
          <w:color w:val="FF0000"/>
        </w:rPr>
        <w:t>コンソール作業で設定する値を，グッズ購買</w:t>
      </w:r>
      <w:r w:rsidRPr="00324058">
        <w:rPr>
          <w:rFonts w:eastAsiaTheme="minorEastAsia" w:hint="eastAsia"/>
          <w:color w:val="0000FF"/>
        </w:rPr>
        <w:t>サイト</w:t>
      </w:r>
      <w:r w:rsidRPr="006455DE">
        <w:rPr>
          <w:rFonts w:eastAsiaTheme="minorEastAsia" w:hint="eastAsia"/>
          <w:color w:val="FF0000"/>
        </w:rPr>
        <w:t>で実装する機能ごとに，</w:t>
      </w:r>
      <w:commentRangeStart w:id="30"/>
      <w:r w:rsidR="006455DE" w:rsidRPr="006455DE">
        <w:rPr>
          <w:rFonts w:eastAsiaTheme="minorEastAsia" w:hint="eastAsia"/>
          <w:color w:val="FF0000"/>
        </w:rPr>
        <w:t>パラメータシート</w:t>
      </w:r>
      <w:commentRangeEnd w:id="30"/>
      <w:r w:rsidR="00B44ABD">
        <w:rPr>
          <w:rStyle w:val="af5"/>
        </w:rPr>
        <w:commentReference w:id="30"/>
      </w:r>
      <w:r w:rsidR="006455DE" w:rsidRPr="006455DE">
        <w:rPr>
          <w:rFonts w:eastAsiaTheme="minorEastAsia" w:hint="eastAsia"/>
          <w:color w:val="FF0000"/>
        </w:rPr>
        <w:t>（別紙</w:t>
      </w:r>
      <w:r w:rsidR="006455DE" w:rsidRPr="006455DE">
        <w:rPr>
          <w:rFonts w:eastAsiaTheme="minorEastAsia"/>
          <w:color w:val="FF0000"/>
        </w:rPr>
        <w:t>x-2</w:t>
      </w:r>
      <w:r w:rsidR="006455DE" w:rsidRPr="006455DE">
        <w:rPr>
          <w:rFonts w:eastAsiaTheme="minorEastAsia" w:hint="eastAsia"/>
          <w:color w:val="FF0000"/>
        </w:rPr>
        <w:t>）として纏める．</w:t>
      </w:r>
      <w:r w:rsidR="006455DE" w:rsidRPr="006455DE">
        <w:rPr>
          <w:rFonts w:eastAsiaTheme="minorEastAsia"/>
          <w:color w:val="FF0000"/>
        </w:rPr>
        <w:t>AWS CLI</w:t>
      </w:r>
      <w:r w:rsidR="006455DE" w:rsidRPr="006455DE">
        <w:rPr>
          <w:rFonts w:eastAsiaTheme="minorEastAsia" w:hint="eastAsia"/>
          <w:color w:val="FF0000"/>
        </w:rPr>
        <w:t>で必要となる手順を</w:t>
      </w:r>
      <w:r w:rsidR="006455DE" w:rsidRPr="006455DE">
        <w:rPr>
          <w:rFonts w:eastAsiaTheme="minorEastAsia"/>
          <w:color w:val="FF0000"/>
        </w:rPr>
        <w:t>CLI</w:t>
      </w:r>
      <w:r w:rsidR="006455DE" w:rsidRPr="006455DE">
        <w:rPr>
          <w:rFonts w:eastAsiaTheme="minorEastAsia" w:hint="eastAsia"/>
          <w:color w:val="FF0000"/>
        </w:rPr>
        <w:t>作業手順書（別紙</w:t>
      </w:r>
      <w:r w:rsidR="006455DE" w:rsidRPr="006455DE">
        <w:rPr>
          <w:rFonts w:eastAsiaTheme="minorEastAsia"/>
          <w:color w:val="FF0000"/>
        </w:rPr>
        <w:t>x-3</w:t>
      </w:r>
      <w:r w:rsidR="006455DE" w:rsidRPr="006455DE">
        <w:rPr>
          <w:rFonts w:eastAsiaTheme="minorEastAsia" w:hint="eastAsia"/>
          <w:color w:val="FF0000"/>
        </w:rPr>
        <w:t>）</w:t>
      </w:r>
      <w:r w:rsidR="006455DE" w:rsidRPr="006455DE">
        <w:rPr>
          <w:rFonts w:eastAsiaTheme="minorEastAsia" w:hint="eastAsia"/>
          <w:color w:val="FF0000"/>
        </w:rPr>
        <w:t>として纏める．</w:t>
      </w:r>
    </w:p>
    <w:p w14:paraId="720A0BD6" w14:textId="77777777" w:rsidR="00324058" w:rsidRPr="006455DE" w:rsidRDefault="00324058" w:rsidP="00324058">
      <w:pPr>
        <w:ind w:firstLineChars="100" w:firstLine="220"/>
        <w:rPr>
          <w:rFonts w:eastAsiaTheme="minorEastAsia"/>
          <w:color w:val="FF0000"/>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がサポートするランタイムを利用して，グッズ購買システムのアプリケーションソースコードを開発する．コード開発は，メンバーで分担して開発する．</w:t>
      </w:r>
    </w:p>
    <w:p w14:paraId="06C9DF3A" w14:textId="06751033" w:rsidR="006455DE" w:rsidRDefault="00324058" w:rsidP="00324058">
      <w:pPr>
        <w:ind w:firstLineChars="100" w:firstLine="220"/>
        <w:rPr>
          <w:rFonts w:eastAsiaTheme="minorEastAsia"/>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4</w:t>
      </w:r>
      <w:r w:rsidRPr="006455DE">
        <w:rPr>
          <w:rFonts w:eastAsiaTheme="minorEastAsia" w:hint="eastAsia"/>
          <w:color w:val="FF0000"/>
        </w:rPr>
        <w:t>：</w:t>
      </w:r>
      <w:r w:rsidRPr="00D945F1">
        <w:rPr>
          <w:rFonts w:eastAsiaTheme="minorEastAsia" w:hint="eastAsia"/>
          <w:color w:val="0000FF"/>
        </w:rPr>
        <w:t>手順</w:t>
      </w:r>
      <w:r w:rsidRPr="00D945F1">
        <w:rPr>
          <w:rFonts w:eastAsiaTheme="minorEastAsia" w:hint="eastAsia"/>
          <w:color w:val="0000FF"/>
        </w:rPr>
        <w:t>1</w:t>
      </w:r>
      <w:r w:rsidRPr="00D945F1">
        <w:rPr>
          <w:rFonts w:eastAsiaTheme="minorEastAsia" w:hint="eastAsia"/>
          <w:color w:val="0000FF"/>
        </w:rPr>
        <w:t>で使用した開発者ガイドやチュートリアルの手順をベースに</w:t>
      </w:r>
      <w:r>
        <w:rPr>
          <w:rFonts w:eastAsiaTheme="minorEastAsia" w:hint="eastAsia"/>
          <w:color w:val="FF0000"/>
        </w:rPr>
        <w:t>，</w:t>
      </w:r>
      <w:r w:rsidRPr="006455DE">
        <w:rPr>
          <w:rFonts w:eastAsiaTheme="minorEastAsia" w:hint="eastAsia"/>
          <w:color w:val="FF0000"/>
        </w:rPr>
        <w:t>準備した定義書，パラメータシート，作業手順書に従い，</w:t>
      </w:r>
      <w:r w:rsidRPr="006455DE">
        <w:rPr>
          <w:rFonts w:eastAsiaTheme="minorEastAsia"/>
          <w:color w:val="FF0000"/>
        </w:rPr>
        <w:t>AWS</w:t>
      </w:r>
      <w:r w:rsidRPr="006455DE">
        <w:rPr>
          <w:rFonts w:eastAsiaTheme="minorEastAsia" w:hint="eastAsia"/>
          <w:color w:val="FF0000"/>
        </w:rPr>
        <w:t>コンソール，</w:t>
      </w:r>
      <w:r w:rsidRPr="006455DE">
        <w:rPr>
          <w:rFonts w:eastAsiaTheme="minorEastAsia"/>
          <w:color w:val="FF0000"/>
        </w:rPr>
        <w:t>AWS CLI</w:t>
      </w:r>
      <w:r w:rsidRPr="006455DE">
        <w:rPr>
          <w:rFonts w:eastAsiaTheme="minorEastAsia" w:hint="eastAsia"/>
          <w:color w:val="FF0000"/>
        </w:rPr>
        <w:t>を利用してグッズ購買システムを構築し，作業時間を計測する．</w:t>
      </w:r>
      <w:r w:rsidRPr="00904EFC">
        <w:rPr>
          <w:rFonts w:eastAsiaTheme="minorEastAsia" w:hint="eastAsia"/>
          <w:color w:val="0000FF"/>
        </w:rPr>
        <w:t>構築作業は，</w:t>
      </w:r>
      <w:r w:rsidRPr="00904EFC">
        <w:rPr>
          <w:rFonts w:eastAsiaTheme="minorEastAsia" w:hint="eastAsia"/>
          <w:color w:val="0000FF"/>
        </w:rPr>
        <w:t>AppSync</w:t>
      </w:r>
      <w:r w:rsidRPr="00904EFC">
        <w:rPr>
          <w:rFonts w:eastAsiaTheme="minorEastAsia" w:hint="eastAsia"/>
          <w:color w:val="0000FF"/>
        </w:rPr>
        <w:t>クエリから</w:t>
      </w:r>
      <w:r w:rsidRPr="00904EFC">
        <w:rPr>
          <w:rFonts w:eastAsiaTheme="minorEastAsia" w:hint="eastAsia"/>
          <w:color w:val="0000FF"/>
        </w:rPr>
        <w:t>Step</w:t>
      </w:r>
      <w:r w:rsidRPr="00904EFC">
        <w:rPr>
          <w:rFonts w:eastAsiaTheme="minorEastAsia"/>
          <w:color w:val="0000FF"/>
        </w:rPr>
        <w:t xml:space="preserve"> </w:t>
      </w:r>
      <w:r w:rsidRPr="00904EFC">
        <w:rPr>
          <w:rFonts w:eastAsiaTheme="minorEastAsia" w:hint="eastAsia"/>
          <w:color w:val="0000FF"/>
        </w:rPr>
        <w:t>functions</w:t>
      </w:r>
      <w:r w:rsidRPr="00904EFC">
        <w:rPr>
          <w:rFonts w:eastAsiaTheme="minorEastAsia" w:hint="eastAsia"/>
          <w:color w:val="0000FF"/>
        </w:rPr>
        <w:t>のステートマシンを起動する</w:t>
      </w:r>
      <w:r>
        <w:rPr>
          <w:rFonts w:eastAsiaTheme="minorEastAsia" w:hint="eastAsia"/>
          <w:color w:val="0000FF"/>
        </w:rPr>
        <w:t>に必要な</w:t>
      </w:r>
      <w:r w:rsidRPr="00904EFC">
        <w:rPr>
          <w:rFonts w:eastAsiaTheme="minorEastAsia" w:hint="eastAsia"/>
          <w:color w:val="0000FF"/>
        </w:rPr>
        <w:t>認証機能の実装を除き，</w:t>
      </w:r>
      <w:commentRangeStart w:id="31"/>
      <w:r w:rsidRPr="00904EFC">
        <w:rPr>
          <w:rFonts w:eastAsiaTheme="minorEastAsia"/>
          <w:color w:val="0000FF"/>
        </w:rPr>
        <w:t>AWS</w:t>
      </w:r>
      <w:r w:rsidRPr="00904EFC">
        <w:rPr>
          <w:rFonts w:eastAsiaTheme="minorEastAsia" w:hint="eastAsia"/>
          <w:color w:val="0000FF"/>
        </w:rPr>
        <w:t>を利用した開発未経験者</w:t>
      </w:r>
      <w:commentRangeEnd w:id="31"/>
      <w:r w:rsidR="004377AA">
        <w:rPr>
          <w:rStyle w:val="af5"/>
        </w:rPr>
        <w:commentReference w:id="31"/>
      </w:r>
      <w:r w:rsidRPr="00904EFC">
        <w:rPr>
          <w:rFonts w:eastAsiaTheme="minorEastAsia" w:hint="eastAsia"/>
          <w:color w:val="0000FF"/>
        </w:rPr>
        <w:t>であるメンバー</w:t>
      </w:r>
      <w:r w:rsidRPr="00904EFC">
        <w:rPr>
          <w:rFonts w:eastAsiaTheme="minorEastAsia"/>
          <w:color w:val="0000FF"/>
        </w:rPr>
        <w:t>1</w:t>
      </w:r>
      <w:r w:rsidRPr="00904EFC">
        <w:rPr>
          <w:rFonts w:eastAsiaTheme="minorEastAsia" w:hint="eastAsia"/>
          <w:color w:val="0000FF"/>
        </w:rPr>
        <w:t>名が担当する．</w:t>
      </w:r>
    </w:p>
    <w:p w14:paraId="09857077" w14:textId="77777777" w:rsidR="006455DE" w:rsidRDefault="006455DE" w:rsidP="006455DE">
      <w:pPr>
        <w:rPr>
          <w:rFonts w:eastAsia="ＭＳ ゴシック"/>
        </w:rPr>
      </w:pPr>
    </w:p>
    <w:p w14:paraId="5F384824" w14:textId="77777777" w:rsidR="006455DE" w:rsidRPr="006455DE" w:rsidRDefault="006455DE" w:rsidP="006455DE">
      <w:pPr>
        <w:rPr>
          <w:rFonts w:eastAsia="ＭＳ ゴシック"/>
          <w:color w:val="FF0000"/>
        </w:rPr>
      </w:pPr>
      <w:r w:rsidRPr="006455DE">
        <w:rPr>
          <w:rFonts w:eastAsia="ＭＳ ゴシック"/>
          <w:color w:val="FF0000"/>
        </w:rPr>
        <w:t>3.2.2</w:t>
      </w:r>
      <w:r w:rsidRPr="006455DE">
        <w:rPr>
          <w:rFonts w:eastAsia="ＭＳ ゴシック" w:hint="eastAsia"/>
          <w:color w:val="FF0000"/>
        </w:rPr>
        <w:t>ドキュメント作成量</w:t>
      </w:r>
      <w:r w:rsidRPr="006455DE">
        <w:rPr>
          <w:rFonts w:eastAsia="ＭＳ ゴシック"/>
          <w:color w:val="FF0000"/>
        </w:rPr>
        <w:t xml:space="preserve"> </w:t>
      </w:r>
    </w:p>
    <w:p w14:paraId="4B474682" w14:textId="77777777" w:rsidR="00324058" w:rsidRPr="00E60EA1" w:rsidRDefault="00324058" w:rsidP="00324058">
      <w:pPr>
        <w:ind w:firstLineChars="100" w:firstLine="220"/>
        <w:rPr>
          <w:rFonts w:eastAsiaTheme="minorEastAsia"/>
          <w:color w:val="FF0000"/>
        </w:rPr>
      </w:pPr>
      <w:commentRangeStart w:id="32"/>
      <w:r w:rsidRPr="00E60EA1">
        <w:rPr>
          <w:rFonts w:eastAsiaTheme="minorEastAsia"/>
          <w:color w:val="FF0000"/>
        </w:rPr>
        <w:t>手順</w:t>
      </w:r>
      <w:r w:rsidRPr="00324058">
        <w:rPr>
          <w:rFonts w:eastAsiaTheme="minorEastAsia"/>
          <w:color w:val="0000FF"/>
        </w:rPr>
        <w:t>B-1</w:t>
      </w:r>
      <w:commentRangeEnd w:id="32"/>
      <w:r w:rsidR="00D1161E">
        <w:rPr>
          <w:rStyle w:val="af5"/>
        </w:rPr>
        <w:commentReference w:id="32"/>
      </w:r>
      <w:r w:rsidRPr="00E60EA1">
        <w:rPr>
          <w:rFonts w:eastAsiaTheme="minorEastAsia"/>
          <w:color w:val="FF0000"/>
        </w:rPr>
        <w:t>：オンプレミス環境でウォーターフォールモデルによる開発を行う場合に必要となる成果物一覧を作成する．</w:t>
      </w:r>
    </w:p>
    <w:p w14:paraId="0868C82A"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B-2</w:t>
      </w:r>
      <w:r w:rsidRPr="00E60EA1">
        <w:rPr>
          <w:rFonts w:eastAsiaTheme="minorEastAsia"/>
          <w:color w:val="FF0000"/>
        </w:rPr>
        <w:t>：</w:t>
      </w:r>
      <w:r w:rsidRPr="00E60EA1">
        <w:rPr>
          <w:rFonts w:eastAsiaTheme="minorEastAsia"/>
          <w:color w:val="FF0000"/>
        </w:rPr>
        <w:t>3.2.1</w:t>
      </w:r>
      <w:r w:rsidRPr="00E60EA1">
        <w:rPr>
          <w:rFonts w:eastAsiaTheme="minorEastAsia"/>
          <w:color w:val="FF0000"/>
        </w:rPr>
        <w:t>構築作業結果より，</w:t>
      </w:r>
      <w:commentRangeStart w:id="33"/>
      <w:r w:rsidRPr="00E60EA1">
        <w:rPr>
          <w:rFonts w:eastAsiaTheme="minorEastAsia"/>
          <w:color w:val="FF0000"/>
        </w:rPr>
        <w:t>サーバレスアーキテクチャー適用による開発で必要となる成果物を検討し，作成済みの成果物一覧に記載する．</w:t>
      </w:r>
      <w:commentRangeEnd w:id="33"/>
      <w:r w:rsidR="004377AA">
        <w:rPr>
          <w:rStyle w:val="af5"/>
        </w:rPr>
        <w:commentReference w:id="33"/>
      </w:r>
    </w:p>
    <w:p w14:paraId="36D3AC0E"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B-3</w:t>
      </w:r>
      <w:r w:rsidRPr="00E60EA1">
        <w:rPr>
          <w:rFonts w:eastAsiaTheme="minorEastAsia"/>
          <w:color w:val="FF0000"/>
        </w:rPr>
        <w:t>：</w:t>
      </w:r>
      <w:commentRangeStart w:id="34"/>
      <w:r w:rsidRPr="00E60EA1">
        <w:rPr>
          <w:rFonts w:eastAsiaTheme="minorEastAsia"/>
          <w:color w:val="FF0000"/>
        </w:rPr>
        <w:t>オンプレミス開発におけるドキュメント作成時の作業ボリュームを基準として、同じドキュメントをサーバレスアーキテクチャーの適用による開発を行った場合と比較</w:t>
      </w:r>
      <w:commentRangeEnd w:id="34"/>
      <w:r w:rsidR="004377AA">
        <w:rPr>
          <w:rStyle w:val="af5"/>
        </w:rPr>
        <w:commentReference w:id="34"/>
      </w:r>
      <w:r w:rsidRPr="00E60EA1">
        <w:rPr>
          <w:rFonts w:eastAsiaTheme="minorEastAsia"/>
          <w:color w:val="FF0000"/>
        </w:rPr>
        <w:t>，評価する．評価は以下の</w:t>
      </w:r>
      <w:r w:rsidRPr="00E60EA1">
        <w:rPr>
          <w:rFonts w:eastAsiaTheme="minorEastAsia"/>
          <w:color w:val="FF0000"/>
        </w:rPr>
        <w:t>3</w:t>
      </w:r>
      <w:r w:rsidRPr="00E60EA1">
        <w:rPr>
          <w:rFonts w:eastAsiaTheme="minorEastAsia"/>
          <w:color w:val="FF0000"/>
        </w:rPr>
        <w:t>段階とする．</w:t>
      </w:r>
    </w:p>
    <w:p w14:paraId="717C62C9"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同じ</w:t>
      </w:r>
    </w:p>
    <w:p w14:paraId="4BE6A0B8"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減少する</w:t>
      </w:r>
    </w:p>
    <w:p w14:paraId="69B09BAB"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・ドキュメント作成が不要となる</w:t>
      </w:r>
    </w:p>
    <w:p w14:paraId="3750CD62"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B-4</w:t>
      </w:r>
      <w:r w:rsidRPr="00E60EA1">
        <w:rPr>
          <w:rFonts w:eastAsiaTheme="minorEastAsia"/>
          <w:color w:val="FF0000"/>
        </w:rPr>
        <w:t>：手順</w:t>
      </w:r>
      <w:r w:rsidRPr="00E60EA1">
        <w:rPr>
          <w:rFonts w:eastAsiaTheme="minorEastAsia"/>
          <w:color w:val="FF0000"/>
        </w:rPr>
        <w:t>B-3</w:t>
      </w:r>
      <w:r w:rsidRPr="00E60EA1">
        <w:rPr>
          <w:rFonts w:eastAsiaTheme="minorEastAsia"/>
          <w:color w:val="FF0000"/>
        </w:rPr>
        <w:t>にて「作業ボリュームが</w:t>
      </w:r>
      <w:r w:rsidRPr="00E60EA1">
        <w:rPr>
          <w:rFonts w:eastAsiaTheme="minorEastAsia" w:hint="eastAsia"/>
          <w:color w:val="0000FF"/>
        </w:rPr>
        <w:t>減少する</w:t>
      </w:r>
      <w:r w:rsidRPr="00E60EA1">
        <w:rPr>
          <w:rFonts w:eastAsiaTheme="minorEastAsia"/>
          <w:color w:val="FF0000"/>
        </w:rPr>
        <w:t>」，「ドキュメント作成が不要」と評価したドキュメントついて，サーバレスアーキテクチャー適用時のメリットとして根拠を記載する．</w:t>
      </w:r>
    </w:p>
    <w:p w14:paraId="31E3EF69" w14:textId="77777777" w:rsidR="00324058" w:rsidRPr="00E60EA1" w:rsidRDefault="00324058" w:rsidP="00324058">
      <w:pPr>
        <w:ind w:firstLineChars="100" w:firstLine="220"/>
        <w:rPr>
          <w:rFonts w:eastAsiaTheme="minorEastAsia"/>
        </w:rPr>
      </w:pPr>
      <w:r w:rsidRPr="00E60EA1">
        <w:rPr>
          <w:rFonts w:eastAsiaTheme="minorEastAsia"/>
          <w:color w:val="FF0000"/>
        </w:rPr>
        <w:t>上述の手順</w:t>
      </w:r>
      <w:r>
        <w:rPr>
          <w:rFonts w:eastAsiaTheme="minorEastAsia" w:hint="eastAsia"/>
          <w:color w:val="FF0000"/>
        </w:rPr>
        <w:t>B-</w:t>
      </w:r>
      <w:r w:rsidRPr="00E60EA1">
        <w:rPr>
          <w:rFonts w:eastAsiaTheme="minorEastAsia"/>
          <w:color w:val="FF0000"/>
        </w:rPr>
        <w:t>1</w:t>
      </w:r>
      <w:r w:rsidRPr="00E60EA1">
        <w:rPr>
          <w:rFonts w:eastAsiaTheme="minorEastAsia"/>
          <w:color w:val="FF0000"/>
        </w:rPr>
        <w:t>～手順</w:t>
      </w:r>
      <w:r>
        <w:rPr>
          <w:rFonts w:eastAsiaTheme="minorEastAsia" w:hint="eastAsia"/>
          <w:color w:val="FF0000"/>
        </w:rPr>
        <w:t>B-</w:t>
      </w:r>
      <w:r w:rsidRPr="00E60EA1">
        <w:rPr>
          <w:rFonts w:eastAsiaTheme="minorEastAsia"/>
          <w:color w:val="FF0000"/>
        </w:rPr>
        <w:t>4</w:t>
      </w:r>
      <w:r w:rsidRPr="00E60EA1">
        <w:rPr>
          <w:rFonts w:eastAsiaTheme="minorEastAsia"/>
          <w:color w:val="FF0000"/>
        </w:rPr>
        <w:t>を実施した結果を評価シート（別紙</w:t>
      </w:r>
      <w:r w:rsidRPr="00E60EA1">
        <w:rPr>
          <w:rFonts w:eastAsiaTheme="minorEastAsia"/>
          <w:color w:val="FF0000"/>
        </w:rPr>
        <w:t>x</w:t>
      </w:r>
      <w:r w:rsidRPr="00E60EA1">
        <w:rPr>
          <w:rFonts w:eastAsiaTheme="minorEastAsia"/>
          <w:color w:val="FF0000"/>
        </w:rPr>
        <w:t>）として纏める。評価シートには，</w:t>
      </w:r>
      <w:r w:rsidRPr="00E60EA1">
        <w:rPr>
          <w:rFonts w:eastAsiaTheme="minorEastAsia"/>
          <w:color w:val="FF0000"/>
        </w:rPr>
        <w:t>3.2.1</w:t>
      </w:r>
      <w:r w:rsidRPr="00E60EA1">
        <w:rPr>
          <w:rFonts w:eastAsiaTheme="minorEastAsia"/>
          <w:color w:val="FF0000"/>
        </w:rPr>
        <w:t>構築作業時に顕在化した課題についても記載する．</w:t>
      </w:r>
    </w:p>
    <w:p w14:paraId="6322219C" w14:textId="77777777" w:rsidR="006455DE" w:rsidRPr="00324058" w:rsidRDefault="006455DE" w:rsidP="006455DE">
      <w:pPr>
        <w:rPr>
          <w:rFonts w:eastAsia="ＭＳ ゴシック"/>
        </w:rPr>
      </w:pPr>
    </w:p>
    <w:p w14:paraId="2F703F4E" w14:textId="77777777" w:rsidR="006455DE" w:rsidRDefault="006455DE" w:rsidP="006455DE">
      <w:pPr>
        <w:rPr>
          <w:rFonts w:eastAsia="ＭＳ ゴシック"/>
        </w:rPr>
      </w:pPr>
      <w:commentRangeStart w:id="35"/>
      <w:r>
        <w:rPr>
          <w:rFonts w:eastAsia="ＭＳ ゴシック"/>
        </w:rPr>
        <w:t>3.3</w:t>
      </w:r>
      <w:r>
        <w:rPr>
          <w:rFonts w:eastAsia="ＭＳ ゴシック" w:hint="eastAsia"/>
        </w:rPr>
        <w:t>検証結果</w:t>
      </w:r>
      <w:commentRangeEnd w:id="35"/>
      <w:r w:rsidR="001517C1">
        <w:rPr>
          <w:rStyle w:val="af5"/>
        </w:rPr>
        <w:commentReference w:id="35"/>
      </w:r>
    </w:p>
    <w:p w14:paraId="003960D1" w14:textId="77777777" w:rsidR="006455DE" w:rsidRDefault="006455DE" w:rsidP="006455DE">
      <w:pPr>
        <w:rPr>
          <w:rFonts w:eastAsia="ＭＳ ゴシック"/>
        </w:rPr>
      </w:pPr>
    </w:p>
    <w:p w14:paraId="3443DE5C" w14:textId="77777777" w:rsidR="006455DE" w:rsidRDefault="006455DE" w:rsidP="006455DE">
      <w:pPr>
        <w:rPr>
          <w:rFonts w:eastAsia="ＭＳ ゴシック"/>
        </w:rPr>
      </w:pPr>
      <w:r>
        <w:rPr>
          <w:rFonts w:eastAsia="ＭＳ ゴシック"/>
        </w:rPr>
        <w:t xml:space="preserve">3.3.1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51DE192B" w:rsidR="006455DE" w:rsidRPr="003D58E9" w:rsidRDefault="006455DE" w:rsidP="006455DE">
      <w:pPr>
        <w:ind w:firstLineChars="100" w:firstLine="220"/>
        <w:rPr>
          <w:rFonts w:eastAsiaTheme="minorEastAsia"/>
        </w:rPr>
      </w:pPr>
      <w:commentRangeStart w:id="36"/>
      <w:r w:rsidRPr="003D58E9">
        <w:rPr>
          <w:rFonts w:eastAsiaTheme="minorEastAsia"/>
          <w:color w:val="FF0000"/>
        </w:rPr>
        <w:t>グッズ購買システムの構築作業時間（</w:t>
      </w:r>
      <w:r w:rsidRPr="003D58E9">
        <w:rPr>
          <w:rFonts w:eastAsiaTheme="minorEastAsia"/>
          <w:color w:val="FF0000"/>
        </w:rPr>
        <w:t>3.2.1</w:t>
      </w:r>
      <w:r w:rsidRPr="003D58E9">
        <w:rPr>
          <w:rFonts w:eastAsiaTheme="minorEastAsia"/>
          <w:color w:val="FF0000"/>
        </w:rPr>
        <w:t>の手順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の合計）は</w:t>
      </w:r>
      <w:r w:rsidRPr="003D58E9">
        <w:rPr>
          <w:rFonts w:eastAsiaTheme="minorEastAsia"/>
          <w:color w:val="FF0000"/>
        </w:rPr>
        <w:t>10</w:t>
      </w:r>
      <w:r w:rsidRPr="003D58E9">
        <w:rPr>
          <w:rFonts w:eastAsiaTheme="minorEastAsia"/>
          <w:color w:val="FF0000"/>
        </w:rPr>
        <w:t>時間であった．内訳は，手順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：アプリケーションソースコードの開発時間がのべ</w:t>
      </w:r>
      <w:r w:rsidRPr="003D58E9">
        <w:rPr>
          <w:rFonts w:eastAsiaTheme="minorEastAsia"/>
          <w:color w:val="FF0000"/>
        </w:rPr>
        <w:t>7</w:t>
      </w:r>
      <w:r w:rsidRPr="003D58E9">
        <w:rPr>
          <w:rFonts w:eastAsiaTheme="minorEastAsia"/>
          <w:color w:val="FF0000"/>
        </w:rPr>
        <w:t>時間，手順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w:t>
      </w:r>
      <w:r w:rsidRPr="003D58E9">
        <w:rPr>
          <w:rFonts w:eastAsiaTheme="minorEastAsia"/>
          <w:color w:val="FF0000"/>
        </w:rPr>
        <w:t>AWS</w:t>
      </w:r>
      <w:r w:rsidRPr="003D58E9">
        <w:rPr>
          <w:rFonts w:eastAsiaTheme="minorEastAsia"/>
          <w:color w:val="FF0000"/>
        </w:rPr>
        <w:t>コンソール，</w:t>
      </w:r>
      <w:r w:rsidRPr="003D58E9">
        <w:rPr>
          <w:rFonts w:eastAsiaTheme="minorEastAsia"/>
          <w:color w:val="FF0000"/>
        </w:rPr>
        <w:t>AWS CLI</w:t>
      </w:r>
      <w:r w:rsidRPr="003D58E9">
        <w:rPr>
          <w:rFonts w:eastAsiaTheme="minorEastAsia"/>
          <w:color w:val="FF0000"/>
        </w:rPr>
        <w:t>を利用した構築作業時間が</w:t>
      </w:r>
      <w:r w:rsidRPr="003D58E9">
        <w:rPr>
          <w:rFonts w:eastAsiaTheme="minorEastAsia"/>
          <w:color w:val="FF0000"/>
        </w:rPr>
        <w:t>3</w:t>
      </w:r>
      <w:r w:rsidRPr="003D58E9">
        <w:rPr>
          <w:rFonts w:eastAsiaTheme="minorEastAsia"/>
          <w:color w:val="FF0000"/>
        </w:rPr>
        <w:t>時間であった．</w:t>
      </w:r>
      <w:commentRangeEnd w:id="36"/>
      <w:r w:rsidR="00B44ABD" w:rsidRPr="003D58E9">
        <w:rPr>
          <w:rStyle w:val="af5"/>
        </w:rPr>
        <w:commentReference w:id="36"/>
      </w:r>
    </w:p>
    <w:p w14:paraId="7ACC45FC" w14:textId="12AF8802" w:rsidR="004773D6" w:rsidRDefault="003D58E9" w:rsidP="003D58E9">
      <w:pPr>
        <w:rPr>
          <w:rFonts w:eastAsia="ＭＳ ゴシック"/>
        </w:rPr>
      </w:pPr>
      <w:r>
        <w:rPr>
          <w:rFonts w:asciiTheme="minorEastAsia" w:eastAsiaTheme="minorEastAsia" w:hAnsiTheme="minorEastAsia"/>
          <w:noProof/>
        </w:rPr>
        <w:lastRenderedPageBreak/>
        <w:drawing>
          <wp:inline distT="0" distB="0" distL="0" distR="0" wp14:anchorId="730179BC" wp14:editId="1300C541">
            <wp:extent cx="2961005" cy="196695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961005" cy="1966953"/>
                    </a:xfrm>
                    <a:prstGeom prst="rect">
                      <a:avLst/>
                    </a:prstGeom>
                    <a:noFill/>
                    <a:ln>
                      <a:noFill/>
                    </a:ln>
                  </pic:spPr>
                </pic:pic>
              </a:graphicData>
            </a:graphic>
          </wp:inline>
        </w:drawing>
      </w:r>
    </w:p>
    <w:p w14:paraId="1F9C1978" w14:textId="51DDFE91" w:rsidR="003D58E9" w:rsidRDefault="003D58E9" w:rsidP="003D58E9">
      <w:pPr>
        <w:rPr>
          <w:rFonts w:eastAsia="ＭＳ ゴシック"/>
        </w:rPr>
      </w:pPr>
      <w:r>
        <w:rPr>
          <w:rFonts w:eastAsia="ＭＳ ゴシック" w:hint="eastAsia"/>
        </w:rPr>
        <w:t>図</w:t>
      </w:r>
      <w:r>
        <w:rPr>
          <w:rFonts w:eastAsia="ＭＳ ゴシック" w:hint="eastAsia"/>
        </w:rPr>
        <w:t>3.</w:t>
      </w:r>
    </w:p>
    <w:p w14:paraId="4289D5AE" w14:textId="77777777" w:rsidR="003D58E9" w:rsidRPr="006455DE" w:rsidRDefault="003D58E9" w:rsidP="003D58E9">
      <w:pPr>
        <w:rPr>
          <w:rFonts w:eastAsia="ＭＳ ゴシック"/>
        </w:rPr>
      </w:pPr>
    </w:p>
    <w:p w14:paraId="09A5CDDC" w14:textId="4639DE08"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w:t>
      </w:r>
      <w:r w:rsidRPr="003D58E9">
        <w:rPr>
          <w:rFonts w:eastAsia="ＭＳ ゴシック" w:hint="eastAsia"/>
        </w:rPr>
        <w:t>作成量</w:t>
      </w:r>
    </w:p>
    <w:p w14:paraId="4C7BE1B5" w14:textId="19ADFCAF" w:rsidR="003D58E9" w:rsidRDefault="003D58E9" w:rsidP="000F59A6">
      <w:pPr>
        <w:rPr>
          <w:rFonts w:eastAsia="ＭＳ ゴシック"/>
        </w:rPr>
      </w:pPr>
      <w:r>
        <w:rPr>
          <w:rFonts w:eastAsia="ＭＳ ゴシック" w:hint="eastAsia"/>
        </w:rPr>
        <w:t xml:space="preserve">　</w:t>
      </w:r>
      <w:r>
        <w:rPr>
          <w:rFonts w:eastAsia="ＭＳ ゴシック" w:hint="eastAsia"/>
        </w:rPr>
        <w:t>#</w:t>
      </w:r>
      <w:r>
        <w:rPr>
          <w:rFonts w:eastAsia="ＭＳ ゴシック" w:hint="eastAsia"/>
        </w:rPr>
        <w:t>図</w:t>
      </w:r>
      <w:r>
        <w:rPr>
          <w:rFonts w:eastAsia="ＭＳ ゴシック" w:hint="eastAsia"/>
        </w:rPr>
        <w:t>3</w:t>
      </w:r>
      <w:r>
        <w:rPr>
          <w:rFonts w:eastAsia="ＭＳ ゴシック" w:hint="eastAsia"/>
        </w:rPr>
        <w:t>を引用すること</w:t>
      </w:r>
    </w:p>
    <w:p w14:paraId="38D72765" w14:textId="7398E445" w:rsidR="004773D6" w:rsidRPr="003D58E9" w:rsidRDefault="004773D6" w:rsidP="004773D6">
      <w:pPr>
        <w:ind w:firstLineChars="100" w:firstLine="220"/>
        <w:rPr>
          <w:rFonts w:asciiTheme="minorEastAsia" w:eastAsiaTheme="minorEastAsia" w:hAnsiTheme="minorEastAsia"/>
        </w:rPr>
      </w:pPr>
      <w:commentRangeStart w:id="37"/>
      <w:r w:rsidRPr="003D58E9">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の適用による開発で必要なドキュメントは56本であった．サーバレスアーキテクチャーの開発ではオンプレミス開発との比較でドキュメント作成量が18%減少した．</w:t>
      </w:r>
    </w:p>
    <w:p w14:paraId="310F298E" w14:textId="3F277740" w:rsidR="0039059B" w:rsidRDefault="004773D6" w:rsidP="007D1FA8">
      <w:pPr>
        <w:ind w:firstLineChars="100" w:firstLine="220"/>
        <w:rPr>
          <w:rFonts w:asciiTheme="minorEastAsia" w:eastAsiaTheme="minorEastAsia" w:hAnsiTheme="minorEastAsia"/>
        </w:rPr>
      </w:pPr>
      <w:r w:rsidRPr="003D58E9">
        <w:rPr>
          <w:rFonts w:asciiTheme="minorEastAsia" w:eastAsiaTheme="minorEastAsia" w:hAnsiTheme="minorEastAsia" w:hint="eastAsia"/>
        </w:rPr>
        <w:t>オンプレミス開発におけるドキュメント作成時のボリュームを基準として、同じドキュメントをサーバレスアーキテクチャ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の適用による開発を行った場合の作業ボリュームについて，以下に記載する。</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37"/>
      <w:r w:rsidR="00DB1CA1">
        <w:rPr>
          <w:rStyle w:val="af5"/>
        </w:rPr>
        <w:commentReference w:id="37"/>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6A5A3014" w14:textId="77777777" w:rsidR="003D58E9" w:rsidRDefault="003D58E9" w:rsidP="003D58E9">
      <w:pPr>
        <w:rPr>
          <w:rFonts w:eastAsia="ＭＳ ゴシック"/>
          <w:color w:val="0000FF"/>
        </w:rPr>
      </w:pPr>
      <w:r w:rsidRPr="00765B68">
        <w:rPr>
          <w:rFonts w:eastAsia="ＭＳ ゴシック" w:hint="eastAsia"/>
          <w:color w:val="0000FF"/>
        </w:rPr>
        <w:t xml:space="preserve">3.3 </w:t>
      </w:r>
      <w:r w:rsidRPr="00765B68">
        <w:rPr>
          <w:rFonts w:eastAsia="ＭＳ ゴシック" w:hint="eastAsia"/>
          <w:color w:val="0000FF"/>
        </w:rPr>
        <w:t>検証結果より，</w:t>
      </w:r>
      <w:commentRangeStart w:id="38"/>
      <w:r w:rsidRPr="00765B68">
        <w:rPr>
          <w:rFonts w:eastAsia="ＭＳ ゴシック" w:hint="eastAsia"/>
          <w:color w:val="0000FF"/>
        </w:rPr>
        <w:t>サーバレスアーキテクチャーを適用した開発では，非機能部分のドキ</w:t>
      </w:r>
      <w:r>
        <w:rPr>
          <w:rFonts w:eastAsia="ＭＳ ゴシック" w:hint="eastAsia"/>
          <w:color w:val="0000FF"/>
        </w:rPr>
        <w:t>ュメント作成量および構築作業時間が削減されることを確認できた．まず，「</w:t>
      </w:r>
      <w:r w:rsidRPr="00765B68">
        <w:rPr>
          <w:rFonts w:eastAsia="ＭＳ ゴシック" w:hint="eastAsia"/>
          <w:color w:val="0000FF"/>
        </w:rPr>
        <w:t>非機能部分」</w:t>
      </w:r>
      <w:r>
        <w:rPr>
          <w:rFonts w:eastAsia="ＭＳ ゴシック" w:hint="eastAsia"/>
          <w:color w:val="0000FF"/>
        </w:rPr>
        <w:t>がサーバレスだとどのように減るのか述べる</w:t>
      </w:r>
      <w:r w:rsidRPr="00765B68">
        <w:rPr>
          <w:rFonts w:eastAsia="ＭＳ ゴシック" w:hint="eastAsia"/>
          <w:color w:val="0000FF"/>
        </w:rPr>
        <w:t>．</w:t>
      </w:r>
      <w:commentRangeEnd w:id="38"/>
      <w:r w:rsidR="001517C1">
        <w:rPr>
          <w:rStyle w:val="af5"/>
        </w:rPr>
        <w:commentReference w:id="38"/>
      </w:r>
    </w:p>
    <w:p w14:paraId="20F362F5" w14:textId="77777777" w:rsidR="003D58E9" w:rsidRPr="00DD1884" w:rsidRDefault="003D58E9" w:rsidP="003D58E9">
      <w:pPr>
        <w:rPr>
          <w:rFonts w:eastAsia="ＭＳ ゴシック"/>
          <w:color w:val="0000FF"/>
        </w:rPr>
      </w:pPr>
    </w:p>
    <w:p w14:paraId="342815DD" w14:textId="77777777" w:rsidR="003D58E9" w:rsidRDefault="003D58E9" w:rsidP="003D58E9">
      <w:pPr>
        <w:rPr>
          <w:rFonts w:eastAsia="ＭＳ ゴシック"/>
          <w:color w:val="0000FF"/>
        </w:rPr>
      </w:pPr>
      <w:r>
        <w:rPr>
          <w:rFonts w:eastAsia="ＭＳ ゴシック" w:hint="eastAsia"/>
          <w:color w:val="0000FF"/>
        </w:rPr>
        <w:t xml:space="preserve">4.1 </w:t>
      </w:r>
      <w:r>
        <w:rPr>
          <w:rFonts w:eastAsia="ＭＳ ゴシック" w:hint="eastAsia"/>
          <w:color w:val="0000FF"/>
        </w:rPr>
        <w:t>非機能部分の作業がサーバレスで減る理由</w:t>
      </w:r>
    </w:p>
    <w:p w14:paraId="00DB965B" w14:textId="77777777" w:rsidR="003D58E9" w:rsidRPr="00DD1884" w:rsidRDefault="003D58E9" w:rsidP="003D58E9">
      <w:pPr>
        <w:rPr>
          <w:rFonts w:eastAsia="ＭＳ ゴシック"/>
          <w:color w:val="0000FF"/>
        </w:rPr>
      </w:pPr>
      <w:r>
        <w:rPr>
          <w:rFonts w:eastAsia="ＭＳ ゴシック" w:hint="eastAsia"/>
          <w:color w:val="0000FF"/>
        </w:rPr>
        <w:t xml:space="preserve">　クラウドサービスの利用形態と図</w:t>
      </w:r>
      <w:r>
        <w:rPr>
          <w:rFonts w:eastAsia="ＭＳ ゴシック" w:hint="eastAsia"/>
          <w:color w:val="0000FF"/>
        </w:rPr>
        <w:t>1</w:t>
      </w:r>
      <w:r>
        <w:rPr>
          <w:rFonts w:eastAsia="ＭＳ ゴシック"/>
          <w:color w:val="0000FF"/>
        </w:rPr>
        <w:t>.</w:t>
      </w:r>
      <w:r>
        <w:rPr>
          <w:rFonts w:eastAsia="ＭＳ ゴシック" w:hint="eastAsia"/>
          <w:color w:val="0000FF"/>
        </w:rPr>
        <w:t>サーバレスの責任モデルを用いて説明する．</w:t>
      </w:r>
    </w:p>
    <w:p w14:paraId="0323D716" w14:textId="77777777" w:rsidR="003D58E9" w:rsidRDefault="003D58E9" w:rsidP="003D58E9">
      <w:pPr>
        <w:rPr>
          <w:rFonts w:eastAsia="ＭＳ ゴシック"/>
          <w:color w:val="0000FF"/>
        </w:rPr>
      </w:pPr>
      <w:r>
        <w:rPr>
          <w:rFonts w:eastAsia="ＭＳ ゴシック" w:hint="eastAsia"/>
          <w:color w:val="0000FF"/>
        </w:rPr>
        <w:t>・</w:t>
      </w:r>
      <w:r w:rsidRPr="00765B68">
        <w:rPr>
          <w:rFonts w:eastAsia="ＭＳ ゴシック" w:hint="eastAsia"/>
          <w:color w:val="0000FF"/>
        </w:rPr>
        <w:t>IaaS</w:t>
      </w:r>
      <w:r>
        <w:rPr>
          <w:rFonts w:eastAsia="ＭＳ ゴシック" w:hint="eastAsia"/>
          <w:color w:val="0000FF"/>
        </w:rPr>
        <w:t>（</w:t>
      </w:r>
      <w:r>
        <w:rPr>
          <w:rFonts w:eastAsia="ＭＳ ゴシック" w:hint="eastAsia"/>
          <w:color w:val="0000FF"/>
        </w:rPr>
        <w:t>Infrastructure as a Service</w:t>
      </w:r>
      <w:r>
        <w:rPr>
          <w:rFonts w:eastAsia="ＭＳ ゴシック" w:hint="eastAsia"/>
          <w:color w:val="0000FF"/>
        </w:rPr>
        <w:t>）</w:t>
      </w:r>
    </w:p>
    <w:p w14:paraId="10FF190C" w14:textId="77777777" w:rsidR="003D58E9" w:rsidRPr="00765B68" w:rsidRDefault="003D58E9" w:rsidP="003D58E9">
      <w:pPr>
        <w:ind w:firstLineChars="100" w:firstLine="220"/>
        <w:rPr>
          <w:rFonts w:eastAsia="ＭＳ ゴシック"/>
          <w:color w:val="0000FF"/>
        </w:rPr>
      </w:pPr>
      <w:r>
        <w:rPr>
          <w:rFonts w:eastAsia="ＭＳ ゴシック" w:hint="eastAsia"/>
          <w:color w:val="0000FF"/>
        </w:rPr>
        <w:t>「</w:t>
      </w:r>
      <w:r w:rsidRPr="00765B68">
        <w:rPr>
          <w:rFonts w:eastAsia="ＭＳ ゴシック" w:hint="eastAsia"/>
          <w:color w:val="0000FF"/>
        </w:rPr>
        <w:t>仮想化</w:t>
      </w:r>
      <w:r>
        <w:rPr>
          <w:rFonts w:eastAsia="ＭＳ ゴシック" w:hint="eastAsia"/>
          <w:color w:val="0000FF"/>
        </w:rPr>
        <w:t>」</w:t>
      </w:r>
      <w:r w:rsidRPr="00765B68">
        <w:rPr>
          <w:rFonts w:eastAsia="ＭＳ ゴシック" w:hint="eastAsia"/>
          <w:color w:val="0000FF"/>
        </w:rPr>
        <w:t>以下のインフラ部分は，クラウド事業者により高度に抽象化されており，利用者はインフラの導入・構築、管理が大幅に省力化される特徴がある．</w:t>
      </w:r>
    </w:p>
    <w:p w14:paraId="2570AD39" w14:textId="095ACC83" w:rsidR="003D58E9" w:rsidRDefault="003D58E9" w:rsidP="003D58E9">
      <w:pPr>
        <w:rPr>
          <w:rFonts w:eastAsia="ＭＳ ゴシック"/>
          <w:color w:val="0000FF"/>
        </w:rPr>
      </w:pPr>
      <w:r>
        <w:rPr>
          <w:rFonts w:eastAsia="ＭＳ ゴシック" w:hint="eastAsia"/>
          <w:color w:val="0000FF"/>
        </w:rPr>
        <w:t>・</w:t>
      </w:r>
      <w:r>
        <w:rPr>
          <w:rFonts w:eastAsia="ＭＳ ゴシック" w:hint="eastAsia"/>
          <w:color w:val="0000FF"/>
        </w:rPr>
        <w:t>PaaS</w:t>
      </w:r>
      <w:r>
        <w:rPr>
          <w:rFonts w:eastAsia="ＭＳ ゴシック" w:hint="eastAsia"/>
          <w:color w:val="0000FF"/>
        </w:rPr>
        <w:t>（</w:t>
      </w:r>
      <w:r>
        <w:rPr>
          <w:rFonts w:eastAsia="ＭＳ ゴシック" w:hint="eastAsia"/>
          <w:color w:val="0000FF"/>
        </w:rPr>
        <w:t>Platform as a Service</w:t>
      </w:r>
      <w:r>
        <w:rPr>
          <w:rFonts w:eastAsia="ＭＳ ゴシック" w:hint="eastAsia"/>
          <w:color w:val="0000FF"/>
        </w:rPr>
        <w:t>）</w:t>
      </w:r>
    </w:p>
    <w:p w14:paraId="6EB23650" w14:textId="77777777" w:rsidR="003D58E9" w:rsidRPr="00765B68" w:rsidRDefault="003D58E9" w:rsidP="003D58E9">
      <w:pPr>
        <w:ind w:firstLineChars="100" w:firstLine="220"/>
        <w:rPr>
          <w:rFonts w:eastAsia="ＭＳ ゴシック"/>
          <w:color w:val="0000FF"/>
        </w:rPr>
      </w:pPr>
      <w:r w:rsidRPr="00765B68">
        <w:rPr>
          <w:rFonts w:eastAsia="ＭＳ ゴシック" w:hint="eastAsia"/>
          <w:color w:val="0000FF"/>
        </w:rPr>
        <w:t>IaaS</w:t>
      </w:r>
      <w:r w:rsidRPr="00765B68">
        <w:rPr>
          <w:rFonts w:eastAsia="ＭＳ ゴシック" w:hint="eastAsia"/>
          <w:color w:val="0000FF"/>
        </w:rPr>
        <w:t>の特徴に加え，</w:t>
      </w:r>
      <w:r>
        <w:rPr>
          <w:rFonts w:eastAsia="ＭＳ ゴシック" w:hint="eastAsia"/>
          <w:color w:val="0000FF"/>
        </w:rPr>
        <w:t>「</w:t>
      </w:r>
      <w:r w:rsidRPr="00765B68">
        <w:rPr>
          <w:rFonts w:eastAsia="ＭＳ ゴシック" w:hint="eastAsia"/>
          <w:color w:val="0000FF"/>
        </w:rPr>
        <w:t>ミドルウェア・ランタイム</w:t>
      </w:r>
      <w:r>
        <w:rPr>
          <w:rFonts w:eastAsia="ＭＳ ゴシック" w:hint="eastAsia"/>
          <w:color w:val="0000FF"/>
        </w:rPr>
        <w:t>」が提供される．ベンダーが提供する仕様に依存するため，自由度や柔軟性に制限を受けるが，各種ミドルウェア・ランタイム導入・設定が省力化される</w:t>
      </w:r>
      <w:r w:rsidRPr="00765B68">
        <w:rPr>
          <w:rFonts w:eastAsia="ＭＳ ゴシック" w:hint="eastAsia"/>
          <w:color w:val="0000FF"/>
        </w:rPr>
        <w:t>特徴がある．</w:t>
      </w:r>
      <w:r>
        <w:rPr>
          <w:rFonts w:eastAsia="ＭＳ ゴシック" w:hint="eastAsia"/>
          <w:color w:val="0000FF"/>
        </w:rPr>
        <w:t>また，拡張性、可用性を向上させる機能が提供されており</w:t>
      </w:r>
      <w:r>
        <w:rPr>
          <w:rFonts w:eastAsia="ＭＳ ゴシック" w:hint="eastAsia"/>
          <w:color w:val="0000FF"/>
        </w:rPr>
        <w:t xml:space="preserve">, </w:t>
      </w:r>
      <w:r>
        <w:rPr>
          <w:rFonts w:eastAsia="ＭＳ ゴシック" w:hint="eastAsia"/>
          <w:color w:val="0000FF"/>
        </w:rPr>
        <w:t>設定も可能である．</w:t>
      </w:r>
    </w:p>
    <w:p w14:paraId="45DA9203" w14:textId="77777777" w:rsidR="003D58E9" w:rsidRDefault="003D58E9" w:rsidP="003D58E9">
      <w:pPr>
        <w:rPr>
          <w:rFonts w:eastAsia="ＭＳ ゴシック"/>
          <w:color w:val="0000FF"/>
        </w:rPr>
      </w:pPr>
      <w:r>
        <w:rPr>
          <w:rFonts w:eastAsia="ＭＳ ゴシック" w:hint="eastAsia"/>
          <w:color w:val="0000FF"/>
        </w:rPr>
        <w:t>・</w:t>
      </w:r>
      <w:r w:rsidRPr="00765B68">
        <w:rPr>
          <w:rFonts w:eastAsia="ＭＳ ゴシック" w:hint="eastAsia"/>
          <w:color w:val="0000FF"/>
        </w:rPr>
        <w:t>サーバレス</w:t>
      </w:r>
    </w:p>
    <w:p w14:paraId="6D205162" w14:textId="77777777" w:rsidR="003D58E9" w:rsidRDefault="003D58E9" w:rsidP="003D58E9">
      <w:pPr>
        <w:ind w:firstLineChars="100" w:firstLine="220"/>
        <w:rPr>
          <w:rFonts w:eastAsia="ＭＳ ゴシック"/>
          <w:color w:val="0000FF"/>
        </w:rPr>
      </w:pPr>
      <w:r w:rsidRPr="00765B68">
        <w:rPr>
          <w:rFonts w:eastAsia="ＭＳ ゴシック" w:hint="eastAsia"/>
          <w:color w:val="0000FF"/>
        </w:rPr>
        <w:t>上述の</w:t>
      </w:r>
      <w:r w:rsidRPr="00765B68">
        <w:rPr>
          <w:rFonts w:eastAsia="ＭＳ ゴシック" w:hint="eastAsia"/>
          <w:color w:val="0000FF"/>
        </w:rPr>
        <w:t>IaaS</w:t>
      </w:r>
      <w:r w:rsidRPr="00765B68">
        <w:rPr>
          <w:rFonts w:eastAsia="ＭＳ ゴシック" w:hint="eastAsia"/>
          <w:color w:val="0000FF"/>
        </w:rPr>
        <w:t>や</w:t>
      </w:r>
      <w:r w:rsidRPr="00765B68">
        <w:rPr>
          <w:rFonts w:eastAsia="ＭＳ ゴシック" w:hint="eastAsia"/>
          <w:color w:val="0000FF"/>
        </w:rPr>
        <w:t>PaaS</w:t>
      </w:r>
      <w:r w:rsidRPr="00765B68">
        <w:rPr>
          <w:rFonts w:eastAsia="ＭＳ ゴシック" w:hint="eastAsia"/>
          <w:color w:val="0000FF"/>
        </w:rPr>
        <w:t>の特徴に加え，</w:t>
      </w:r>
      <w:r>
        <w:rPr>
          <w:rFonts w:eastAsia="ＭＳ ゴシック" w:hint="eastAsia"/>
          <w:color w:val="0000FF"/>
        </w:rPr>
        <w:t>拡張性，可用性を向上させる機能がネイティブとして組み込まれている。利用者の設定に対する責任が低いため，設計量（ドキュメント作成量），構築作業量が削減される．</w:t>
      </w:r>
    </w:p>
    <w:p w14:paraId="0BDF03B5" w14:textId="77777777" w:rsidR="003D58E9" w:rsidRDefault="003D58E9" w:rsidP="003D58E9">
      <w:pPr>
        <w:ind w:firstLineChars="100" w:firstLine="220"/>
        <w:rPr>
          <w:rFonts w:eastAsia="ＭＳ ゴシック"/>
          <w:color w:val="0000FF"/>
        </w:rPr>
      </w:pPr>
      <w:r>
        <w:rPr>
          <w:rFonts w:eastAsia="ＭＳ ゴシック" w:hint="eastAsia"/>
          <w:color w:val="0000FF"/>
        </w:rPr>
        <w:t>構築で利用したサービスを例に，拡張性・可用性が向上させる機能が組み込まれていることを確認する．</w:t>
      </w:r>
    </w:p>
    <w:p w14:paraId="059DE7D6" w14:textId="77777777" w:rsidR="003D58E9" w:rsidRDefault="003D58E9" w:rsidP="003D58E9">
      <w:pPr>
        <w:rPr>
          <w:rFonts w:eastAsia="ＭＳ ゴシック"/>
          <w:color w:val="0000FF"/>
        </w:rPr>
      </w:pPr>
    </w:p>
    <w:p w14:paraId="15D3AF3F" w14:textId="77777777" w:rsidR="003D58E9" w:rsidRDefault="003D58E9" w:rsidP="003D58E9">
      <w:pPr>
        <w:rPr>
          <w:rFonts w:eastAsia="ＭＳ ゴシック"/>
          <w:color w:val="0000FF"/>
        </w:rPr>
      </w:pPr>
      <w:r>
        <w:rPr>
          <w:rFonts w:eastAsia="ＭＳ ゴシック" w:hint="eastAsia"/>
          <w:color w:val="0000FF"/>
        </w:rPr>
        <w:t>(</w:t>
      </w:r>
      <w:proofErr w:type="gramStart"/>
      <w:r>
        <w:rPr>
          <w:rFonts w:eastAsia="ＭＳ ゴシック" w:hint="eastAsia"/>
          <w:color w:val="0000FF"/>
        </w:rPr>
        <w:t>1)DynamoDB</w:t>
      </w:r>
      <w:proofErr w:type="gramEnd"/>
    </w:p>
    <w:p w14:paraId="74F6C7B2" w14:textId="77777777" w:rsidR="003D58E9" w:rsidRDefault="003D58E9" w:rsidP="003D58E9">
      <w:pPr>
        <w:rPr>
          <w:rFonts w:eastAsia="ＭＳ ゴシック"/>
          <w:color w:val="0000FF"/>
        </w:rPr>
      </w:pPr>
      <w:r>
        <w:rPr>
          <w:rFonts w:eastAsia="ＭＳ ゴシック" w:hint="eastAsia"/>
          <w:color w:val="0000FF"/>
        </w:rPr>
        <w:t>・拡張性</w:t>
      </w:r>
    </w:p>
    <w:p w14:paraId="3A57E044" w14:textId="77777777" w:rsidR="003D58E9" w:rsidRDefault="003D58E9" w:rsidP="003D58E9">
      <w:pPr>
        <w:ind w:firstLineChars="100" w:firstLine="220"/>
        <w:rPr>
          <w:rFonts w:eastAsia="ＭＳ ゴシック"/>
          <w:color w:val="0000FF"/>
        </w:rPr>
      </w:pPr>
      <w:r>
        <w:rPr>
          <w:rFonts w:eastAsia="ＭＳ ゴシック" w:hint="eastAsia"/>
          <w:color w:val="0000FF"/>
        </w:rPr>
        <w:t>DynamoDB</w:t>
      </w:r>
      <w:r>
        <w:rPr>
          <w:rFonts w:eastAsia="ＭＳ ゴシック" w:hint="eastAsia"/>
          <w:color w:val="0000FF"/>
        </w:rPr>
        <w:t>はキャパシティユニットを増減させることで処理性能が決まる．キャパシティユニットとは，</w:t>
      </w:r>
      <w:r>
        <w:rPr>
          <w:rFonts w:eastAsia="ＭＳ ゴシック" w:hint="eastAsia"/>
          <w:color w:val="0000FF"/>
        </w:rPr>
        <w:t>1</w:t>
      </w:r>
      <w:r>
        <w:rPr>
          <w:rFonts w:eastAsia="ＭＳ ゴシック" w:hint="eastAsia"/>
          <w:color w:val="0000FF"/>
        </w:rPr>
        <w:t>秒あたりに</w:t>
      </w:r>
      <w:r>
        <w:rPr>
          <w:rFonts w:eastAsia="ＭＳ ゴシック" w:hint="eastAsia"/>
          <w:color w:val="0000FF"/>
        </w:rPr>
        <w:t>N</w:t>
      </w:r>
      <w:r>
        <w:rPr>
          <w:rFonts w:eastAsia="ＭＳ ゴシック" w:hint="eastAsia"/>
          <w:color w:val="0000FF"/>
        </w:rPr>
        <w:t>回の読み書きできる容量を指し，読み込み／書き込みの単位に設定可能である。利用者はシステム要件に合わせて適切に値を設定する，もしくは</w:t>
      </w:r>
      <w:r>
        <w:rPr>
          <w:rFonts w:eastAsia="ＭＳ ゴシック" w:hint="eastAsia"/>
          <w:color w:val="0000FF"/>
        </w:rPr>
        <w:t>Auto Scaling</w:t>
      </w:r>
      <w:r>
        <w:rPr>
          <w:rFonts w:eastAsia="ＭＳ ゴシック" w:hint="eastAsia"/>
          <w:color w:val="0000FF"/>
        </w:rPr>
        <w:t>を利用可能である．</w:t>
      </w:r>
    </w:p>
    <w:p w14:paraId="58435A0F" w14:textId="77777777" w:rsidR="003D58E9" w:rsidRPr="00C653FE" w:rsidRDefault="003D58E9" w:rsidP="003D58E9">
      <w:pPr>
        <w:rPr>
          <w:rFonts w:eastAsia="ＭＳ ゴシック"/>
          <w:color w:val="0000FF"/>
        </w:rPr>
      </w:pPr>
      <w:r w:rsidRPr="00C653FE">
        <w:rPr>
          <w:rFonts w:eastAsia="ＭＳ ゴシック" w:hint="eastAsia"/>
          <w:color w:val="0000FF"/>
        </w:rPr>
        <w:t>・可用性：</w:t>
      </w:r>
    </w:p>
    <w:p w14:paraId="2AE2C49F" w14:textId="77777777" w:rsidR="003D58E9" w:rsidRDefault="003D58E9" w:rsidP="003D58E9">
      <w:pPr>
        <w:ind w:firstLineChars="100" w:firstLine="220"/>
        <w:rPr>
          <w:rFonts w:eastAsia="ＭＳ ゴシック"/>
          <w:color w:val="0000FF"/>
        </w:rPr>
      </w:pPr>
      <w:r w:rsidRPr="00C653FE">
        <w:rPr>
          <w:rFonts w:eastAsia="ＭＳ ゴシック" w:hint="eastAsia"/>
          <w:color w:val="0000FF"/>
        </w:rPr>
        <w:t>デフォルトで</w:t>
      </w:r>
      <w:r w:rsidRPr="00C653FE">
        <w:rPr>
          <w:rFonts w:eastAsia="ＭＳ ゴシック" w:hint="eastAsia"/>
          <w:color w:val="0000FF"/>
        </w:rPr>
        <w:t>3</w:t>
      </w:r>
      <w:r w:rsidRPr="00C653FE">
        <w:rPr>
          <w:rFonts w:eastAsia="ＭＳ ゴシック" w:hint="eastAsia"/>
          <w:color w:val="0000FF"/>
        </w:rPr>
        <w:t>つのアベイラビリティゾーンにデータが分散される．</w:t>
      </w:r>
      <w:r>
        <w:rPr>
          <w:rFonts w:eastAsia="ＭＳ ゴシック" w:hint="eastAsia"/>
          <w:color w:val="0000FF"/>
        </w:rPr>
        <w:t>Dynamo</w:t>
      </w:r>
      <w:r>
        <w:rPr>
          <w:rFonts w:eastAsia="ＭＳ ゴシック"/>
          <w:color w:val="0000FF"/>
        </w:rPr>
        <w:t>DB</w:t>
      </w:r>
      <w:r>
        <w:rPr>
          <w:rFonts w:eastAsia="ＭＳ ゴシック" w:hint="eastAsia"/>
          <w:color w:val="0000FF"/>
        </w:rPr>
        <w:t>グローバルテーブル（マルチリージョンにマルチデータベースをデプロイ）の場合，サービスレベルアグリーメント（</w:t>
      </w:r>
      <w:r>
        <w:rPr>
          <w:rFonts w:eastAsia="ＭＳ ゴシック" w:hint="eastAsia"/>
          <w:color w:val="0000FF"/>
        </w:rPr>
        <w:t>SLA</w:t>
      </w:r>
      <w:r>
        <w:rPr>
          <w:rFonts w:eastAsia="ＭＳ ゴシック" w:hint="eastAsia"/>
          <w:color w:val="0000FF"/>
        </w:rPr>
        <w:t>）は</w:t>
      </w:r>
      <w:r>
        <w:rPr>
          <w:rFonts w:eastAsia="ＭＳ ゴシック" w:hint="eastAsia"/>
          <w:color w:val="0000FF"/>
        </w:rPr>
        <w:t>99.999</w:t>
      </w:r>
      <w:r>
        <w:rPr>
          <w:rFonts w:eastAsia="ＭＳ ゴシック"/>
          <w:color w:val="0000FF"/>
        </w:rPr>
        <w:t>%</w:t>
      </w:r>
      <w:r>
        <w:rPr>
          <w:rFonts w:eastAsia="ＭＳ ゴシック" w:hint="eastAsia"/>
          <w:color w:val="0000FF"/>
        </w:rPr>
        <w:t>以上となる．</w:t>
      </w:r>
    </w:p>
    <w:p w14:paraId="589DD310" w14:textId="77777777" w:rsidR="003D58E9" w:rsidRPr="00765B68" w:rsidRDefault="003D58E9" w:rsidP="003D58E9">
      <w:pPr>
        <w:rPr>
          <w:rFonts w:eastAsia="ＭＳ ゴシック"/>
        </w:rPr>
      </w:pPr>
    </w:p>
    <w:p w14:paraId="39B6FBB5" w14:textId="77777777" w:rsidR="003D58E9" w:rsidRPr="00086163" w:rsidRDefault="003D58E9" w:rsidP="003D58E9">
      <w:pPr>
        <w:rPr>
          <w:rFonts w:eastAsia="ＭＳ ゴシック"/>
          <w:color w:val="0000FF"/>
        </w:rPr>
      </w:pPr>
      <w:r w:rsidRPr="00086163">
        <w:rPr>
          <w:rFonts w:eastAsia="ＭＳ ゴシック" w:hint="eastAsia"/>
          <w:color w:val="0000FF"/>
        </w:rPr>
        <w:t>(</w:t>
      </w:r>
      <w:proofErr w:type="gramStart"/>
      <w:r w:rsidRPr="00086163">
        <w:rPr>
          <w:rFonts w:eastAsia="ＭＳ ゴシック"/>
          <w:color w:val="0000FF"/>
        </w:rPr>
        <w:t>2</w:t>
      </w:r>
      <w:r w:rsidRPr="00086163">
        <w:rPr>
          <w:rFonts w:eastAsia="ＭＳ ゴシック" w:hint="eastAsia"/>
          <w:color w:val="0000FF"/>
        </w:rPr>
        <w:t>)</w:t>
      </w:r>
      <w:r w:rsidRPr="00086163">
        <w:rPr>
          <w:rFonts w:eastAsia="ＭＳ ゴシック"/>
          <w:color w:val="0000FF"/>
        </w:rPr>
        <w:t>AWS</w:t>
      </w:r>
      <w:proofErr w:type="gramEnd"/>
      <w:r w:rsidRPr="00086163">
        <w:rPr>
          <w:rFonts w:eastAsia="ＭＳ ゴシック"/>
          <w:color w:val="0000FF"/>
        </w:rPr>
        <w:t xml:space="preserve"> Lambda</w:t>
      </w:r>
    </w:p>
    <w:p w14:paraId="3BE32200" w14:textId="77777777" w:rsidR="003D58E9" w:rsidRPr="00086163" w:rsidRDefault="003D58E9" w:rsidP="003D58E9">
      <w:pPr>
        <w:rPr>
          <w:rFonts w:eastAsia="ＭＳ ゴシック"/>
          <w:color w:val="0000FF"/>
        </w:rPr>
      </w:pPr>
      <w:r w:rsidRPr="00086163">
        <w:rPr>
          <w:rFonts w:eastAsia="ＭＳ ゴシック" w:hint="eastAsia"/>
          <w:color w:val="0000FF"/>
        </w:rPr>
        <w:t>・拡張性</w:t>
      </w:r>
    </w:p>
    <w:p w14:paraId="139C2C46" w14:textId="77777777" w:rsidR="003D58E9" w:rsidRPr="00086163" w:rsidRDefault="003D58E9" w:rsidP="003D58E9">
      <w:pPr>
        <w:rPr>
          <w:rFonts w:eastAsia="ＭＳ ゴシック"/>
          <w:color w:val="0000FF"/>
        </w:rPr>
      </w:pPr>
      <w:r w:rsidRPr="00086163">
        <w:rPr>
          <w:rFonts w:eastAsia="ＭＳ ゴシック" w:hint="eastAsia"/>
          <w:color w:val="0000FF"/>
        </w:rPr>
        <w:t xml:space="preserve">　</w:t>
      </w:r>
      <w:r w:rsidRPr="00086163">
        <w:rPr>
          <w:rFonts w:eastAsia="ＭＳ ゴシック" w:hint="eastAsia"/>
          <w:color w:val="0000FF"/>
        </w:rPr>
        <w:t>Lambda</w:t>
      </w:r>
      <w:r w:rsidRPr="00086163">
        <w:rPr>
          <w:rFonts w:eastAsia="ＭＳ ゴシック" w:hint="eastAsia"/>
          <w:color w:val="0000FF"/>
        </w:rPr>
        <w:t>関数を処理するインスタンスは自動でスケーリングされ，並列で処理される．リージョンごとに，</w:t>
      </w:r>
      <w:r w:rsidRPr="00086163">
        <w:rPr>
          <w:rFonts w:eastAsia="ＭＳ ゴシック" w:hint="eastAsia"/>
          <w:color w:val="0000FF"/>
        </w:rPr>
        <w:t>1000</w:t>
      </w:r>
      <w:r w:rsidRPr="00086163">
        <w:rPr>
          <w:rFonts w:eastAsia="ＭＳ ゴシック" w:hint="eastAsia"/>
          <w:color w:val="0000FF"/>
        </w:rPr>
        <w:t>件（東京リージョン利用時）まで同時実行を処理する．</w:t>
      </w:r>
      <w:r w:rsidRPr="00086163">
        <w:rPr>
          <w:rFonts w:eastAsia="ＭＳ ゴシック"/>
          <w:color w:val="0000FF"/>
        </w:rPr>
        <w:t xml:space="preserve"> </w:t>
      </w:r>
    </w:p>
    <w:p w14:paraId="695B3DD6" w14:textId="77777777" w:rsidR="003D58E9" w:rsidRPr="00086163" w:rsidRDefault="003D58E9" w:rsidP="003D58E9">
      <w:pPr>
        <w:rPr>
          <w:rFonts w:eastAsia="ＭＳ ゴシック"/>
          <w:color w:val="0000FF"/>
        </w:rPr>
      </w:pPr>
      <w:r w:rsidRPr="00086163">
        <w:rPr>
          <w:rFonts w:eastAsia="ＭＳ ゴシック" w:hint="eastAsia"/>
          <w:color w:val="0000FF"/>
        </w:rPr>
        <w:t>・可用性：</w:t>
      </w:r>
    </w:p>
    <w:p w14:paraId="6C6034B9" w14:textId="77777777" w:rsidR="003D58E9" w:rsidRPr="00086163" w:rsidRDefault="003D58E9" w:rsidP="003D58E9">
      <w:pPr>
        <w:rPr>
          <w:rFonts w:eastAsia="ＭＳ ゴシック"/>
          <w:color w:val="0000FF"/>
        </w:rPr>
      </w:pPr>
      <w:r w:rsidRPr="00086163">
        <w:rPr>
          <w:rFonts w:eastAsia="ＭＳ ゴシック" w:hint="eastAsia"/>
          <w:color w:val="0000FF"/>
        </w:rPr>
        <w:t xml:space="preserve">　</w:t>
      </w:r>
      <w:r w:rsidRPr="00086163">
        <w:rPr>
          <w:rFonts w:eastAsia="ＭＳ ゴシック" w:hint="eastAsia"/>
          <w:color w:val="0000FF"/>
        </w:rPr>
        <w:t>Lambda</w:t>
      </w:r>
      <w:r w:rsidRPr="00086163">
        <w:rPr>
          <w:rFonts w:eastAsia="ＭＳ ゴシック" w:hint="eastAsia"/>
          <w:color w:val="0000FF"/>
        </w:rPr>
        <w:t>は複数のアペイラビリティゾーンで関数を実行し，１つのゾーンでサービスの中断が発生した場合にも，</w:t>
      </w:r>
      <w:r w:rsidRPr="00086163">
        <w:rPr>
          <w:rFonts w:eastAsia="ＭＳ ゴシック" w:hint="eastAsia"/>
          <w:color w:val="0000FF"/>
        </w:rPr>
        <w:t>Lambda</w:t>
      </w:r>
      <w:r w:rsidRPr="00086163">
        <w:rPr>
          <w:rFonts w:eastAsia="ＭＳ ゴシック" w:hint="eastAsia"/>
          <w:color w:val="0000FF"/>
        </w:rPr>
        <w:t>関数をイベントの処理に使用できることを保証されている．</w:t>
      </w:r>
    </w:p>
    <w:p w14:paraId="41D39252" w14:textId="77777777" w:rsidR="003D58E9" w:rsidRPr="0029057C" w:rsidRDefault="003D58E9" w:rsidP="003D58E9">
      <w:pPr>
        <w:rPr>
          <w:rFonts w:eastAsia="ＭＳ ゴシック"/>
          <w:color w:val="0000FF"/>
        </w:rPr>
      </w:pPr>
    </w:p>
    <w:p w14:paraId="6CA12A07" w14:textId="77777777" w:rsidR="003D58E9" w:rsidRPr="0029057C" w:rsidRDefault="003D58E9" w:rsidP="003D58E9">
      <w:pPr>
        <w:ind w:firstLineChars="100" w:firstLine="220"/>
        <w:rPr>
          <w:rFonts w:eastAsia="ＭＳ ゴシック"/>
          <w:color w:val="0000FF"/>
        </w:rPr>
      </w:pPr>
      <w:r w:rsidRPr="0029057C">
        <w:rPr>
          <w:rFonts w:eastAsia="ＭＳ ゴシック" w:hint="eastAsia"/>
          <w:color w:val="0000FF"/>
        </w:rPr>
        <w:t>上記からも，サーバレスには拡張性，可用性を向上させる機能がネイティブとして組み込まれていると言える．</w:t>
      </w:r>
    </w:p>
    <w:p w14:paraId="7DD6515D" w14:textId="77777777" w:rsidR="003D58E9" w:rsidRDefault="003D58E9" w:rsidP="003D58E9">
      <w:pPr>
        <w:rPr>
          <w:rFonts w:eastAsia="ＭＳ ゴシック"/>
        </w:rPr>
      </w:pPr>
    </w:p>
    <w:p w14:paraId="21FC62AF" w14:textId="77777777" w:rsidR="003D58E9" w:rsidRPr="00107868" w:rsidRDefault="003D58E9" w:rsidP="003D58E9">
      <w:pPr>
        <w:rPr>
          <w:rFonts w:eastAsia="ＭＳ ゴシック"/>
          <w:color w:val="0000FF"/>
        </w:rPr>
      </w:pPr>
      <w:r w:rsidRPr="00107868">
        <w:rPr>
          <w:rFonts w:eastAsia="ＭＳ ゴシック" w:hint="eastAsia"/>
          <w:color w:val="0000FF"/>
        </w:rPr>
        <w:lastRenderedPageBreak/>
        <w:t xml:space="preserve">4.2 </w:t>
      </w:r>
      <w:r w:rsidRPr="00107868">
        <w:rPr>
          <w:rFonts w:eastAsia="ＭＳ ゴシック" w:hint="eastAsia"/>
          <w:color w:val="0000FF"/>
        </w:rPr>
        <w:t>構築作業時間</w:t>
      </w:r>
    </w:p>
    <w:p w14:paraId="6A629DD3"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構築作業時間が大きく短縮される理由について，手順</w:t>
      </w:r>
      <w:r w:rsidRPr="00107868">
        <w:rPr>
          <w:rFonts w:eastAsia="ＭＳ ゴシック" w:hint="eastAsia"/>
          <w:color w:val="0000FF"/>
        </w:rPr>
        <w:t>A-3</w:t>
      </w:r>
      <w:r w:rsidRPr="00107868">
        <w:rPr>
          <w:rFonts w:eastAsia="ＭＳ ゴシック" w:hint="eastAsia"/>
          <w:color w:val="0000FF"/>
        </w:rPr>
        <w:t>、手順</w:t>
      </w:r>
      <w:r w:rsidRPr="00107868">
        <w:rPr>
          <w:rFonts w:eastAsia="ＭＳ ゴシック" w:hint="eastAsia"/>
          <w:color w:val="0000FF"/>
        </w:rPr>
        <w:t>A-4</w:t>
      </w:r>
      <w:r w:rsidRPr="00107868">
        <w:rPr>
          <w:rFonts w:eastAsia="ＭＳ ゴシック" w:hint="eastAsia"/>
          <w:color w:val="0000FF"/>
        </w:rPr>
        <w:t>ごとに考察する．</w:t>
      </w:r>
    </w:p>
    <w:p w14:paraId="644DA814" w14:textId="77777777" w:rsidR="003D58E9" w:rsidRPr="00107868" w:rsidRDefault="003D58E9" w:rsidP="003D58E9">
      <w:pPr>
        <w:rPr>
          <w:rFonts w:eastAsia="ＭＳ ゴシック"/>
          <w:color w:val="0000FF"/>
        </w:rPr>
      </w:pPr>
    </w:p>
    <w:p w14:paraId="1235EDD8"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4.2.1 </w:t>
      </w:r>
      <w:r w:rsidRPr="00107868">
        <w:rPr>
          <w:rFonts w:eastAsia="ＭＳ ゴシック" w:hint="eastAsia"/>
          <w:color w:val="0000FF"/>
        </w:rPr>
        <w:t>手順</w:t>
      </w:r>
      <w:r w:rsidRPr="00107868">
        <w:rPr>
          <w:rFonts w:eastAsia="ＭＳ ゴシック" w:hint="eastAsia"/>
          <w:color w:val="0000FF"/>
        </w:rPr>
        <w:t>A-3</w:t>
      </w:r>
      <w:r w:rsidRPr="00107868">
        <w:rPr>
          <w:rFonts w:eastAsia="ＭＳ ゴシック" w:hint="eastAsia"/>
          <w:color w:val="0000FF"/>
        </w:rPr>
        <w:t>：アプリケーションソースコードの開発時間が短くなる理由</w:t>
      </w:r>
    </w:p>
    <w:p w14:paraId="39F2447F"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直接要因は，各</w:t>
      </w:r>
      <w:r w:rsidRPr="00107868">
        <w:rPr>
          <w:rFonts w:eastAsia="ＭＳ ゴシック" w:hint="eastAsia"/>
          <w:color w:val="0000FF"/>
        </w:rPr>
        <w:t>Lambda</w:t>
      </w:r>
      <w:r w:rsidRPr="00107868">
        <w:rPr>
          <w:rFonts w:eastAsia="ＭＳ ゴシック" w:hint="eastAsia"/>
          <w:color w:val="0000FF"/>
        </w:rPr>
        <w:t>関数が「目的が</w:t>
      </w:r>
      <w:r w:rsidRPr="00107868">
        <w:rPr>
          <w:rFonts w:eastAsia="ＭＳ ゴシック" w:hint="eastAsia"/>
          <w:color w:val="0000FF"/>
        </w:rPr>
        <w:t>1</w:t>
      </w:r>
      <w:r w:rsidRPr="00107868">
        <w:rPr>
          <w:rFonts w:eastAsia="ＭＳ ゴシック" w:hint="eastAsia"/>
          <w:color w:val="0000FF"/>
        </w:rPr>
        <w:t>つもしくは</w:t>
      </w:r>
      <w:r w:rsidRPr="00107868">
        <w:rPr>
          <w:rFonts w:eastAsia="ＭＳ ゴシック" w:hint="eastAsia"/>
          <w:color w:val="0000FF"/>
        </w:rPr>
        <w:t>2</w:t>
      </w:r>
      <w:r w:rsidRPr="00107868">
        <w:rPr>
          <w:rFonts w:eastAsia="ＭＳ ゴシック" w:hint="eastAsia"/>
          <w:color w:val="0000FF"/>
        </w:rPr>
        <w:t>つで，ステートレス」な設計となっていることである．関数で実現することが簡素なので，プログラムステップ数が少なく，テストをし易くなる．ステートレスなので，セッション情報の管理を考慮する必要も無くなる．</w:t>
      </w:r>
    </w:p>
    <w:p w14:paraId="1E3A8B7D"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　根本要因は，選択したサーバレスアーキテクチャーは，サービス間の結合度が低く，他サービスへの影響を考慮する必要が無かったことにあると考える．</w:t>
      </w:r>
    </w:p>
    <w:p w14:paraId="4705FB99" w14:textId="77777777" w:rsidR="003D58E9" w:rsidRDefault="003D58E9" w:rsidP="003D58E9">
      <w:pPr>
        <w:rPr>
          <w:rFonts w:eastAsia="ＭＳ ゴシック"/>
        </w:rPr>
      </w:pPr>
    </w:p>
    <w:p w14:paraId="4B91F778" w14:textId="77777777" w:rsidR="003D58E9" w:rsidRDefault="003D58E9" w:rsidP="003D58E9">
      <w:pPr>
        <w:rPr>
          <w:rFonts w:eastAsia="ＭＳ ゴシック"/>
        </w:rPr>
      </w:pPr>
      <w:r>
        <w:rPr>
          <w:rFonts w:eastAsia="ＭＳ ゴシック" w:hint="eastAsia"/>
        </w:rPr>
        <w:t xml:space="preserve">4.2.2 </w:t>
      </w:r>
      <w:r>
        <w:rPr>
          <w:rFonts w:eastAsia="ＭＳ ゴシック" w:hint="eastAsia"/>
        </w:rPr>
        <w:t>手順</w:t>
      </w:r>
      <w:r>
        <w:rPr>
          <w:rFonts w:eastAsia="ＭＳ ゴシック" w:hint="eastAsia"/>
        </w:rPr>
        <w:t>A-4 AWS</w:t>
      </w:r>
      <w:r>
        <w:rPr>
          <w:rFonts w:eastAsia="ＭＳ ゴシック" w:hint="eastAsia"/>
        </w:rPr>
        <w:t>コンソール，</w:t>
      </w:r>
      <w:r>
        <w:rPr>
          <w:rFonts w:eastAsia="ＭＳ ゴシック" w:hint="eastAsia"/>
        </w:rPr>
        <w:t>AWS CLI</w:t>
      </w:r>
      <w:r>
        <w:rPr>
          <w:rFonts w:eastAsia="ＭＳ ゴシック" w:hint="eastAsia"/>
        </w:rPr>
        <w:t>を利用した構築作業時間が短い理由</w:t>
      </w:r>
    </w:p>
    <w:p w14:paraId="39CF9D19" w14:textId="77777777" w:rsidR="003D58E9" w:rsidRPr="00CF79E1" w:rsidRDefault="003D58E9" w:rsidP="003D58E9">
      <w:pPr>
        <w:rPr>
          <w:rFonts w:eastAsia="ＭＳ ゴシック"/>
          <w:color w:val="0000FF"/>
        </w:rPr>
      </w:pPr>
      <w:r w:rsidRPr="00CF79E1">
        <w:rPr>
          <w:rFonts w:eastAsia="ＭＳ ゴシック" w:hint="eastAsia"/>
          <w:color w:val="0000FF"/>
        </w:rPr>
        <w:t xml:space="preserve">　サーバレスの各サービスは，クラウド事業者責任範囲が広いため，</w:t>
      </w:r>
      <w:r w:rsidRPr="00CF79E1">
        <w:rPr>
          <w:rFonts w:eastAsiaTheme="minorEastAsia"/>
          <w:color w:val="0000FF"/>
        </w:rPr>
        <w:t>利用者が設定値を入力して構成を確定（保存）すると</w:t>
      </w:r>
      <w:r w:rsidRPr="00CF79E1">
        <w:rPr>
          <w:rFonts w:eastAsiaTheme="minorEastAsia" w:hint="eastAsia"/>
          <w:color w:val="0000FF"/>
        </w:rPr>
        <w:t>，自動でサービスが構築される</w:t>
      </w:r>
      <w:r>
        <w:rPr>
          <w:rFonts w:eastAsiaTheme="minorEastAsia" w:hint="eastAsia"/>
          <w:color w:val="0000FF"/>
        </w:rPr>
        <w:t>ため</w:t>
      </w:r>
      <w:r w:rsidRPr="00CF79E1">
        <w:rPr>
          <w:rFonts w:eastAsiaTheme="minorEastAsia" w:hint="eastAsia"/>
          <w:color w:val="0000FF"/>
        </w:rPr>
        <w:t>．</w:t>
      </w:r>
    </w:p>
    <w:p w14:paraId="6CCA8E23" w14:textId="77777777" w:rsidR="003D58E9" w:rsidRDefault="003D58E9" w:rsidP="003D58E9">
      <w:pPr>
        <w:rPr>
          <w:rFonts w:eastAsia="ＭＳ ゴシック"/>
        </w:rPr>
      </w:pPr>
    </w:p>
    <w:p w14:paraId="31BBCE8D" w14:textId="77777777" w:rsidR="003D58E9" w:rsidRDefault="003D58E9" w:rsidP="003D58E9">
      <w:pPr>
        <w:rPr>
          <w:rFonts w:eastAsia="ＭＳ ゴシック"/>
        </w:rPr>
      </w:pPr>
      <w:r>
        <w:rPr>
          <w:rFonts w:eastAsia="ＭＳ ゴシック" w:hint="eastAsia"/>
        </w:rPr>
        <w:t>4.</w:t>
      </w:r>
      <w:r>
        <w:rPr>
          <w:rFonts w:eastAsia="ＭＳ ゴシック"/>
        </w:rPr>
        <w:t>3</w:t>
      </w:r>
      <w:r>
        <w:rPr>
          <w:rFonts w:eastAsia="ＭＳ ゴシック" w:hint="eastAsia"/>
        </w:rPr>
        <w:t xml:space="preserve"> </w:t>
      </w:r>
      <w:r>
        <w:rPr>
          <w:rFonts w:eastAsia="ＭＳ ゴシック" w:hint="eastAsia"/>
        </w:rPr>
        <w:t>ドキュメント作成量</w:t>
      </w:r>
    </w:p>
    <w:p w14:paraId="0CEFB830" w14:textId="77777777" w:rsidR="003D58E9" w:rsidRDefault="003D58E9" w:rsidP="003D58E9">
      <w:pPr>
        <w:rPr>
          <w:rFonts w:eastAsia="ＭＳ ゴシック"/>
        </w:rPr>
      </w:pPr>
      <w:r>
        <w:rPr>
          <w:rFonts w:eastAsia="ＭＳ ゴシック" w:hint="eastAsia"/>
        </w:rPr>
        <w:t xml:space="preserve">　サーバレスアーキテクチャーを適用した場合に，「作成が不要」となるドキュメントは，非機能の中でも</w:t>
      </w:r>
      <w:r>
        <w:rPr>
          <w:rFonts w:eastAsia="ＭＳ ゴシック" w:hint="eastAsia"/>
        </w:rPr>
        <w:t>IaaS</w:t>
      </w:r>
      <w:r>
        <w:rPr>
          <w:rFonts w:eastAsia="ＭＳ ゴシック" w:hint="eastAsia"/>
        </w:rPr>
        <w:t>に該当する部分である．</w:t>
      </w:r>
    </w:p>
    <w:p w14:paraId="6379CF6B" w14:textId="77777777" w:rsidR="003D58E9" w:rsidRPr="00107868" w:rsidRDefault="003D58E9" w:rsidP="003D58E9">
      <w:pPr>
        <w:ind w:firstLineChars="100" w:firstLine="220"/>
        <w:rPr>
          <w:rFonts w:asciiTheme="minorEastAsia" w:eastAsiaTheme="minorEastAsia" w:hAnsiTheme="minorEastAsia"/>
          <w:color w:val="0000FF"/>
        </w:rPr>
      </w:pPr>
      <w:commentRangeStart w:id="39"/>
      <w:commentRangeStart w:id="40"/>
      <w:r w:rsidRPr="00107868">
        <w:rPr>
          <w:rFonts w:asciiTheme="minorEastAsia" w:eastAsiaTheme="minorEastAsia" w:hAnsiTheme="minorEastAsia" w:hint="eastAsia"/>
          <w:color w:val="0000FF"/>
        </w:rPr>
        <w:t>オンプレミス環境で開発時よりドキュメントの作業ボリュームが減少する理由としては，利用者は要求事項に合わせて，サーバレスの各サービスが提供する機能（バックエンド接続，拡張性，バックアップ等）を利用することを選択し，設定値を決めれば良いためである．構築作業は、利用者が設定値を入力して構成を確定（保存）すると，クラウド事業者にて自動構築される．</w:t>
      </w:r>
      <w:commentRangeEnd w:id="39"/>
      <w:r w:rsidRPr="00107868">
        <w:rPr>
          <w:rStyle w:val="af5"/>
          <w:color w:val="0000FF"/>
        </w:rPr>
        <w:commentReference w:id="39"/>
      </w:r>
      <w:commentRangeEnd w:id="40"/>
      <w:r>
        <w:rPr>
          <w:rStyle w:val="af5"/>
        </w:rPr>
        <w:commentReference w:id="40"/>
      </w:r>
    </w:p>
    <w:p w14:paraId="53172EBC" w14:textId="77777777" w:rsidR="003D58E9" w:rsidRPr="00107868" w:rsidRDefault="003D58E9" w:rsidP="003D58E9">
      <w:pPr>
        <w:rPr>
          <w:rFonts w:eastAsia="ＭＳ ゴシック"/>
        </w:rPr>
      </w:pPr>
    </w:p>
    <w:p w14:paraId="3B68CD98" w14:textId="77777777" w:rsidR="003D58E9" w:rsidRPr="00765B68" w:rsidRDefault="003D58E9" w:rsidP="003D58E9">
      <w:pPr>
        <w:rPr>
          <w:rFonts w:eastAsia="ＭＳ ゴシック"/>
        </w:rPr>
      </w:pPr>
      <w:r>
        <w:rPr>
          <w:rFonts w:eastAsia="ＭＳ ゴシック" w:hint="eastAsia"/>
        </w:rPr>
        <w:t xml:space="preserve">4.4. </w:t>
      </w:r>
      <w:r>
        <w:rPr>
          <w:rFonts w:eastAsia="ＭＳ ゴシック" w:hint="eastAsia"/>
        </w:rPr>
        <w:t>結論</w:t>
      </w:r>
    </w:p>
    <w:p w14:paraId="3EA41E41" w14:textId="77777777" w:rsidR="003D58E9" w:rsidRDefault="003D58E9" w:rsidP="003D58E9">
      <w:pPr>
        <w:rPr>
          <w:rFonts w:eastAsia="ＭＳ ゴシック"/>
        </w:rPr>
      </w:pPr>
      <w:r>
        <w:rPr>
          <w:rFonts w:eastAsia="ＭＳ ゴシック" w:hint="eastAsia"/>
        </w:rPr>
        <w:t xml:space="preserve">　サーバレスアーキテクチャーを適用することで，開発期間の短縮が可能でビジネスアジリティが向上すると言える．</w:t>
      </w:r>
    </w:p>
    <w:p w14:paraId="39297BE1" w14:textId="77777777" w:rsidR="003D58E9" w:rsidRPr="00175BAC" w:rsidRDefault="003D58E9" w:rsidP="003D58E9">
      <w:pPr>
        <w:rPr>
          <w:rFonts w:eastAsia="ＭＳ ゴシック"/>
        </w:rPr>
      </w:pPr>
    </w:p>
    <w:p w14:paraId="07823F88" w14:textId="77777777" w:rsidR="003D58E9" w:rsidRDefault="003D58E9" w:rsidP="003D58E9">
      <w:pPr>
        <w:rPr>
          <w:rFonts w:eastAsia="ＭＳ ゴシック"/>
        </w:rPr>
      </w:pPr>
      <w:r>
        <w:rPr>
          <w:rFonts w:eastAsia="ＭＳ ゴシック" w:hint="eastAsia"/>
        </w:rPr>
        <w:t xml:space="preserve">4.5 </w:t>
      </w:r>
      <w:r>
        <w:rPr>
          <w:rFonts w:eastAsia="ＭＳ ゴシック" w:hint="eastAsia"/>
        </w:rPr>
        <w:t>サーバレスアーキテクチャー適用により作業量が減少しない作業について</w:t>
      </w:r>
    </w:p>
    <w:p w14:paraId="2EF1A512" w14:textId="5C4733E1" w:rsidR="003D58E9" w:rsidRDefault="003D58E9">
      <w:pPr>
        <w:rPr>
          <w:rFonts w:eastAsia="ＭＳ ゴシック"/>
        </w:rPr>
      </w:pPr>
      <w:r>
        <w:rPr>
          <w:rFonts w:eastAsia="ＭＳ ゴシック" w:hint="eastAsia"/>
        </w:rPr>
        <w:t xml:space="preserve">　</w:t>
      </w:r>
      <w:commentRangeStart w:id="41"/>
      <w:r>
        <w:rPr>
          <w:rFonts w:hint="eastAsia"/>
        </w:rPr>
        <w:t>本検証では，業務ロジックおよびアプリケーション開発に対しては，開発期間の短縮効果は確認できなかった．</w:t>
      </w:r>
      <w:commentRangeEnd w:id="41"/>
      <w:r>
        <w:rPr>
          <w:rStyle w:val="af5"/>
        </w:rPr>
        <w:commentReference w:id="41"/>
      </w:r>
      <w:r>
        <w:rPr>
          <w:rFonts w:hint="eastAsia"/>
        </w:rPr>
        <w:t>2</w:t>
      </w:r>
      <w:r>
        <w:rPr>
          <w:rFonts w:hint="eastAsia"/>
        </w:rPr>
        <w:t>章で述べたとおり，</w:t>
      </w:r>
      <w:r>
        <w:rPr>
          <w:rFonts w:hint="eastAsia"/>
          <w:color w:val="000000"/>
        </w:rPr>
        <w:t>サーバレスとは「</w:t>
      </w:r>
      <w:r w:rsidRPr="00DA1F5B">
        <w:rPr>
          <w:rFonts w:hint="eastAsia"/>
          <w:color w:val="000000"/>
        </w:rPr>
        <w:t>サーハ</w:t>
      </w:r>
      <w:proofErr w:type="gramStart"/>
      <w:r w:rsidRPr="00DA1F5B">
        <w:rPr>
          <w:rFonts w:hint="eastAsia"/>
          <w:color w:val="000000"/>
        </w:rPr>
        <w:t>゙</w:t>
      </w:r>
      <w:proofErr w:type="gramEnd"/>
      <w:r w:rsidRPr="00DA1F5B">
        <w:rPr>
          <w:rFonts w:hint="eastAsia"/>
          <w:color w:val="000000"/>
        </w:rPr>
        <w:t>管理を必要としないアフ</w:t>
      </w:r>
      <w:proofErr w:type="gramStart"/>
      <w:r w:rsidRPr="00DA1F5B">
        <w:rPr>
          <w:rFonts w:hint="eastAsia"/>
          <w:color w:val="000000"/>
        </w:rPr>
        <w:t>゚</w:t>
      </w:r>
      <w:proofErr w:type="gramEnd"/>
      <w:r w:rsidRPr="00DA1F5B">
        <w:rPr>
          <w:rFonts w:hint="eastAsia"/>
          <w:color w:val="000000"/>
        </w:rPr>
        <w:t>リケ</w:t>
      </w:r>
      <w:r w:rsidRPr="00DA1F5B">
        <w:rPr>
          <w:rFonts w:hint="eastAsia"/>
          <w:color w:val="000000"/>
        </w:rPr>
        <w:t>ーションの構築と実行の概念</w:t>
      </w:r>
      <w:r>
        <w:rPr>
          <w:rFonts w:hint="eastAsia"/>
          <w:color w:val="000000"/>
        </w:rPr>
        <w:t>」である．</w:t>
      </w:r>
      <w:r w:rsidR="00885DF2">
        <w:rPr>
          <w:rFonts w:hint="eastAsia"/>
          <w:color w:val="000000"/>
        </w:rPr>
        <w:t>ｘｘｘ</w:t>
      </w:r>
    </w:p>
    <w:p w14:paraId="07565E83" w14:textId="77777777" w:rsidR="003D58E9" w:rsidRDefault="003D58E9">
      <w:pPr>
        <w:rPr>
          <w:rFonts w:eastAsia="ＭＳ ゴシック"/>
        </w:rPr>
      </w:pPr>
    </w:p>
    <w:p w14:paraId="17747932" w14:textId="77777777" w:rsidR="003D58E9" w:rsidRDefault="003D58E9">
      <w:pPr>
        <w:rPr>
          <w:rFonts w:eastAsia="ＭＳ ゴシック"/>
        </w:rPr>
      </w:pPr>
    </w:p>
    <w:p w14:paraId="6375F0E8" w14:textId="77777777" w:rsidR="003F49B8" w:rsidRPr="00885DF2" w:rsidRDefault="000F59A6" w:rsidP="000F59A6">
      <w:pPr>
        <w:ind w:firstLineChars="100" w:firstLine="220"/>
        <w:rPr>
          <w:strike/>
        </w:rPr>
      </w:pPr>
      <w:r w:rsidRPr="00885DF2">
        <w:rPr>
          <w:rFonts w:hint="eastAsia"/>
          <w:strike/>
        </w:rPr>
        <w:t>3</w:t>
      </w:r>
      <w:r w:rsidR="008902A3" w:rsidRPr="00885DF2">
        <w:rPr>
          <w:strike/>
        </w:rPr>
        <w:t>.</w:t>
      </w:r>
      <w:r w:rsidR="00506375" w:rsidRPr="00885DF2">
        <w:rPr>
          <w:rFonts w:hint="eastAsia"/>
          <w:strike/>
        </w:rPr>
        <w:t>3</w:t>
      </w:r>
      <w:r w:rsidR="00506375" w:rsidRPr="00885DF2">
        <w:rPr>
          <w:rFonts w:hint="eastAsia"/>
          <w:strike/>
        </w:rPr>
        <w:t>検証結果より，サーバレスアーキテクチャーを適用することで開発期間の短縮が可能であり，</w:t>
      </w:r>
      <w:r w:rsidR="008902A3" w:rsidRPr="00885DF2">
        <w:rPr>
          <w:rFonts w:hint="eastAsia"/>
          <w:strike/>
        </w:rPr>
        <w:t>ビジネスアジリティの向上が</w:t>
      </w:r>
      <w:r w:rsidR="00506375" w:rsidRPr="00885DF2">
        <w:rPr>
          <w:rFonts w:hint="eastAsia"/>
          <w:strike/>
        </w:rPr>
        <w:t>確認できた．</w:t>
      </w:r>
      <w:r w:rsidR="008902A3" w:rsidRPr="00885DF2">
        <w:rPr>
          <w:rFonts w:hint="eastAsia"/>
          <w:strike/>
        </w:rPr>
        <w:t>開発期間が短縮された</w:t>
      </w:r>
      <w:r w:rsidR="00506375" w:rsidRPr="00885DF2">
        <w:rPr>
          <w:rFonts w:hint="eastAsia"/>
          <w:strike/>
        </w:rPr>
        <w:t>主たる要因は</w:t>
      </w:r>
      <w:r w:rsidR="008902A3" w:rsidRPr="00885DF2">
        <w:rPr>
          <w:rFonts w:hint="eastAsia"/>
          <w:strike/>
        </w:rPr>
        <w:t>，</w:t>
      </w:r>
      <w:r w:rsidR="008902A3" w:rsidRPr="00885DF2">
        <w:rPr>
          <w:rFonts w:hint="eastAsia"/>
          <w:strike/>
        </w:rPr>
        <w:t xml:space="preserve"> </w:t>
      </w:r>
      <w:commentRangeStart w:id="42"/>
      <w:r w:rsidR="008902A3" w:rsidRPr="00885DF2">
        <w:rPr>
          <w:rFonts w:hint="eastAsia"/>
          <w:strike/>
        </w:rPr>
        <w:t>[</w:t>
      </w:r>
      <w:r w:rsidR="008902A3" w:rsidRPr="00885DF2">
        <w:rPr>
          <w:rFonts w:hint="eastAsia"/>
          <w:strike/>
        </w:rPr>
        <w:t>参照</w:t>
      </w:r>
      <w:r w:rsidR="008902A3" w:rsidRPr="00885DF2">
        <w:rPr>
          <w:rFonts w:hint="eastAsia"/>
          <w:strike/>
        </w:rPr>
        <w:t>]</w:t>
      </w:r>
      <w:r w:rsidR="008902A3" w:rsidRPr="00885DF2">
        <w:rPr>
          <w:rFonts w:hint="eastAsia"/>
          <w:strike/>
        </w:rPr>
        <w:t>評価シートより，非機能関連のドキュメント作成量および構築作業時間が大きく削減されたことである．</w:t>
      </w:r>
      <w:commentRangeEnd w:id="42"/>
    </w:p>
    <w:p w14:paraId="4AD13C70" w14:textId="77777777" w:rsidR="003F49B8" w:rsidRPr="00885DF2" w:rsidRDefault="003F49B8" w:rsidP="000F59A6">
      <w:pPr>
        <w:ind w:firstLineChars="100" w:firstLine="220"/>
        <w:rPr>
          <w:strike/>
        </w:rPr>
      </w:pPr>
    </w:p>
    <w:p w14:paraId="2B4A6884" w14:textId="3EA7EA38" w:rsidR="00FD217C" w:rsidRPr="00885DF2" w:rsidRDefault="00DB1CA1" w:rsidP="000F59A6">
      <w:pPr>
        <w:ind w:firstLineChars="100" w:firstLine="180"/>
        <w:rPr>
          <w:strike/>
        </w:rPr>
      </w:pPr>
      <w:r w:rsidRPr="00885DF2">
        <w:rPr>
          <w:rStyle w:val="af5"/>
          <w:strike/>
        </w:rPr>
        <w:commentReference w:id="42"/>
      </w:r>
      <w:r w:rsidR="008902A3" w:rsidRPr="00885DF2">
        <w:rPr>
          <w:rFonts w:hint="eastAsia"/>
          <w:strike/>
        </w:rPr>
        <w:t>一方で，</w:t>
      </w:r>
      <w:commentRangeStart w:id="43"/>
      <w:r w:rsidR="008902A3" w:rsidRPr="00885DF2">
        <w:rPr>
          <w:rFonts w:hint="eastAsia"/>
          <w:strike/>
        </w:rPr>
        <w:t>本検証では，業務ロジックおよびアプリケーション開発に対しては，開発期間の短縮効果は確認できなかった．</w:t>
      </w:r>
      <w:commentRangeEnd w:id="43"/>
      <w:r w:rsidR="002C44B4" w:rsidRPr="00885DF2">
        <w:rPr>
          <w:rStyle w:val="af5"/>
          <w:strike/>
        </w:rPr>
        <w:commentReference w:id="43"/>
      </w:r>
    </w:p>
    <w:p w14:paraId="60985436" w14:textId="77777777" w:rsidR="00FD217C" w:rsidRDefault="00FD217C"/>
    <w:p w14:paraId="4EE387AA" w14:textId="77777777"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01411029" w14:textId="77777777" w:rsidR="00676307" w:rsidRPr="007D1FA8" w:rsidRDefault="00676307" w:rsidP="000C1EE2">
      <w:pPr>
        <w:pStyle w:val="af4"/>
        <w:numPr>
          <w:ilvl w:val="0"/>
          <w:numId w:val="34"/>
        </w:numPr>
        <w:ind w:leftChars="0"/>
        <w:rPr>
          <w:color w:val="000000" w:themeColor="text1"/>
        </w:rPr>
      </w:pPr>
      <w:r w:rsidRPr="007D1FA8">
        <w:rPr>
          <w:rFonts w:hint="eastAsia"/>
          <w:color w:val="000000" w:themeColor="text1"/>
        </w:rPr>
        <w:t>開発言語の選択</w:t>
      </w:r>
    </w:p>
    <w:p w14:paraId="3815B4E2" w14:textId="77777777" w:rsidR="000C1EE2" w:rsidRPr="007D1FA8" w:rsidRDefault="000C1EE2" w:rsidP="000C1EE2">
      <w:pPr>
        <w:pStyle w:val="af4"/>
        <w:ind w:leftChars="0" w:left="420" w:firstLineChars="100" w:firstLine="220"/>
        <w:rPr>
          <w:color w:val="000000" w:themeColor="text1"/>
        </w:rPr>
      </w:pPr>
      <w:r w:rsidRPr="007D1FA8">
        <w:rPr>
          <w:color w:val="000000" w:themeColor="text1"/>
        </w:rPr>
        <w:t>L</w:t>
      </w:r>
      <w:r w:rsidRPr="007D1FA8">
        <w:rPr>
          <w:rFonts w:hint="eastAsia"/>
          <w:color w:val="000000" w:themeColor="text1"/>
        </w:rPr>
        <w:t>ambda</w:t>
      </w:r>
      <w:r w:rsidRPr="007D1FA8">
        <w:rPr>
          <w:rFonts w:hint="eastAsia"/>
          <w:color w:val="000000" w:themeColor="text1"/>
        </w:rPr>
        <w:t>関数構築時に、開発者の得意な言語をそれぞれの関数で選定したため、複数言語が混在したシステムとなった。</w:t>
      </w:r>
    </w:p>
    <w:p w14:paraId="33C92097" w14:textId="77777777" w:rsidR="000C1EE2" w:rsidRPr="007D1FA8" w:rsidRDefault="000C1EE2" w:rsidP="002C44B4">
      <w:pPr>
        <w:pStyle w:val="af4"/>
        <w:ind w:leftChars="0" w:left="640" w:firstLineChars="100" w:firstLine="220"/>
        <w:rPr>
          <w:color w:val="000000" w:themeColor="text1"/>
        </w:rPr>
      </w:pPr>
      <w:commentRangeStart w:id="44"/>
      <w:r w:rsidRPr="007D1FA8">
        <w:rPr>
          <w:color w:val="000000" w:themeColor="text1"/>
        </w:rPr>
        <w:t>AWS</w:t>
      </w:r>
      <w:r w:rsidRPr="007D1FA8">
        <w:rPr>
          <w:rFonts w:hint="eastAsia"/>
          <w:color w:val="000000" w:themeColor="text1"/>
        </w:rPr>
        <w:t>の</w:t>
      </w:r>
      <w:r w:rsidRPr="007D1FA8">
        <w:rPr>
          <w:color w:val="000000" w:themeColor="text1"/>
        </w:rPr>
        <w:t>L</w:t>
      </w:r>
      <w:r w:rsidRPr="007D1FA8">
        <w:rPr>
          <w:rFonts w:hint="eastAsia"/>
          <w:color w:val="000000" w:themeColor="text1"/>
        </w:rPr>
        <w:t>ambda</w:t>
      </w:r>
      <w:r w:rsidRPr="007D1FA8">
        <w:rPr>
          <w:rFonts w:hint="eastAsia"/>
          <w:color w:val="000000" w:themeColor="text1"/>
        </w:rPr>
        <w:t>では、複数の言語をサポートしているため、開発工程前にコーディング規約を定める必要がある。</w:t>
      </w:r>
      <w:commentRangeEnd w:id="44"/>
      <w:r w:rsidR="002C44B4">
        <w:rPr>
          <w:rStyle w:val="af5"/>
        </w:rPr>
        <w:commentReference w:id="44"/>
      </w:r>
    </w:p>
    <w:p w14:paraId="45F401AB" w14:textId="77777777" w:rsidR="000C1EE2" w:rsidRPr="007D1FA8" w:rsidRDefault="000C1EE2" w:rsidP="000C1EE2">
      <w:pPr>
        <w:rPr>
          <w:color w:val="000000" w:themeColor="text1"/>
        </w:rPr>
      </w:pPr>
    </w:p>
    <w:p w14:paraId="3CF0DB88"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運用・監視の複雑化</w:t>
      </w:r>
    </w:p>
    <w:p w14:paraId="7F22C526" w14:textId="77777777" w:rsidR="000C1EE2" w:rsidRPr="007D1FA8" w:rsidRDefault="000C1EE2" w:rsidP="000C1EE2">
      <w:pPr>
        <w:pStyle w:val="af4"/>
        <w:ind w:leftChars="0" w:left="420" w:firstLineChars="100" w:firstLine="220"/>
        <w:rPr>
          <w:color w:val="000000" w:themeColor="text1"/>
        </w:rPr>
      </w:pPr>
      <w:r w:rsidRPr="007D1FA8">
        <w:rPr>
          <w:rFonts w:hint="eastAsia"/>
          <w:color w:val="000000" w:themeColor="text1"/>
        </w:rPr>
        <w:t>検証作業にて、エラー原因を特定するため、ログの解析を行ったが、当初ログの設定が無効になっており、問題切り分けに難航した。</w:t>
      </w:r>
    </w:p>
    <w:p w14:paraId="73F22D5A" w14:textId="77777777" w:rsidR="000C1EE2" w:rsidRPr="007D1FA8" w:rsidRDefault="000C1EE2" w:rsidP="007D1FA8">
      <w:pPr>
        <w:pStyle w:val="af4"/>
        <w:ind w:leftChars="0" w:left="420" w:firstLineChars="100" w:firstLine="220"/>
        <w:rPr>
          <w:color w:val="000000" w:themeColor="text1"/>
        </w:rPr>
      </w:pPr>
      <w:r w:rsidRPr="007D1FA8">
        <w:rPr>
          <w:rFonts w:hint="eastAsia"/>
          <w:color w:val="000000" w:themeColor="text1"/>
        </w:rPr>
        <w:t>また、ログの出力先や分析方法は</w:t>
      </w:r>
      <w:commentRangeStart w:id="45"/>
      <w:proofErr w:type="gramStart"/>
      <w:r w:rsidRPr="007D1FA8">
        <w:rPr>
          <w:rFonts w:hint="eastAsia"/>
          <w:color w:val="000000" w:themeColor="text1"/>
        </w:rPr>
        <w:t>各</w:t>
      </w:r>
      <w:proofErr w:type="gramEnd"/>
      <w:r w:rsidRPr="007D1FA8">
        <w:rPr>
          <w:rFonts w:hint="eastAsia"/>
          <w:color w:val="000000" w:themeColor="text1"/>
        </w:rPr>
        <w:t>サービス</w:t>
      </w:r>
      <w:proofErr w:type="gramStart"/>
      <w:r w:rsidRPr="007D1FA8">
        <w:rPr>
          <w:rFonts w:hint="eastAsia"/>
          <w:color w:val="000000" w:themeColor="text1"/>
        </w:rPr>
        <w:t>毎</w:t>
      </w:r>
      <w:commentRangeEnd w:id="45"/>
      <w:proofErr w:type="gramEnd"/>
      <w:r w:rsidR="002C44B4">
        <w:rPr>
          <w:rStyle w:val="af5"/>
        </w:rPr>
        <w:commentReference w:id="45"/>
      </w:r>
      <w:r w:rsidRPr="007D1FA8">
        <w:rPr>
          <w:rFonts w:hint="eastAsia"/>
          <w:color w:val="000000" w:themeColor="text1"/>
        </w:rPr>
        <w:t>に異なる為、各々のサービスの連携に関してエラー分析が複雑化し、</w:t>
      </w:r>
      <w:commentRangeStart w:id="46"/>
      <w:r w:rsidRPr="007D1FA8">
        <w:rPr>
          <w:rFonts w:hint="eastAsia"/>
          <w:color w:val="000000" w:themeColor="text1"/>
        </w:rPr>
        <w:t>従来システムのような統一的な運用が難しい。</w:t>
      </w:r>
      <w:commentRangeEnd w:id="46"/>
      <w:r w:rsidR="002C44B4">
        <w:rPr>
          <w:rStyle w:val="af5"/>
        </w:rPr>
        <w:commentReference w:id="46"/>
      </w:r>
    </w:p>
    <w:p w14:paraId="2CC2BAED" w14:textId="77777777" w:rsidR="000C1EE2" w:rsidRPr="007D1FA8" w:rsidRDefault="000C1EE2" w:rsidP="000C1EE2">
      <w:pPr>
        <w:rPr>
          <w:color w:val="000000" w:themeColor="text1"/>
        </w:rPr>
      </w:pPr>
    </w:p>
    <w:p w14:paraId="4589D8DC" w14:textId="77777777" w:rsidR="000C1EE2" w:rsidRPr="007D1FA8" w:rsidRDefault="000C1EE2" w:rsidP="000C1EE2">
      <w:pPr>
        <w:pStyle w:val="af4"/>
        <w:numPr>
          <w:ilvl w:val="0"/>
          <w:numId w:val="34"/>
        </w:numPr>
        <w:ind w:leftChars="0"/>
        <w:rPr>
          <w:color w:val="000000" w:themeColor="text1"/>
        </w:rPr>
      </w:pPr>
      <w:r w:rsidRPr="007D1FA8">
        <w:rPr>
          <w:rFonts w:hint="eastAsia"/>
          <w:color w:val="000000" w:themeColor="text1"/>
        </w:rPr>
        <w:t>クラウド人材の育成</w:t>
      </w:r>
    </w:p>
    <w:p w14:paraId="545143B1" w14:textId="77777777" w:rsidR="000C1EE2" w:rsidRPr="007D1FA8" w:rsidRDefault="007D1FA8" w:rsidP="007D1FA8">
      <w:pPr>
        <w:pStyle w:val="af4"/>
        <w:ind w:leftChars="0" w:left="420" w:firstLineChars="100" w:firstLine="220"/>
        <w:rPr>
          <w:color w:val="000000" w:themeColor="text1"/>
        </w:rPr>
      </w:pPr>
      <w:r w:rsidRPr="007D1FA8">
        <w:rPr>
          <w:color w:val="000000" w:themeColor="text1"/>
        </w:rPr>
        <w:t>AWS</w:t>
      </w:r>
      <w:r w:rsidRPr="007D1FA8">
        <w:rPr>
          <w:rFonts w:hint="eastAsia"/>
          <w:color w:val="000000" w:themeColor="text1"/>
        </w:rPr>
        <w:t>未経験者にて本検証を行ったため、構築作業前の事前学習に延べ１ヶ月程度費やした（</w:t>
      </w:r>
      <w:r w:rsidRPr="007D1FA8">
        <w:rPr>
          <w:color w:val="000000" w:themeColor="text1"/>
        </w:rPr>
        <w:t>AWS</w:t>
      </w:r>
      <w:r w:rsidRPr="007D1FA8">
        <w:rPr>
          <w:rFonts w:hint="eastAsia"/>
          <w:color w:val="000000" w:themeColor="text1"/>
        </w:rPr>
        <w:t>の基本概念、各サービス仕様等）。</w:t>
      </w:r>
      <w:commentRangeStart w:id="47"/>
      <w:r w:rsidRPr="007D1FA8">
        <w:rPr>
          <w:color w:val="000000" w:themeColor="text1"/>
        </w:rPr>
        <w:t>AWS</w:t>
      </w:r>
      <w:r w:rsidRPr="007D1FA8">
        <w:rPr>
          <w:rFonts w:hint="eastAsia"/>
          <w:color w:val="000000" w:themeColor="text1"/>
        </w:rPr>
        <w:t>サービスは日進月歩で進化しており、エンタープライズレベルの開発を行うためには、クラウド人材の育成が必須となる。</w:t>
      </w:r>
      <w:commentRangeEnd w:id="47"/>
      <w:r w:rsidR="00C020BC">
        <w:rPr>
          <w:rStyle w:val="af5"/>
        </w:rPr>
        <w:commentReference w:id="47"/>
      </w:r>
    </w:p>
    <w:p w14:paraId="4C9EB9FD" w14:textId="77777777" w:rsidR="007D1FA8" w:rsidRPr="00DA1F5B" w:rsidRDefault="007D1FA8" w:rsidP="00DA1F5B">
      <w:pPr>
        <w:rPr>
          <w:color w:val="333300"/>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t>６．</w:t>
      </w:r>
      <w:commentRangeStart w:id="48"/>
      <w:r>
        <w:rPr>
          <w:rFonts w:eastAsia="ＭＳ ゴシック" w:hint="eastAsia"/>
          <w:szCs w:val="22"/>
        </w:rPr>
        <w:t>今後の展望</w:t>
      </w:r>
      <w:commentRangeEnd w:id="48"/>
      <w:r w:rsidR="00C020BC">
        <w:rPr>
          <w:rStyle w:val="af5"/>
        </w:rPr>
        <w:commentReference w:id="48"/>
      </w:r>
    </w:p>
    <w:p w14:paraId="251461A9" w14:textId="0517AF80" w:rsidR="00B67AFE" w:rsidRPr="00B67AFE" w:rsidRDefault="00B67AFE" w:rsidP="00B67AFE">
      <w:pPr>
        <w:pStyle w:val="aa"/>
        <w:ind w:firstLine="220"/>
        <w:rPr>
          <w:color w:val="0000FF"/>
          <w:szCs w:val="22"/>
        </w:rPr>
      </w:pPr>
      <w:r w:rsidRPr="00B67AFE">
        <w:rPr>
          <w:rFonts w:hint="eastAsia"/>
          <w:color w:val="0000FF"/>
          <w:szCs w:val="22"/>
        </w:rPr>
        <w:t>サーバレスアーキテクチャーを用いることで，</w:t>
      </w:r>
      <w:r w:rsidRPr="00B67AFE">
        <w:rPr>
          <w:rFonts w:hint="eastAsia"/>
          <w:color w:val="0000FF"/>
          <w:szCs w:val="22"/>
        </w:rPr>
        <w:lastRenderedPageBreak/>
        <w:t>開発時に作成するドキュメント量と開発作業量が削減され，ビジネスアジリティが向上することが確認された．加えて，今回検証できていない以下の２つの観点を追求することで，更にビジネスアジリティを向上させる可能性があると考える</w:t>
      </w:r>
      <w:r w:rsidRPr="00B67AFE">
        <w:rPr>
          <w:rFonts w:hint="eastAsia"/>
          <w:color w:val="0000FF"/>
          <w:szCs w:val="22"/>
        </w:rPr>
        <w:t>.</w:t>
      </w:r>
    </w:p>
    <w:p w14:paraId="247F93B0" w14:textId="5DB8A32B" w:rsidR="00B67AFE" w:rsidRPr="00B67AFE" w:rsidRDefault="00B67AFE" w:rsidP="00B67AFE">
      <w:pPr>
        <w:pStyle w:val="aa"/>
        <w:ind w:firstLine="220"/>
        <w:rPr>
          <w:color w:val="0000FF"/>
          <w:szCs w:val="22"/>
        </w:rPr>
      </w:pPr>
      <w:r w:rsidRPr="00B67AFE">
        <w:rPr>
          <w:rFonts w:hint="eastAsia"/>
          <w:color w:val="0000FF"/>
          <w:szCs w:val="22"/>
        </w:rPr>
        <w:t>1</w:t>
      </w:r>
      <w:r w:rsidRPr="00B67AFE">
        <w:rPr>
          <w:rFonts w:hint="eastAsia"/>
          <w:color w:val="0000FF"/>
          <w:szCs w:val="22"/>
        </w:rPr>
        <w:t>つ目は，開発業務への注力である．サーバレスアーキテクチャーを適用し運用業務を省力化することで，運用に割いていたコスト・人員を開発業務に充てられるため，よりスピーディな開発が可能になると考える．</w:t>
      </w:r>
    </w:p>
    <w:p w14:paraId="4D5179F7" w14:textId="77777777" w:rsidR="00B67AFE" w:rsidRPr="00B67AFE" w:rsidRDefault="00B67AFE" w:rsidP="00B67AFE">
      <w:pPr>
        <w:pStyle w:val="aa"/>
        <w:ind w:firstLine="220"/>
        <w:rPr>
          <w:color w:val="0000FF"/>
          <w:szCs w:val="22"/>
        </w:rPr>
      </w:pPr>
      <w:r w:rsidRPr="00B67AFE">
        <w:rPr>
          <w:rFonts w:hint="eastAsia"/>
          <w:color w:val="0000FF"/>
          <w:szCs w:val="22"/>
        </w:rPr>
        <w:t>２つ目は、各サービスの疎結合化である</w:t>
      </w:r>
      <w:r w:rsidRPr="00B67AFE">
        <w:rPr>
          <w:rFonts w:hint="eastAsia"/>
          <w:color w:val="0000FF"/>
          <w:szCs w:val="22"/>
        </w:rPr>
        <w:t>.</w:t>
      </w:r>
      <w:r w:rsidRPr="00B67AFE">
        <w:rPr>
          <w:rFonts w:hint="eastAsia"/>
          <w:color w:val="0000FF"/>
          <w:szCs w:val="22"/>
        </w:rPr>
        <w:t>各アプリケーションをマイクロサービスとして独立させ，機能追加・仕様変更時の際も対応範囲を局所化することで，低コスト・短納期で開発が可能であると考える</w:t>
      </w:r>
      <w:r w:rsidRPr="00B67AFE">
        <w:rPr>
          <w:rFonts w:hint="eastAsia"/>
          <w:color w:val="0000FF"/>
          <w:szCs w:val="22"/>
        </w:rPr>
        <w:t>.</w:t>
      </w:r>
      <w:r w:rsidRPr="00B67AFE">
        <w:rPr>
          <w:rFonts w:hint="eastAsia"/>
          <w:color w:val="0000FF"/>
          <w:szCs w:val="22"/>
        </w:rPr>
        <w:t>また上記の観点に加え，ドメイン駆動設計やアジャイル開発を組み合わせることで，より大きな効果が期待される</w:t>
      </w:r>
      <w:r w:rsidRPr="00B67AFE">
        <w:rPr>
          <w:rFonts w:hint="eastAsia"/>
          <w:color w:val="0000FF"/>
          <w:szCs w:val="22"/>
        </w:rPr>
        <w:t>.</w:t>
      </w:r>
    </w:p>
    <w:p w14:paraId="1EE57519" w14:textId="4F206255" w:rsidR="007D1FA8" w:rsidRPr="00B67AFE" w:rsidRDefault="00B67AFE" w:rsidP="00B67AFE">
      <w:pPr>
        <w:pStyle w:val="aa"/>
        <w:ind w:firstLine="220"/>
        <w:rPr>
          <w:color w:val="0000FF"/>
          <w:szCs w:val="22"/>
        </w:rPr>
      </w:pPr>
      <w:r w:rsidRPr="00B67AFE">
        <w:rPr>
          <w:rFonts w:hint="eastAsia"/>
          <w:color w:val="0000FF"/>
          <w:szCs w:val="22"/>
        </w:rPr>
        <w:t>ただし，これらを実現させるためには、開発と運用の一体的体制やアジャイル開発を推進する組織風土の醸成に加え、高度な技術力とクラウドに対する豊富な知識を持つ人材の育成が必要</w:t>
      </w:r>
      <w:commentRangeStart w:id="49"/>
      <w:r w:rsidRPr="00B67AFE">
        <w:rPr>
          <w:rFonts w:hint="eastAsia"/>
          <w:color w:val="0000FF"/>
          <w:szCs w:val="22"/>
        </w:rPr>
        <w:t>である</w:t>
      </w:r>
      <w:commentRangeEnd w:id="49"/>
      <w:r w:rsidR="00BB108D">
        <w:rPr>
          <w:rStyle w:val="af5"/>
        </w:rPr>
        <w:commentReference w:id="49"/>
      </w:r>
      <w:r w:rsidRPr="00B67AFE">
        <w:rPr>
          <w:rFonts w:hint="eastAsia"/>
          <w:color w:val="0000FF"/>
          <w:szCs w:val="22"/>
        </w:rPr>
        <w:t>．</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F2EB976"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0E8DA8F4"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 xml:space="preserve">alphabetical order of company </w:t>
      </w:r>
      <w:proofErr w:type="gramStart"/>
      <w:r w:rsidRPr="001767C8">
        <w:t>name )</w:t>
      </w:r>
      <w:proofErr w:type="gramEnd"/>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1556A9"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6" o:title=""/>
          </v:shape>
          <o:OLEObject Type="Embed" ProgID="Excel.Sheet.8" ShapeID="_x0000_s1027" DrawAspect="Content" ObjectID="_1660169900" r:id="rId17"/>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 xml:space="preserve">alphabetical order of company </w:t>
      </w:r>
      <w:proofErr w:type="gramStart"/>
      <w:r w:rsidR="001767C8" w:rsidRPr="001767C8">
        <w:t>name )</w:t>
      </w:r>
      <w:proofErr w:type="gramEnd"/>
      <w:r w:rsidR="001767C8" w:rsidRPr="001767C8">
        <w:rPr>
          <w:rFonts w:hint="eastAsia"/>
        </w:rPr>
        <w:t xml:space="preserve"> </w:t>
      </w:r>
    </w:p>
    <w:p w14:paraId="60AA2E5D" w14:textId="77777777" w:rsidR="00DA28E7" w:rsidRPr="001767C8" w:rsidRDefault="001556A9"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7728;mso-wrap-edited:f;mso-width-percent:0;mso-height-percent:0;mso-width-percent:0;mso-height-percent:0">
            <v:imagedata r:id="rId18" o:title=""/>
          </v:shape>
          <o:OLEObject Type="Embed" ProgID="Excel.Sheet.8" ShapeID="_x0000_s1026" DrawAspect="Content" ObjectID="_1660169899" r:id="rId19"/>
        </w:object>
      </w:r>
    </w:p>
    <w:sectPr w:rsidR="00DA28E7" w:rsidRPr="001767C8" w:rsidSect="00692B25">
      <w:footerReference w:type="default" r:id="rId20"/>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北川 衛" w:date="2020-08-28T20:19:00Z" w:initials="北川">
    <w:p w14:paraId="0369DB38" w14:textId="77777777" w:rsidR="00567F16" w:rsidRDefault="00567F16">
      <w:pPr>
        <w:pStyle w:val="af6"/>
      </w:pPr>
      <w:r>
        <w:rPr>
          <w:rStyle w:val="af5"/>
        </w:rPr>
        <w:annotationRef/>
      </w:r>
      <w:r>
        <w:t>8/28</w:t>
      </w:r>
    </w:p>
    <w:p w14:paraId="7313E2FB" w14:textId="77777777" w:rsidR="00567F16" w:rsidRDefault="00567F16">
      <w:pPr>
        <w:pStyle w:val="af6"/>
      </w:pPr>
      <w:r>
        <w:rPr>
          <w:rFonts w:hint="eastAsia"/>
        </w:rPr>
        <w:t>用語の揺らぎを修正すること</w:t>
      </w:r>
    </w:p>
    <w:p w14:paraId="1811BA51" w14:textId="77777777" w:rsidR="00567F16" w:rsidRDefault="00567F16">
      <w:pPr>
        <w:pStyle w:val="af6"/>
      </w:pPr>
      <w:r>
        <w:rPr>
          <w:rFonts w:hint="eastAsia"/>
        </w:rPr>
        <w:t>サーバ</w:t>
      </w:r>
      <w:r>
        <w:t xml:space="preserve"> or </w:t>
      </w:r>
      <w:r>
        <w:rPr>
          <w:rFonts w:hint="eastAsia"/>
        </w:rPr>
        <w:t>サーバー</w:t>
      </w:r>
    </w:p>
    <w:p w14:paraId="1F6F0DA7" w14:textId="66430630" w:rsidR="00567F16" w:rsidRDefault="00567F16">
      <w:pPr>
        <w:pStyle w:val="af6"/>
      </w:pPr>
      <w:r>
        <w:rPr>
          <w:rFonts w:hint="eastAsia"/>
        </w:rPr>
        <w:t>アーキテクチャ</w:t>
      </w:r>
      <w:r>
        <w:t xml:space="preserve"> or </w:t>
      </w:r>
      <w:r>
        <w:rPr>
          <w:rFonts w:hint="eastAsia"/>
        </w:rPr>
        <w:t>アーキテクチャー</w:t>
      </w:r>
    </w:p>
  </w:comment>
  <w:comment w:id="1"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r>
        <w:rPr>
          <w:rFonts w:hint="eastAsia"/>
        </w:rPr>
        <w:t>F</w:t>
      </w:r>
      <w:r>
        <w:t>inTech</w:t>
      </w:r>
      <w:r>
        <w:rPr>
          <w:rFonts w:hint="eastAsia"/>
        </w:rPr>
        <w:t>、</w:t>
      </w:r>
      <w:proofErr w:type="spellStart"/>
      <w:r>
        <w:t>ArgTech</w:t>
      </w:r>
      <w:proofErr w:type="spellEnd"/>
      <w:r>
        <w:rPr>
          <w:rFonts w:hint="eastAsia"/>
        </w:rPr>
        <w:t>という話も触れるかどうか？</w:t>
      </w:r>
    </w:p>
  </w:comment>
  <w:comment w:id="2" w:author="北川 衛" w:date="2020-08-28T20:13:00Z" w:initials="北川">
    <w:p w14:paraId="783F52B7" w14:textId="77777777" w:rsidR="00567F16" w:rsidRDefault="00567F16">
      <w:pPr>
        <w:pStyle w:val="af6"/>
      </w:pPr>
      <w:r>
        <w:rPr>
          <w:rStyle w:val="af5"/>
        </w:rPr>
        <w:annotationRef/>
      </w:r>
      <w:r>
        <w:t>8/28</w:t>
      </w:r>
    </w:p>
    <w:p w14:paraId="0B85618D" w14:textId="3FD8C3EF" w:rsidR="00567F16" w:rsidRDefault="00567F16">
      <w:pPr>
        <w:pStyle w:val="af6"/>
      </w:pPr>
      <w:r>
        <w:rPr>
          <w:rFonts w:hint="eastAsia"/>
        </w:rPr>
        <w:t>出典があると良い</w:t>
      </w:r>
    </w:p>
  </w:comment>
  <w:comment w:id="3"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4"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5" w:author="北川 衛" w:date="2020-08-28T20:21:00Z" w:initials="北川">
    <w:p w14:paraId="77D9C524" w14:textId="77777777" w:rsidR="00567F16" w:rsidRDefault="00567F16">
      <w:pPr>
        <w:pStyle w:val="af6"/>
      </w:pPr>
      <w:r>
        <w:rPr>
          <w:rStyle w:val="af5"/>
        </w:rPr>
        <w:annotationRef/>
      </w:r>
      <w:r>
        <w:t>8/28</w:t>
      </w:r>
    </w:p>
    <w:p w14:paraId="34513AA0" w14:textId="61F73326" w:rsidR="00567F16" w:rsidRDefault="00567F16">
      <w:pPr>
        <w:pStyle w:val="af6"/>
      </w:pPr>
      <w:r>
        <w:rPr>
          <w:rFonts w:hint="eastAsia"/>
        </w:rPr>
        <w:t>「各」が不要</w:t>
      </w:r>
    </w:p>
  </w:comment>
  <w:comment w:id="6" w:author="北川 衛" w:date="2020-08-29T00:37:00Z" w:initials="北川">
    <w:p w14:paraId="34287A11" w14:textId="77777777" w:rsidR="00514AED" w:rsidRDefault="00514AED">
      <w:pPr>
        <w:pStyle w:val="af6"/>
      </w:pPr>
      <w:r>
        <w:rPr>
          <w:rStyle w:val="af5"/>
        </w:rPr>
        <w:annotationRef/>
      </w:r>
      <w:r>
        <w:rPr>
          <w:rFonts w:hint="eastAsia"/>
        </w:rPr>
        <w:t>8</w:t>
      </w:r>
      <w:r>
        <w:t>/28</w:t>
      </w:r>
    </w:p>
    <w:p w14:paraId="1B490252" w14:textId="1D626CB2" w:rsidR="00514AED" w:rsidRDefault="00514AED">
      <w:pPr>
        <w:pStyle w:val="af6"/>
      </w:pPr>
      <w:r>
        <w:rPr>
          <w:rFonts w:hint="eastAsia"/>
        </w:rPr>
        <w:t>実際にモデルシステムを設計・構築することで期間短縮化されるのか（つまりビジネスアジリティが向上するのか）について検証を行う。</w:t>
      </w:r>
    </w:p>
  </w:comment>
  <w:comment w:id="7" w:author="北川 衛" w:date="2020-08-29T00:39:00Z" w:initials="北川">
    <w:p w14:paraId="4BDFF7E6" w14:textId="77777777" w:rsidR="00514AED" w:rsidRDefault="00514AED">
      <w:pPr>
        <w:pStyle w:val="af6"/>
      </w:pPr>
      <w:r>
        <w:rPr>
          <w:rStyle w:val="af5"/>
        </w:rPr>
        <w:annotationRef/>
      </w:r>
      <w:r>
        <w:rPr>
          <w:rFonts w:hint="eastAsia"/>
        </w:rPr>
        <w:t>8</w:t>
      </w:r>
      <w:r>
        <w:t>/28</w:t>
      </w:r>
    </w:p>
    <w:p w14:paraId="63F09E76" w14:textId="6B48E4C8" w:rsidR="00514AED" w:rsidRDefault="00514AED">
      <w:pPr>
        <w:pStyle w:val="af6"/>
      </w:pPr>
      <w:r>
        <w:t>IT</w:t>
      </w:r>
      <w:r>
        <w:rPr>
          <w:rFonts w:hint="eastAsia"/>
        </w:rPr>
        <w:t>システム構築時のドキュメント作成量</w:t>
      </w:r>
    </w:p>
  </w:comment>
  <w:comment w:id="8"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9" w:author="北川 衛" w:date="2020-08-29T00:41:00Z" w:initials="北川">
    <w:p w14:paraId="5A95E407" w14:textId="77777777" w:rsidR="00514AED" w:rsidRDefault="00514AED">
      <w:pPr>
        <w:pStyle w:val="af6"/>
      </w:pPr>
      <w:r>
        <w:rPr>
          <w:rStyle w:val="af5"/>
        </w:rPr>
        <w:annotationRef/>
      </w:r>
      <w:r>
        <w:rPr>
          <w:rFonts w:hint="eastAsia"/>
        </w:rPr>
        <w:t>8</w:t>
      </w:r>
      <w:r>
        <w:t>/28</w:t>
      </w:r>
    </w:p>
    <w:p w14:paraId="667DAF1C" w14:textId="6EF0A5D3" w:rsidR="00514AED" w:rsidRDefault="00514AED">
      <w:pPr>
        <w:pStyle w:val="af6"/>
      </w:pPr>
      <w:r>
        <w:rPr>
          <w:rFonts w:hint="eastAsia"/>
        </w:rPr>
        <w:t>である。</w:t>
      </w:r>
    </w:p>
  </w:comment>
  <w:comment w:id="10"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11" w:author="北川 衛" w:date="2020-08-29T00:42:00Z" w:initials="北川">
    <w:p w14:paraId="4DA5B7BB" w14:textId="77777777" w:rsidR="00514AED" w:rsidRDefault="00514AED">
      <w:pPr>
        <w:pStyle w:val="af6"/>
      </w:pPr>
      <w:r>
        <w:rPr>
          <w:rStyle w:val="af5"/>
        </w:rPr>
        <w:annotationRef/>
      </w:r>
      <w:r>
        <w:t>8/28</w:t>
      </w:r>
    </w:p>
    <w:p w14:paraId="21167123" w14:textId="50CFC42C" w:rsidR="00514AED" w:rsidRDefault="00514AED">
      <w:pPr>
        <w:pStyle w:val="af6"/>
      </w:pPr>
      <w:r>
        <w:rPr>
          <w:rFonts w:hint="eastAsia"/>
        </w:rPr>
        <w:t>以下</w:t>
      </w:r>
      <w:r>
        <w:t>2</w:t>
      </w:r>
      <w:r>
        <w:rPr>
          <w:rFonts w:hint="eastAsia"/>
        </w:rPr>
        <w:t>点の特徴</w:t>
      </w:r>
    </w:p>
  </w:comment>
  <w:comment w:id="12"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13"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14" w:author="北川 衛" w:date="2020-08-29T00:43:00Z" w:initials="北川">
    <w:p w14:paraId="0009399E" w14:textId="77777777" w:rsidR="00514AED" w:rsidRDefault="00514AED">
      <w:pPr>
        <w:pStyle w:val="af6"/>
      </w:pPr>
      <w:r>
        <w:rPr>
          <w:rStyle w:val="af5"/>
        </w:rPr>
        <w:annotationRef/>
      </w:r>
      <w:r>
        <w:t>8/28</w:t>
      </w:r>
    </w:p>
    <w:p w14:paraId="6986626A" w14:textId="5AA437E8" w:rsidR="00514AED" w:rsidRDefault="00514AED">
      <w:pPr>
        <w:pStyle w:val="af6"/>
      </w:pPr>
      <w:r>
        <w:rPr>
          <w:rFonts w:hint="eastAsia"/>
        </w:rPr>
        <w:t>不要？</w:t>
      </w:r>
    </w:p>
  </w:comment>
  <w:comment w:id="15"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w:t>
      </w:r>
      <w:proofErr w:type="spellStart"/>
      <w:r>
        <w:t>etc</w:t>
      </w:r>
      <w:proofErr w:type="spellEnd"/>
      <w:r>
        <w:t>)</w:t>
      </w:r>
    </w:p>
  </w:comment>
  <w:comment w:id="16" w:author="石野 大輔" w:date="2020-08-28T00:57:00Z" w:initials="石野">
    <w:p w14:paraId="313A3FAC" w14:textId="4F252A8C" w:rsidR="00B110EF" w:rsidRDefault="00B110EF">
      <w:pPr>
        <w:pStyle w:val="af6"/>
      </w:pPr>
      <w:r>
        <w:rPr>
          <w:rStyle w:val="af5"/>
        </w:rPr>
        <w:annotationRef/>
      </w:r>
      <w:r>
        <w:rPr>
          <w:rFonts w:hint="eastAsia"/>
        </w:rPr>
        <w:t>モデルシステム選択理由を加筆済</w:t>
      </w:r>
    </w:p>
  </w:comment>
  <w:comment w:id="17" w:author="MAMORU KITAGAWA" w:date="2020-08-24T22:13:00Z" w:initials="MK">
    <w:p w14:paraId="5F2AD368" w14:textId="69C093CE" w:rsidR="00733498" w:rsidRDefault="00733498">
      <w:pPr>
        <w:pStyle w:val="af6"/>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18" w:author="北川 衛" w:date="2020-08-28T20:24:00Z" w:initials="北川">
    <w:p w14:paraId="239A0F36" w14:textId="77777777" w:rsidR="00EB59C8" w:rsidRDefault="00EB59C8">
      <w:pPr>
        <w:pStyle w:val="af6"/>
      </w:pPr>
      <w:r>
        <w:t>8/28</w:t>
      </w:r>
    </w:p>
    <w:p w14:paraId="73DE05B0" w14:textId="71DC1838" w:rsidR="00E93AA4" w:rsidRDefault="00E93AA4">
      <w:pPr>
        <w:pStyle w:val="af6"/>
      </w:pPr>
      <w:r>
        <w:rPr>
          <w:rStyle w:val="af5"/>
          <w:rFonts w:hint="eastAsia"/>
        </w:rPr>
        <w:annotationRef/>
      </w:r>
      <w:r>
        <w:t>1</w:t>
      </w:r>
      <w:r>
        <w:rPr>
          <w:rFonts w:hint="eastAsia"/>
        </w:rPr>
        <w:t>章でもアジリティという用語が出てきた。両者の意味は同じ？</w:t>
      </w:r>
    </w:p>
  </w:comment>
  <w:comment w:id="19" w:author="北川 衛" w:date="2020-08-29T00:44:00Z" w:initials="北川">
    <w:p w14:paraId="31F76547" w14:textId="77777777" w:rsidR="00EB59C8" w:rsidRDefault="00EB59C8">
      <w:pPr>
        <w:pStyle w:val="af6"/>
      </w:pPr>
      <w:r>
        <w:rPr>
          <w:rStyle w:val="af5"/>
        </w:rPr>
        <w:annotationRef/>
      </w:r>
      <w:r>
        <w:t>8/28</w:t>
      </w:r>
    </w:p>
    <w:p w14:paraId="68464FA0" w14:textId="5A245825" w:rsidR="00EB59C8" w:rsidRDefault="00EB59C8">
      <w:pPr>
        <w:pStyle w:val="af6"/>
      </w:pPr>
      <w:r>
        <w:rPr>
          <w:rFonts w:hint="eastAsia"/>
        </w:rPr>
        <w:t>以下の</w:t>
      </w:r>
      <w:r>
        <w:t>2</w:t>
      </w:r>
      <w:r>
        <w:rPr>
          <w:rFonts w:hint="eastAsia"/>
        </w:rPr>
        <w:t>つの観点</w:t>
      </w:r>
    </w:p>
  </w:comment>
  <w:comment w:id="20"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21" w:author="北川 衛" w:date="2020-08-29T00:47:00Z" w:initials="北川">
    <w:p w14:paraId="4BF64AB2" w14:textId="77777777" w:rsidR="00EB59C8" w:rsidRDefault="00EB59C8">
      <w:pPr>
        <w:pStyle w:val="af6"/>
      </w:pPr>
      <w:r>
        <w:rPr>
          <w:rStyle w:val="af5"/>
        </w:rPr>
        <w:annotationRef/>
      </w:r>
      <w:r>
        <w:t>8/28</w:t>
      </w:r>
    </w:p>
    <w:p w14:paraId="3F56575D" w14:textId="06259A28" w:rsidR="00EB59C8" w:rsidRDefault="00EB59C8">
      <w:pPr>
        <w:pStyle w:val="af6"/>
      </w:pPr>
      <w:r>
        <w:rPr>
          <w:rFonts w:hint="eastAsia"/>
        </w:rPr>
        <w:t>A</w:t>
      </w:r>
      <w:r>
        <w:t>mazon Web Services</w:t>
      </w:r>
      <w:r>
        <w:rPr>
          <w:rFonts w:hint="eastAsia"/>
        </w:rPr>
        <w:t>（以下</w:t>
      </w:r>
      <w:r>
        <w:t>AWS</w:t>
      </w:r>
      <w:r>
        <w:rPr>
          <w:rFonts w:hint="eastAsia"/>
        </w:rPr>
        <w:t>）</w:t>
      </w:r>
    </w:p>
  </w:comment>
  <w:comment w:id="22" w:author="北川 衛" w:date="2020-08-28T20:28:00Z" w:initials="北川">
    <w:p w14:paraId="1F167486" w14:textId="77777777" w:rsidR="00E93AA4" w:rsidRDefault="00E93AA4">
      <w:pPr>
        <w:pStyle w:val="af6"/>
      </w:pPr>
      <w:r>
        <w:rPr>
          <w:rStyle w:val="af5"/>
        </w:rPr>
        <w:annotationRef/>
      </w:r>
      <w:r>
        <w:t>8/28</w:t>
      </w:r>
    </w:p>
    <w:p w14:paraId="74139668" w14:textId="617E25B6" w:rsidR="00E93AA4" w:rsidRDefault="00E93AA4">
      <w:pPr>
        <w:pStyle w:val="af6"/>
      </w:pPr>
      <w:r>
        <w:rPr>
          <w:rFonts w:hint="eastAsia"/>
        </w:rPr>
        <w:t>この一文は不要</w:t>
      </w:r>
    </w:p>
  </w:comment>
  <w:comment w:id="23" w:author="北川 衛" w:date="2020-08-28T20:29:00Z" w:initials="北川">
    <w:p w14:paraId="0EFCCF0F" w14:textId="77777777" w:rsidR="00E93AA4" w:rsidRDefault="00E93AA4">
      <w:pPr>
        <w:pStyle w:val="af6"/>
      </w:pPr>
      <w:r>
        <w:rPr>
          <w:rStyle w:val="af5"/>
        </w:rPr>
        <w:annotationRef/>
      </w:r>
      <w:r>
        <w:t>8/28</w:t>
      </w:r>
    </w:p>
    <w:p w14:paraId="3F79920B" w14:textId="7D635642" w:rsidR="00E93AA4" w:rsidRDefault="00E93AA4">
      <w:pPr>
        <w:pStyle w:val="af6"/>
      </w:pPr>
      <w:r>
        <w:rPr>
          <w:rFonts w:hint="eastAsia"/>
        </w:rPr>
        <w:t>資料名を記述</w:t>
      </w:r>
    </w:p>
  </w:comment>
  <w:comment w:id="24"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25" w:author="石野 大輔" w:date="2020-08-28T00:57:00Z" w:initials="石野">
    <w:p w14:paraId="5FDE2C20" w14:textId="2AA13195" w:rsidR="00B110EF" w:rsidRDefault="00B110EF">
      <w:pPr>
        <w:pStyle w:val="af6"/>
      </w:pPr>
      <w:r>
        <w:rPr>
          <w:rStyle w:val="af5"/>
        </w:rPr>
        <w:annotationRef/>
      </w:r>
      <w:r>
        <w:rPr>
          <w:rFonts w:hint="eastAsia"/>
        </w:rPr>
        <w:t>AWS</w:t>
      </w:r>
      <w:r>
        <w:rPr>
          <w:rFonts w:hint="eastAsia"/>
        </w:rPr>
        <w:t>により品質が保証されていることを記載</w:t>
      </w:r>
    </w:p>
  </w:comment>
  <w:comment w:id="26" w:author="北川 衛" w:date="2020-08-29T00:51:00Z" w:initials="北川">
    <w:p w14:paraId="347F7FBE" w14:textId="130A0006" w:rsidR="00EB59C8" w:rsidRDefault="00EB59C8">
      <w:pPr>
        <w:pStyle w:val="af6"/>
      </w:pPr>
      <w:r>
        <w:rPr>
          <w:rStyle w:val="af5"/>
        </w:rPr>
        <w:annotationRef/>
      </w:r>
      <w:r>
        <w:rPr>
          <w:rFonts w:hint="eastAsia"/>
        </w:rPr>
        <w:t>をリファレンスアーキテクチャとして再利用し本システムの要求事項を満たすシステム構成を設計した。（図２）</w:t>
      </w:r>
    </w:p>
  </w:comment>
  <w:comment w:id="27" w:author="北川 衛" w:date="2020-08-29T01:03:00Z" w:initials="北川">
    <w:p w14:paraId="1B2A562B" w14:textId="521D075D" w:rsidR="001517C1" w:rsidRDefault="004377AA">
      <w:pPr>
        <w:pStyle w:val="af6"/>
      </w:pPr>
      <w:r>
        <w:rPr>
          <w:rStyle w:val="af5"/>
        </w:rPr>
        <w:annotationRef/>
      </w:r>
      <w:r w:rsidR="001517C1">
        <w:rPr>
          <w:rFonts w:hint="eastAsia"/>
        </w:rPr>
        <w:t>8</w:t>
      </w:r>
      <w:r w:rsidR="001517C1">
        <w:t>/28</w:t>
      </w:r>
    </w:p>
    <w:p w14:paraId="40E225B1" w14:textId="4D879F7E" w:rsidR="004377AA" w:rsidRDefault="001517C1">
      <w:pPr>
        <w:pStyle w:val="af6"/>
      </w:pPr>
      <w:r>
        <w:rPr>
          <w:rFonts w:hint="eastAsia"/>
        </w:rPr>
        <w:t>追記「</w:t>
      </w:r>
      <w:r w:rsidR="004377AA">
        <w:rPr>
          <w:rFonts w:hint="eastAsia"/>
        </w:rPr>
        <w:t>構築における作業時間</w:t>
      </w:r>
      <w:r>
        <w:rPr>
          <w:rFonts w:hint="eastAsia"/>
        </w:rPr>
        <w:t>及びドキュメント作成量の測定はそれぞれ以下の手順で行った。」</w:t>
      </w:r>
    </w:p>
  </w:comment>
  <w:comment w:id="28" w:author="北川 衛" w:date="2020-08-28T20:34:00Z" w:initials="北川">
    <w:p w14:paraId="4C4C068E" w14:textId="77777777" w:rsidR="00D1161E" w:rsidRDefault="00D1161E">
      <w:pPr>
        <w:pStyle w:val="af6"/>
      </w:pPr>
      <w:r>
        <w:rPr>
          <w:rStyle w:val="af5"/>
        </w:rPr>
        <w:annotationRef/>
      </w:r>
      <w:r>
        <w:t>8/28</w:t>
      </w:r>
    </w:p>
    <w:p w14:paraId="20079A25" w14:textId="2304EA0F" w:rsidR="00D1161E" w:rsidRDefault="00D1161E">
      <w:pPr>
        <w:pStyle w:val="af6"/>
      </w:pPr>
      <w:r>
        <w:rPr>
          <w:rFonts w:hint="eastAsia"/>
        </w:rPr>
        <w:t>先頭に、「次の</w:t>
      </w:r>
      <w:r>
        <w:rPr>
          <w:rFonts w:hint="eastAsia"/>
        </w:rPr>
        <w:t>A</w:t>
      </w:r>
      <w:r>
        <w:t>-1</w:t>
      </w:r>
      <w:r>
        <w:rPr>
          <w:rFonts w:hint="eastAsia"/>
        </w:rPr>
        <w:t>から</w:t>
      </w:r>
      <w:r>
        <w:t>A-4</w:t>
      </w:r>
      <w:r>
        <w:rPr>
          <w:rFonts w:hint="eastAsia"/>
        </w:rPr>
        <w:t>の手順で構築作業時間の測定を行った。」</w:t>
      </w:r>
    </w:p>
  </w:comment>
  <w:comment w:id="29" w:author="北川 衛" w:date="2020-08-29T00:54:00Z" w:initials="北川">
    <w:p w14:paraId="26F4A103" w14:textId="77777777" w:rsidR="004377AA" w:rsidRDefault="004377AA">
      <w:pPr>
        <w:pStyle w:val="af6"/>
      </w:pPr>
      <w:r>
        <w:rPr>
          <w:rStyle w:val="af5"/>
        </w:rPr>
        <w:annotationRef/>
      </w:r>
      <w:r>
        <w:rPr>
          <w:rFonts w:hint="eastAsia"/>
        </w:rPr>
        <w:t>8</w:t>
      </w:r>
      <w:r>
        <w:t>/28</w:t>
      </w:r>
    </w:p>
    <w:p w14:paraId="17584115" w14:textId="7096908E" w:rsidR="004377AA" w:rsidRDefault="004377AA">
      <w:pPr>
        <w:pStyle w:val="af6"/>
      </w:pPr>
      <w:r>
        <w:rPr>
          <w:rFonts w:hint="eastAsia"/>
        </w:rPr>
        <w:t>「開発者ガイドやチュートリアルに取り組む」とは？</w:t>
      </w:r>
    </w:p>
  </w:comment>
  <w:comment w:id="30" w:author="石野 大輔" w:date="2020-08-25T01:13:00Z" w:initials="石野">
    <w:p w14:paraId="5B3F6D29" w14:textId="08E406C7" w:rsidR="00B44ABD" w:rsidRDefault="00B44ABD">
      <w:pPr>
        <w:pStyle w:val="af6"/>
      </w:pPr>
      <w:r>
        <w:rPr>
          <w:rStyle w:val="af5"/>
        </w:rPr>
        <w:annotationRef/>
      </w:r>
      <w:r>
        <w:rPr>
          <w:rFonts w:hint="eastAsia"/>
        </w:rPr>
        <w:t>パラメータシートに書かれているパラメータは不足ないよね？開発者ガイドを再利用したとか説明が必要。（上書きしたため再作成）</w:t>
      </w:r>
    </w:p>
  </w:comment>
  <w:comment w:id="31" w:author="北川 衛" w:date="2020-08-29T00:57:00Z" w:initials="北川">
    <w:p w14:paraId="7CB8A9B9" w14:textId="77777777" w:rsidR="004377AA" w:rsidRDefault="004377AA">
      <w:pPr>
        <w:pStyle w:val="af6"/>
      </w:pPr>
      <w:r>
        <w:rPr>
          <w:rStyle w:val="af5"/>
        </w:rPr>
        <w:annotationRef/>
      </w:r>
      <w:r>
        <w:t>8/28</w:t>
      </w:r>
    </w:p>
    <w:p w14:paraId="1D4A6B70" w14:textId="77777777" w:rsidR="004377AA" w:rsidRDefault="004377AA">
      <w:pPr>
        <w:pStyle w:val="af6"/>
      </w:pPr>
      <w:r>
        <w:rPr>
          <w:rFonts w:hint="eastAsia"/>
        </w:rPr>
        <w:t>T</w:t>
      </w:r>
      <w:r>
        <w:t>ypo: AWS</w:t>
      </w:r>
      <w:r>
        <w:rPr>
          <w:rFonts w:hint="eastAsia"/>
        </w:rPr>
        <w:t>を利用した開発の未経験者</w:t>
      </w:r>
    </w:p>
    <w:p w14:paraId="5B349457" w14:textId="75A6B0A2" w:rsidR="004377AA" w:rsidRDefault="004377AA">
      <w:pPr>
        <w:pStyle w:val="af6"/>
      </w:pPr>
      <w:r>
        <w:rPr>
          <w:rFonts w:hint="eastAsia"/>
        </w:rPr>
        <w:t>なぜ未経験者が担当するのか？</w:t>
      </w:r>
    </w:p>
  </w:comment>
  <w:comment w:id="32" w:author="北川 衛" w:date="2020-08-28T20:37:00Z" w:initials="北川">
    <w:p w14:paraId="1C4D916B" w14:textId="77777777" w:rsidR="00D1161E" w:rsidRDefault="00D1161E">
      <w:pPr>
        <w:pStyle w:val="af6"/>
      </w:pPr>
      <w:r>
        <w:rPr>
          <w:rStyle w:val="af5"/>
        </w:rPr>
        <w:annotationRef/>
      </w:r>
      <w:r>
        <w:t>8/28</w:t>
      </w:r>
    </w:p>
    <w:p w14:paraId="0E93FBBF" w14:textId="2EB878C7" w:rsidR="00D1161E" w:rsidRDefault="00D1161E">
      <w:pPr>
        <w:pStyle w:val="af6"/>
      </w:pPr>
      <w:r>
        <w:rPr>
          <w:rFonts w:hint="eastAsia"/>
        </w:rPr>
        <w:t>頭に「次の</w:t>
      </w:r>
      <w:r>
        <w:t>B-1</w:t>
      </w:r>
      <w:r>
        <w:rPr>
          <w:rFonts w:hint="eastAsia"/>
        </w:rPr>
        <w:t>から</w:t>
      </w:r>
      <w:r>
        <w:t>B-4</w:t>
      </w:r>
      <w:r>
        <w:rPr>
          <w:rFonts w:hint="eastAsia"/>
        </w:rPr>
        <w:t>の手順でドキュメント作成量の測定を行った。」</w:t>
      </w:r>
    </w:p>
  </w:comment>
  <w:comment w:id="33" w:author="北川 衛" w:date="2020-08-29T00:59:00Z" w:initials="北川">
    <w:p w14:paraId="2660082C" w14:textId="77777777" w:rsidR="004377AA" w:rsidRDefault="004377AA">
      <w:pPr>
        <w:pStyle w:val="af6"/>
      </w:pPr>
      <w:r>
        <w:rPr>
          <w:rStyle w:val="af5"/>
        </w:rPr>
        <w:annotationRef/>
      </w:r>
      <w:r>
        <w:rPr>
          <w:rFonts w:hint="eastAsia"/>
        </w:rPr>
        <w:t>8</w:t>
      </w:r>
      <w:r>
        <w:t>/28</w:t>
      </w:r>
    </w:p>
    <w:p w14:paraId="50B4ADAF" w14:textId="77777777" w:rsidR="004377AA" w:rsidRDefault="004377AA">
      <w:pPr>
        <w:pStyle w:val="af6"/>
      </w:pPr>
      <w:r>
        <w:rPr>
          <w:rFonts w:hint="eastAsia"/>
        </w:rPr>
        <w:t>意味が不明</w:t>
      </w:r>
    </w:p>
    <w:p w14:paraId="16D335C8" w14:textId="35D929DE" w:rsidR="004377AA" w:rsidRDefault="004377AA">
      <w:pPr>
        <w:pStyle w:val="af6"/>
      </w:pPr>
      <w:r>
        <w:rPr>
          <w:rFonts w:hint="eastAsia"/>
        </w:rPr>
        <w:t>予め成果物を定義し成果物一覧に反映したのか？それとも作成した成果物を成果物一覧に反映したのか？成果物の網羅性は大丈夫か？</w:t>
      </w:r>
    </w:p>
  </w:comment>
  <w:comment w:id="34" w:author="北川 衛" w:date="2020-08-29T01:00:00Z" w:initials="北川">
    <w:p w14:paraId="452B94D7" w14:textId="77777777" w:rsidR="004377AA" w:rsidRDefault="004377AA">
      <w:pPr>
        <w:pStyle w:val="af6"/>
      </w:pPr>
      <w:r>
        <w:rPr>
          <w:rStyle w:val="af5"/>
        </w:rPr>
        <w:annotationRef/>
      </w:r>
      <w:r>
        <w:rPr>
          <w:rFonts w:hint="eastAsia"/>
        </w:rPr>
        <w:t>8</w:t>
      </w:r>
      <w:r>
        <w:t>/28</w:t>
      </w:r>
    </w:p>
    <w:p w14:paraId="69771C9F" w14:textId="3B9AE8CF" w:rsidR="004377AA" w:rsidRDefault="004377AA">
      <w:pPr>
        <w:pStyle w:val="af6"/>
      </w:pPr>
      <w:r>
        <w:rPr>
          <w:rFonts w:hint="eastAsia"/>
        </w:rPr>
        <w:t>おそらくこの手順では？</w:t>
      </w:r>
    </w:p>
    <w:p w14:paraId="6727F913" w14:textId="6A12ACAB" w:rsidR="004377AA" w:rsidRDefault="004377AA">
      <w:pPr>
        <w:pStyle w:val="af6"/>
      </w:pPr>
      <w:r>
        <w:rPr>
          <w:rFonts w:hint="eastAsia"/>
        </w:rPr>
        <w:t>オンプレで開発する際の成果物一覧があり、これは自社内で標準化された成果物一覧であり網羅性は担保されている。サーバレスで実際に開発したときに必要となった成果物を一覧に記載した。</w:t>
      </w:r>
    </w:p>
  </w:comment>
  <w:comment w:id="35" w:author="北川 衛" w:date="2020-08-29T01:05:00Z" w:initials="北川">
    <w:p w14:paraId="6648D0A1" w14:textId="77777777" w:rsidR="001517C1" w:rsidRDefault="001517C1">
      <w:pPr>
        <w:pStyle w:val="af6"/>
      </w:pPr>
      <w:r>
        <w:rPr>
          <w:rStyle w:val="af5"/>
        </w:rPr>
        <w:annotationRef/>
      </w:r>
      <w:r>
        <w:t>8/28</w:t>
      </w:r>
    </w:p>
    <w:p w14:paraId="66FE7BD7" w14:textId="1AE487EF" w:rsidR="001517C1" w:rsidRDefault="001517C1">
      <w:pPr>
        <w:pStyle w:val="af6"/>
      </w:pPr>
      <w:r>
        <w:rPr>
          <w:rFonts w:hint="eastAsia"/>
        </w:rPr>
        <w:t>追記「構築作業時間及びドキュメント作業量の計測結果についてそれぞれ以下に述べる。」</w:t>
      </w:r>
    </w:p>
  </w:comment>
  <w:comment w:id="36"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考察で「短時間であること」「なぜ短時間でコーディング可能なのか」を述べること（上書きしたため再作成）</w:t>
      </w:r>
    </w:p>
  </w:comment>
  <w:comment w:id="37"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38" w:author="北川 衛" w:date="2020-08-29T01:10:00Z" w:initials="北川">
    <w:p w14:paraId="38FCC44B" w14:textId="77777777" w:rsidR="001517C1" w:rsidRDefault="001517C1">
      <w:pPr>
        <w:pStyle w:val="af6"/>
      </w:pPr>
      <w:r>
        <w:rPr>
          <w:rStyle w:val="af5"/>
        </w:rPr>
        <w:annotationRef/>
      </w:r>
      <w:r>
        <w:t>8/28</w:t>
      </w:r>
    </w:p>
    <w:p w14:paraId="4C3F9957" w14:textId="3AFE8FB0" w:rsidR="001517C1" w:rsidRDefault="001517C1">
      <w:pPr>
        <w:pStyle w:val="af6"/>
      </w:pPr>
      <w:r>
        <w:rPr>
          <w:rFonts w:hint="eastAsia"/>
        </w:rPr>
        <w:t>サーバレスアーキテクチャを適用した開発では、オンプレミスでの開発より、ドキュメント作業量は</w:t>
      </w:r>
      <w:r>
        <w:t>xx%</w:t>
      </w:r>
      <w:r>
        <w:rPr>
          <w:rFonts w:hint="eastAsia"/>
        </w:rPr>
        <w:t>、構築時間は</w:t>
      </w:r>
      <w:r>
        <w:t>xx%</w:t>
      </w:r>
      <w:r>
        <w:rPr>
          <w:rFonts w:hint="eastAsia"/>
        </w:rPr>
        <w:t>削減されることが確認できた。特に非機能要件部分のドキュメント作成量及び構築時間の削減が確認できた。その理由について分析</w:t>
      </w:r>
      <w:r w:rsidR="00AF6277">
        <w:rPr>
          <w:rFonts w:hint="eastAsia"/>
        </w:rPr>
        <w:t>すると、</w:t>
      </w:r>
      <w:r w:rsidR="00AF6277">
        <w:t xml:space="preserve">1) </w:t>
      </w:r>
      <w:r w:rsidR="00AF6277">
        <w:rPr>
          <w:rFonts w:hint="eastAsia"/>
        </w:rPr>
        <w:t>サーバレスの特性に、</w:t>
      </w:r>
      <w:r w:rsidR="00AF6277">
        <w:t xml:space="preserve">2) </w:t>
      </w:r>
      <w:r w:rsidR="00AF6277">
        <w:rPr>
          <w:rFonts w:hint="eastAsia"/>
        </w:rPr>
        <w:t>アプリケーションソースコード及び特性、</w:t>
      </w:r>
      <w:r w:rsidR="00AF6277">
        <w:t xml:space="preserve">3) </w:t>
      </w:r>
      <w:r w:rsidR="00AF6277">
        <w:rPr>
          <w:rFonts w:hint="eastAsia"/>
        </w:rPr>
        <w:t>構築容易性、</w:t>
      </w:r>
      <w:r w:rsidR="00AF6277">
        <w:t xml:space="preserve">4) </w:t>
      </w:r>
      <w:r w:rsidR="00AF6277">
        <w:rPr>
          <w:rFonts w:hint="eastAsia"/>
        </w:rPr>
        <w:t>サーバレスの特性によるドキュメント作成量の軽減、があげられる。それぞれについて以下に述べる。更に、サーバレスを適用してもオンプレミスと比較して</w:t>
      </w:r>
      <w:r w:rsidR="00BB108D">
        <w:rPr>
          <w:rFonts w:hint="eastAsia"/>
        </w:rPr>
        <w:t>開発期間が短縮されない点も確認できた。それについても述べる。</w:t>
      </w:r>
    </w:p>
  </w:comment>
  <w:comment w:id="39" w:author="MAMORU KITAGAWA" w:date="2020-08-24T22:29:00Z" w:initials="MK">
    <w:p w14:paraId="6F58BA9B" w14:textId="77777777" w:rsidR="003D58E9" w:rsidRDefault="003D58E9" w:rsidP="003D58E9">
      <w:pPr>
        <w:pStyle w:val="af6"/>
      </w:pPr>
      <w:r>
        <w:rPr>
          <w:rStyle w:val="af5"/>
        </w:rPr>
        <w:annotationRef/>
      </w:r>
      <w:r>
        <w:rPr>
          <w:rFonts w:hint="eastAsia"/>
        </w:rPr>
        <w:t>考察に持っていったほうが良い？</w:t>
      </w:r>
    </w:p>
  </w:comment>
  <w:comment w:id="40" w:author="石野 大輔" w:date="2020-08-28T01:06:00Z" w:initials="石野">
    <w:p w14:paraId="7B648511" w14:textId="134A511B" w:rsidR="003D58E9" w:rsidRDefault="003D58E9">
      <w:pPr>
        <w:pStyle w:val="af6"/>
      </w:pPr>
      <w:r>
        <w:rPr>
          <w:rStyle w:val="af5"/>
        </w:rPr>
        <w:annotationRef/>
      </w:r>
      <w:r>
        <w:t>考察に移動</w:t>
      </w:r>
    </w:p>
  </w:comment>
  <w:comment w:id="41" w:author="MAMORU KITAGAWA" w:date="2020-08-24T22:34:00Z" w:initials="MK">
    <w:p w14:paraId="39FBBBA7" w14:textId="77777777" w:rsidR="003D58E9" w:rsidRDefault="003D58E9" w:rsidP="003D58E9">
      <w:pPr>
        <w:pStyle w:val="af6"/>
      </w:pPr>
      <w:r>
        <w:rPr>
          <w:rStyle w:val="af5"/>
        </w:rPr>
        <w:annotationRef/>
      </w:r>
      <w:r>
        <w:rPr>
          <w:rFonts w:hint="eastAsia"/>
        </w:rPr>
        <w:t>なぜ？考察なので理由を述べること。</w:t>
      </w:r>
    </w:p>
  </w:comment>
  <w:comment w:id="42" w:author="MAMORU KITAGAWA" w:date="2020-08-24T22:31:00Z" w:initials="MK">
    <w:p w14:paraId="5DFCB4B9" w14:textId="52A0FD26" w:rsidR="00DB1CA1" w:rsidRDefault="00DB1CA1">
      <w:pPr>
        <w:pStyle w:val="af6"/>
      </w:pPr>
      <w:r>
        <w:rPr>
          <w:rStyle w:val="af5"/>
        </w:rPr>
        <w:annotationRef/>
      </w:r>
      <w:r>
        <w:rPr>
          <w:rFonts w:hint="eastAsia"/>
        </w:rPr>
        <w:t>詳しく述べること。</w:t>
      </w:r>
    </w:p>
    <w:p w14:paraId="5E66801C" w14:textId="440B4D32" w:rsidR="00DB1CA1" w:rsidRDefault="00DB1CA1">
      <w:pPr>
        <w:pStyle w:val="af6"/>
      </w:pPr>
      <w:r>
        <w:rPr>
          <w:rFonts w:hint="eastAsia"/>
        </w:rPr>
        <w:t>サーバレスはクラウド提供部分が多くユーザ構築部分</w:t>
      </w:r>
      <w:r w:rsidR="002C44B4">
        <w:rPr>
          <w:rFonts w:hint="eastAsia"/>
        </w:rPr>
        <w:t>の特に非機能要件部分</w:t>
      </w:r>
      <w:r>
        <w:rPr>
          <w:rFonts w:hint="eastAsia"/>
        </w:rPr>
        <w:t>が少ない</w:t>
      </w:r>
      <w:r w:rsidR="002C44B4">
        <w:rPr>
          <w:rFonts w:hint="eastAsia"/>
        </w:rPr>
        <w:t>のは当たり前に思ってしまう。これでは新規性が無いしこれまでの研究から分かるはず。非機能要件でどの部分がサーバレスだとどう減るのか？その理由は？</w:t>
      </w:r>
    </w:p>
  </w:comment>
  <w:comment w:id="43" w:author="MAMORU KITAGAWA" w:date="2020-08-24T22:34:00Z" w:initials="MK">
    <w:p w14:paraId="4161B03A" w14:textId="16560949" w:rsidR="002C44B4" w:rsidRDefault="002C44B4">
      <w:pPr>
        <w:pStyle w:val="af6"/>
      </w:pPr>
      <w:r>
        <w:rPr>
          <w:rStyle w:val="af5"/>
        </w:rPr>
        <w:annotationRef/>
      </w:r>
      <w:r>
        <w:rPr>
          <w:rFonts w:hint="eastAsia"/>
        </w:rPr>
        <w:t>なぜ？考察なので理由を述べること。</w:t>
      </w:r>
    </w:p>
  </w:comment>
  <w:comment w:id="44" w:author="MAMORU KITAGAWA" w:date="2020-08-24T22:37:00Z" w:initials="MK">
    <w:p w14:paraId="4B05FC55" w14:textId="77777777" w:rsidR="002C44B4" w:rsidRDefault="002C44B4">
      <w:pPr>
        <w:pStyle w:val="af6"/>
      </w:pPr>
      <w:r>
        <w:rPr>
          <w:rStyle w:val="af5"/>
        </w:rPr>
        <w:annotationRef/>
      </w:r>
      <w:r>
        <w:rPr>
          <w:rFonts w:hint="eastAsia"/>
        </w:rPr>
        <w:t>なぜ言語を統一する必要があるかを述べること。</w:t>
      </w:r>
    </w:p>
    <w:p w14:paraId="6F5B7E2D" w14:textId="0CEC73AC" w:rsidR="002C44B4" w:rsidRDefault="002C44B4">
      <w:pPr>
        <w:pStyle w:val="af6"/>
      </w:pPr>
      <w:r>
        <w:rPr>
          <w:rFonts w:hint="eastAsia"/>
        </w:rPr>
        <w:t>コーディング規約で正しい？</w:t>
      </w:r>
    </w:p>
  </w:comment>
  <w:comment w:id="45" w:author="MAMORU KITAGAWA" w:date="2020-08-24T22:40:00Z" w:initials="MK">
    <w:p w14:paraId="661E556A" w14:textId="735E3A98" w:rsidR="002C44B4" w:rsidRDefault="002C44B4">
      <w:pPr>
        <w:pStyle w:val="af6"/>
      </w:pPr>
      <w:r>
        <w:rPr>
          <w:rStyle w:val="af5"/>
        </w:rPr>
        <w:annotationRef/>
      </w:r>
      <w:r>
        <w:rPr>
          <w:rFonts w:hint="eastAsia"/>
        </w:rPr>
        <w:t>「各」「毎」のどちらかにすること</w:t>
      </w:r>
    </w:p>
  </w:comment>
  <w:comment w:id="46"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pPr>
      <w:r>
        <w:rPr>
          <w:rFonts w:hint="eastAsia"/>
        </w:rPr>
        <w:t>このままだと、サーバレス</w:t>
      </w:r>
      <w:proofErr w:type="gramStart"/>
      <w:r>
        <w:rPr>
          <w:rFonts w:hint="eastAsia"/>
        </w:rPr>
        <w:t>は</w:t>
      </w:r>
      <w:proofErr w:type="gramEnd"/>
      <w:r>
        <w:rPr>
          <w:rFonts w:hint="eastAsia"/>
        </w:rPr>
        <w:t>開発</w:t>
      </w:r>
      <w:proofErr w:type="gramStart"/>
      <w:r>
        <w:rPr>
          <w:rFonts w:hint="eastAsia"/>
        </w:rPr>
        <w:t>は</w:t>
      </w:r>
      <w:proofErr w:type="gramEnd"/>
      <w:r>
        <w:rPr>
          <w:rFonts w:hint="eastAsia"/>
        </w:rPr>
        <w:t>早いけど運用・監視が複雑になるため運用要員を増加する必要がある</w:t>
      </w:r>
      <w:r>
        <w:t>(</w:t>
      </w:r>
      <w:r>
        <w:rPr>
          <w:rFonts w:hint="eastAsia"/>
        </w:rPr>
        <w:t>運用維持費が増加？</w:t>
      </w:r>
      <w:proofErr w:type="gramStart"/>
      <w:r>
        <w:t>)</w:t>
      </w:r>
      <w:r>
        <w:rPr>
          <w:rFonts w:hint="eastAsia"/>
        </w:rPr>
        <w:t>と</w:t>
      </w:r>
      <w:proofErr w:type="gramEnd"/>
      <w:r>
        <w:rPr>
          <w:rFonts w:hint="eastAsia"/>
        </w:rPr>
        <w:t>読者は思ってしまう。</w:t>
      </w:r>
    </w:p>
  </w:comment>
  <w:comment w:id="47" w:author="MAMORU KITAGAWA" w:date="2020-08-24T22:44:00Z" w:initials="MK">
    <w:p w14:paraId="79EF47B9" w14:textId="7F8B33B2" w:rsidR="00C020BC" w:rsidRDefault="00C020BC">
      <w:pPr>
        <w:pStyle w:val="af6"/>
      </w:pPr>
      <w:r>
        <w:rPr>
          <w:rStyle w:val="af5"/>
        </w:rPr>
        <w:annotationRef/>
      </w:r>
      <w:r>
        <w:rPr>
          <w:rFonts w:hint="eastAsia"/>
        </w:rPr>
        <w:t>どのようなクラウド人材が必要？</w:t>
      </w:r>
      <w:r>
        <w:rPr>
          <w:rFonts w:hint="eastAsia"/>
        </w:rPr>
        <w:t>(</w:t>
      </w:r>
      <w:proofErr w:type="spellStart"/>
      <w:r>
        <w:rPr>
          <w:rFonts w:hint="eastAsia"/>
        </w:rPr>
        <w:t>C</w:t>
      </w:r>
      <w:r>
        <w:t>oE</w:t>
      </w:r>
      <w:proofErr w:type="spellEnd"/>
      <w:r>
        <w:rPr>
          <w:rFonts w:hint="eastAsia"/>
        </w:rPr>
        <w:t>の組閣とか</w:t>
      </w:r>
      <w:r>
        <w:t>)</w:t>
      </w:r>
      <w:r>
        <w:rPr>
          <w:rFonts w:hint="eastAsia"/>
        </w:rPr>
        <w:t xml:space="preserve"> </w:t>
      </w:r>
    </w:p>
  </w:comment>
  <w:comment w:id="48"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 w:id="49" w:author="北川 衛" w:date="2020-08-29T01:26:00Z" w:initials="北川">
    <w:p w14:paraId="6D9EE4BE" w14:textId="77777777" w:rsidR="00BB108D" w:rsidRDefault="00BB108D">
      <w:pPr>
        <w:pStyle w:val="af6"/>
      </w:pPr>
      <w:r>
        <w:rPr>
          <w:rStyle w:val="af5"/>
        </w:rPr>
        <w:annotationRef/>
      </w:r>
      <w:r>
        <w:rPr>
          <w:rFonts w:hint="eastAsia"/>
        </w:rPr>
        <w:t>8</w:t>
      </w:r>
      <w:r>
        <w:t>/28</w:t>
      </w:r>
    </w:p>
    <w:p w14:paraId="54CD8747" w14:textId="77777777" w:rsidR="00BB108D" w:rsidRDefault="00BB108D">
      <w:pPr>
        <w:pStyle w:val="af6"/>
      </w:pPr>
      <w:r>
        <w:rPr>
          <w:rFonts w:hint="eastAsia"/>
        </w:rPr>
        <w:t>(</w:t>
      </w:r>
      <w:r>
        <w:rPr>
          <w:rFonts w:hint="eastAsia"/>
        </w:rPr>
        <w:t>実際にやるかは別として</w:t>
      </w:r>
      <w:r>
        <w:t>)</w:t>
      </w:r>
    </w:p>
    <w:p w14:paraId="52DB304C" w14:textId="49F8757A" w:rsidR="00BB108D" w:rsidRDefault="00BB108D">
      <w:pPr>
        <w:pStyle w:val="af6"/>
      </w:pPr>
      <w:r>
        <w:rPr>
          <w:rFonts w:hint="eastAsia"/>
        </w:rPr>
        <w:t>今後も引き続きこれらの観点</w:t>
      </w:r>
      <w:r w:rsidR="00870149">
        <w:rPr>
          <w:rFonts w:hint="eastAsia"/>
        </w:rPr>
        <w:t>を含めて</w:t>
      </w:r>
      <w:r>
        <w:rPr>
          <w:rFonts w:hint="eastAsia"/>
        </w:rPr>
        <w:t>サーバレスアーキテクチャの適用によるビジネスアジリティの向上</w:t>
      </w:r>
      <w:r w:rsidR="00870149">
        <w:rPr>
          <w:rFonts w:hint="eastAsia"/>
        </w:rPr>
        <w:t>の可能性</w:t>
      </w:r>
      <w:r>
        <w:rPr>
          <w:rFonts w:hint="eastAsia"/>
        </w:rPr>
        <w:t>について研究を進めていきたいと考えている。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6F0DA7" w15:done="0"/>
  <w15:commentEx w15:paraId="37399EAA" w15:done="0"/>
  <w15:commentEx w15:paraId="0B85618D" w15:done="0"/>
  <w15:commentEx w15:paraId="0A9A9DFD" w15:done="0"/>
  <w15:commentEx w15:paraId="68ABB525" w15:done="0"/>
  <w15:commentEx w15:paraId="34513AA0" w15:done="0"/>
  <w15:commentEx w15:paraId="1B490252" w15:done="0"/>
  <w15:commentEx w15:paraId="63F09E76" w15:done="0"/>
  <w15:commentEx w15:paraId="3DC1F4BA" w15:done="0"/>
  <w15:commentEx w15:paraId="667DAF1C" w15:done="0"/>
  <w15:commentEx w15:paraId="274B2642" w15:done="0"/>
  <w15:commentEx w15:paraId="21167123" w15:done="0"/>
  <w15:commentEx w15:paraId="09ADBD85" w15:done="0"/>
  <w15:commentEx w15:paraId="29688195" w15:done="0"/>
  <w15:commentEx w15:paraId="6986626A" w15:done="0"/>
  <w15:commentEx w15:paraId="567A0528" w15:done="0"/>
  <w15:commentEx w15:paraId="313A3FAC" w15:paraIdParent="567A0528" w15:done="0"/>
  <w15:commentEx w15:paraId="1BF334BB" w15:done="0"/>
  <w15:commentEx w15:paraId="73DE05B0" w15:done="0"/>
  <w15:commentEx w15:paraId="68464FA0" w15:done="0"/>
  <w15:commentEx w15:paraId="0C8FFAE4" w15:done="0"/>
  <w15:commentEx w15:paraId="3F56575D" w15:done="0"/>
  <w15:commentEx w15:paraId="74139668" w15:done="0"/>
  <w15:commentEx w15:paraId="3F79920B" w15:done="0"/>
  <w15:commentEx w15:paraId="492A6612" w15:done="0"/>
  <w15:commentEx w15:paraId="5FDE2C20" w15:paraIdParent="492A6612" w15:done="0"/>
  <w15:commentEx w15:paraId="347F7FBE" w15:done="0"/>
  <w15:commentEx w15:paraId="40E225B1" w15:done="0"/>
  <w15:commentEx w15:paraId="20079A25" w15:done="0"/>
  <w15:commentEx w15:paraId="17584115" w15:done="0"/>
  <w15:commentEx w15:paraId="5B3F6D29" w15:done="0"/>
  <w15:commentEx w15:paraId="5B349457" w15:done="0"/>
  <w15:commentEx w15:paraId="0E93FBBF" w15:done="0"/>
  <w15:commentEx w15:paraId="16D335C8" w15:done="0"/>
  <w15:commentEx w15:paraId="6727F913" w15:done="0"/>
  <w15:commentEx w15:paraId="66FE7BD7" w15:done="0"/>
  <w15:commentEx w15:paraId="2446FD22" w15:done="0"/>
  <w15:commentEx w15:paraId="796A8CC5" w15:done="0"/>
  <w15:commentEx w15:paraId="4C3F9957" w15:done="0"/>
  <w15:commentEx w15:paraId="6F58BA9B" w15:done="0"/>
  <w15:commentEx w15:paraId="7B648511" w15:paraIdParent="6F58BA9B" w15:done="0"/>
  <w15:commentEx w15:paraId="39FBBBA7" w15:done="0"/>
  <w15:commentEx w15:paraId="5E66801C" w15:done="0"/>
  <w15:commentEx w15:paraId="4161B03A" w15:done="0"/>
  <w15:commentEx w15:paraId="6F5B7E2D" w15:done="0"/>
  <w15:commentEx w15:paraId="661E556A" w15:done="0"/>
  <w15:commentEx w15:paraId="00FACFD6" w15:done="0"/>
  <w15:commentEx w15:paraId="79EF47B9" w15:done="0"/>
  <w15:commentEx w15:paraId="45F1B60B" w15:done="0"/>
  <w15:commentEx w15:paraId="52DB30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E55C" w16cex:dateUtc="2020-08-28T11:19:00Z"/>
  <w16cex:commentExtensible w16cex:durableId="22EEB36F" w16cex:dateUtc="2020-08-24T12:45:00Z"/>
  <w16cex:commentExtensible w16cex:durableId="22F3E3E6" w16cex:dateUtc="2020-08-28T11:13:00Z"/>
  <w16cex:commentExtensible w16cex:durableId="22EEB482" w16cex:dateUtc="2020-08-24T12:49:00Z"/>
  <w16cex:commentExtensible w16cex:durableId="22EEB505" w16cex:dateUtc="2020-08-24T12:52:00Z"/>
  <w16cex:commentExtensible w16cex:durableId="22F3E5BA" w16cex:dateUtc="2020-08-28T11:21:00Z"/>
  <w16cex:commentExtensible w16cex:durableId="22F421B0" w16cex:dateUtc="2020-08-28T15:37:00Z"/>
  <w16cex:commentExtensible w16cex:durableId="22F4225E" w16cex:dateUtc="2020-08-28T15:39:00Z"/>
  <w16cex:commentExtensible w16cex:durableId="22EEB6A5" w16cex:dateUtc="2020-08-24T12:59:00Z"/>
  <w16cex:commentExtensible w16cex:durableId="22F422AB" w16cex:dateUtc="2020-08-28T15:41:00Z"/>
  <w16cex:commentExtensible w16cex:durableId="22EEB734" w16cex:dateUtc="2020-08-24T13:01:00Z"/>
  <w16cex:commentExtensible w16cex:durableId="22F422DE" w16cex:dateUtc="2020-08-28T15:42:00Z"/>
  <w16cex:commentExtensible w16cex:durableId="22EEB7B7" w16cex:dateUtc="2020-08-24T13:03:00Z"/>
  <w16cex:commentExtensible w16cex:durableId="22EEB7CF" w16cex:dateUtc="2020-08-24T13:03:00Z"/>
  <w16cex:commentExtensible w16cex:durableId="22F42323" w16cex:dateUtc="2020-08-28T15:43:00Z"/>
  <w16cex:commentExtensible w16cex:durableId="22EEB869" w16cex:dateUtc="2020-08-24T13:06:00Z"/>
  <w16cex:commentExtensible w16cex:durableId="22F3E67E" w16cex:dateUtc="2020-08-28T11:24:00Z"/>
  <w16cex:commentExtensible w16cex:durableId="22F4237C" w16cex:dateUtc="2020-08-28T15:44:00Z"/>
  <w16cex:commentExtensible w16cex:durableId="22EEBA3D" w16cex:dateUtc="2020-08-24T13:14:00Z"/>
  <w16cex:commentExtensible w16cex:durableId="22F4240C" w16cex:dateUtc="2020-08-28T15:47:00Z"/>
  <w16cex:commentExtensible w16cex:durableId="22F3E78A" w16cex:dateUtc="2020-08-28T11:28:00Z"/>
  <w16cex:commentExtensible w16cex:durableId="22F3E7AE" w16cex:dateUtc="2020-08-28T11:29:00Z"/>
  <w16cex:commentExtensible w16cex:durableId="22EEBA7E" w16cex:dateUtc="2020-08-24T13:15:00Z"/>
  <w16cex:commentExtensible w16cex:durableId="22F424FF" w16cex:dateUtc="2020-08-28T15:51:00Z"/>
  <w16cex:commentExtensible w16cex:durableId="22F427EF" w16cex:dateUtc="2020-08-28T16:03:00Z"/>
  <w16cex:commentExtensible w16cex:durableId="22F3E8EF" w16cex:dateUtc="2020-08-28T11:34:00Z"/>
  <w16cex:commentExtensible w16cex:durableId="22F425C1" w16cex:dateUtc="2020-08-28T15:54:00Z"/>
  <w16cex:commentExtensible w16cex:durableId="22F4265C" w16cex:dateUtc="2020-08-28T15:57:00Z"/>
  <w16cex:commentExtensible w16cex:durableId="22F3E993" w16cex:dateUtc="2020-08-28T11:37:00Z"/>
  <w16cex:commentExtensible w16cex:durableId="22F426DE" w16cex:dateUtc="2020-08-28T15:59:00Z"/>
  <w16cex:commentExtensible w16cex:durableId="22F4274B" w16cex:dateUtc="2020-08-28T16:00:00Z"/>
  <w16cex:commentExtensible w16cex:durableId="22F42852" w16cex:dateUtc="2020-08-28T16:05:00Z"/>
  <w16cex:commentExtensible w16cex:durableId="22EEBE03" w16cex:dateUtc="2020-08-24T13:30:00Z"/>
  <w16cex:commentExtensible w16cex:durableId="22F42982" w16cex:dateUtc="2020-08-28T16:10:00Z"/>
  <w16cex:commentExtensible w16cex:durableId="22EEBE49" w16cex:dateUtc="2020-08-24T13:31:00Z"/>
  <w16cex:commentExtensible w16cex:durableId="22EEBEE9" w16cex:dateUtc="2020-08-24T13:34:00Z"/>
  <w16cex:commentExtensible w16cex:durableId="22EEBFAF" w16cex:dateUtc="2020-08-24T13:37:00Z"/>
  <w16cex:commentExtensible w16cex:durableId="22EEC051" w16cex:dateUtc="2020-08-24T13:40:00Z"/>
  <w16cex:commentExtensible w16cex:durableId="22EEC07E" w16cex:dateUtc="2020-08-24T13:41:00Z"/>
  <w16cex:commentExtensible w16cex:durableId="22EEC140" w16cex:dateUtc="2020-08-24T13:44:00Z"/>
  <w16cex:commentExtensible w16cex:durableId="22EEC190" w16cex:dateUtc="2020-08-24T13:45:00Z"/>
  <w16cex:commentExtensible w16cex:durableId="22F42D59" w16cex:dateUtc="2020-08-28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6F0DA7" w16cid:durableId="22F3E55C"/>
  <w16cid:commentId w16cid:paraId="37399EAA" w16cid:durableId="22EEB36F"/>
  <w16cid:commentId w16cid:paraId="0B85618D" w16cid:durableId="22F3E3E6"/>
  <w16cid:commentId w16cid:paraId="0A9A9DFD" w16cid:durableId="22EEB482"/>
  <w16cid:commentId w16cid:paraId="68ABB525" w16cid:durableId="22EEB505"/>
  <w16cid:commentId w16cid:paraId="34513AA0" w16cid:durableId="22F3E5BA"/>
  <w16cid:commentId w16cid:paraId="1B490252" w16cid:durableId="22F421B0"/>
  <w16cid:commentId w16cid:paraId="63F09E76" w16cid:durableId="22F4225E"/>
  <w16cid:commentId w16cid:paraId="3DC1F4BA" w16cid:durableId="22EEB6A5"/>
  <w16cid:commentId w16cid:paraId="667DAF1C" w16cid:durableId="22F422AB"/>
  <w16cid:commentId w16cid:paraId="274B2642" w16cid:durableId="22EEB734"/>
  <w16cid:commentId w16cid:paraId="21167123" w16cid:durableId="22F422DE"/>
  <w16cid:commentId w16cid:paraId="09ADBD85" w16cid:durableId="22EEB7B7"/>
  <w16cid:commentId w16cid:paraId="29688195" w16cid:durableId="22EEB7CF"/>
  <w16cid:commentId w16cid:paraId="6986626A" w16cid:durableId="22F42323"/>
  <w16cid:commentId w16cid:paraId="567A0528" w16cid:durableId="22EEB869"/>
  <w16cid:commentId w16cid:paraId="313A3FAC" w16cid:durableId="22F3D20A"/>
  <w16cid:commentId w16cid:paraId="1BF334BB" w16cid:durableId="22F1499B"/>
  <w16cid:commentId w16cid:paraId="73DE05B0" w16cid:durableId="22F3E67E"/>
  <w16cid:commentId w16cid:paraId="68464FA0" w16cid:durableId="22F4237C"/>
  <w16cid:commentId w16cid:paraId="0C8FFAE4" w16cid:durableId="22EEBA3D"/>
  <w16cid:commentId w16cid:paraId="3F56575D" w16cid:durableId="22F4240C"/>
  <w16cid:commentId w16cid:paraId="74139668" w16cid:durableId="22F3E78A"/>
  <w16cid:commentId w16cid:paraId="3F79920B" w16cid:durableId="22F3E7AE"/>
  <w16cid:commentId w16cid:paraId="492A6612" w16cid:durableId="22EEBA7E"/>
  <w16cid:commentId w16cid:paraId="5FDE2C20" w16cid:durableId="22F3D20E"/>
  <w16cid:commentId w16cid:paraId="347F7FBE" w16cid:durableId="22F424FF"/>
  <w16cid:commentId w16cid:paraId="40E225B1" w16cid:durableId="22F427EF"/>
  <w16cid:commentId w16cid:paraId="20079A25" w16cid:durableId="22F3E8EF"/>
  <w16cid:commentId w16cid:paraId="17584115" w16cid:durableId="22F425C1"/>
  <w16cid:commentId w16cid:paraId="5B3F6D29" w16cid:durableId="22F1499E"/>
  <w16cid:commentId w16cid:paraId="5B349457" w16cid:durableId="22F4265C"/>
  <w16cid:commentId w16cid:paraId="0E93FBBF" w16cid:durableId="22F3E993"/>
  <w16cid:commentId w16cid:paraId="16D335C8" w16cid:durableId="22F426DE"/>
  <w16cid:commentId w16cid:paraId="6727F913" w16cid:durableId="22F4274B"/>
  <w16cid:commentId w16cid:paraId="66FE7BD7" w16cid:durableId="22F42852"/>
  <w16cid:commentId w16cid:paraId="2446FD22" w16cid:durableId="22F1499F"/>
  <w16cid:commentId w16cid:paraId="796A8CC5" w16cid:durableId="22EEBE03"/>
  <w16cid:commentId w16cid:paraId="4C3F9957" w16cid:durableId="22F42982"/>
  <w16cid:commentId w16cid:paraId="6F58BA9B" w16cid:durableId="22F3D212"/>
  <w16cid:commentId w16cid:paraId="7B648511" w16cid:durableId="22F3D213"/>
  <w16cid:commentId w16cid:paraId="39FBBBA7" w16cid:durableId="22F3D214"/>
  <w16cid:commentId w16cid:paraId="5E66801C" w16cid:durableId="22EEBE49"/>
  <w16cid:commentId w16cid:paraId="4161B03A" w16cid:durableId="22EEBEE9"/>
  <w16cid:commentId w16cid:paraId="6F5B7E2D" w16cid:durableId="22EEBFAF"/>
  <w16cid:commentId w16cid:paraId="661E556A" w16cid:durableId="22EEC051"/>
  <w16cid:commentId w16cid:paraId="00FACFD6" w16cid:durableId="22EEC07E"/>
  <w16cid:commentId w16cid:paraId="79EF47B9" w16cid:durableId="22EEC140"/>
  <w16cid:commentId w16cid:paraId="45F1B60B" w16cid:durableId="22EEC190"/>
  <w16cid:commentId w16cid:paraId="52DB304C" w16cid:durableId="22F42D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E4091" w14:textId="77777777" w:rsidR="001556A9" w:rsidRDefault="001556A9">
      <w:r>
        <w:separator/>
      </w:r>
    </w:p>
  </w:endnote>
  <w:endnote w:type="continuationSeparator" w:id="0">
    <w:p w14:paraId="42705949" w14:textId="77777777" w:rsidR="001556A9" w:rsidRDefault="0015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77777777"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3A5A4F">
      <w:rPr>
        <w:rFonts w:hint="eastAsia"/>
      </w:rPr>
      <w:t>1</w:t>
    </w:r>
    <w:r w:rsidR="00B52E69">
      <w:rPr>
        <w:rFonts w:hint="eastAsia"/>
      </w:rPr>
      <w:t>X</w:t>
    </w:r>
    <w:r w:rsidR="00FD217C">
      <w:rPr>
        <w:rFonts w:hint="eastAsia"/>
      </w:rPr>
      <w:t>年</w:t>
    </w:r>
    <w:r w:rsidR="00FD217C">
      <w:rPr>
        <w:rFonts w:hint="eastAsia"/>
      </w:rPr>
      <w:t>XX</w:t>
    </w:r>
    <w:r w:rsidR="00FD217C">
      <w:rPr>
        <w:rFonts w:hint="eastAsia"/>
      </w:rPr>
      <w:t>月</w:t>
    </w:r>
    <w:r w:rsidR="00FD217C">
      <w:rPr>
        <w:rFonts w:hint="eastAsia"/>
      </w:rPr>
      <w:t>XX</w:t>
    </w:r>
    <w:r w:rsidR="00FD217C">
      <w:rPr>
        <w:rFonts w:hint="eastAsia"/>
      </w:rPr>
      <w:t>日</w:t>
    </w:r>
  </w:p>
  <w:p w14:paraId="187E6BA2" w14:textId="77777777" w:rsidR="00FD217C" w:rsidRDefault="00FD217C">
    <w:pPr>
      <w:pStyle w:val="af3"/>
    </w:pPr>
    <w:r>
      <w:rPr>
        <w:rFonts w:hint="eastAsia"/>
      </w:rPr>
      <w:t>チーム名（同，英語名称）</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548E63" w14:textId="77777777" w:rsidR="001556A9" w:rsidRDefault="001556A9">
      <w:r>
        <w:separator/>
      </w:r>
    </w:p>
  </w:footnote>
  <w:footnote w:type="continuationSeparator" w:id="0">
    <w:p w14:paraId="36A40808" w14:textId="77777777" w:rsidR="001556A9" w:rsidRDefault="00155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4"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5"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7"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1"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2"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8"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1"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10"/>
  </w:num>
  <w:num w:numId="3">
    <w:abstractNumId w:val="21"/>
  </w:num>
  <w:num w:numId="4">
    <w:abstractNumId w:val="32"/>
  </w:num>
  <w:num w:numId="5">
    <w:abstractNumId w:val="6"/>
  </w:num>
  <w:num w:numId="6">
    <w:abstractNumId w:val="16"/>
  </w:num>
  <w:num w:numId="7">
    <w:abstractNumId w:val="30"/>
  </w:num>
  <w:num w:numId="8">
    <w:abstractNumId w:val="14"/>
  </w:num>
  <w:num w:numId="9">
    <w:abstractNumId w:val="7"/>
  </w:num>
  <w:num w:numId="10">
    <w:abstractNumId w:val="29"/>
  </w:num>
  <w:num w:numId="11">
    <w:abstractNumId w:val="9"/>
  </w:num>
  <w:num w:numId="12">
    <w:abstractNumId w:val="5"/>
  </w:num>
  <w:num w:numId="13">
    <w:abstractNumId w:val="20"/>
  </w:num>
  <w:num w:numId="14">
    <w:abstractNumId w:val="27"/>
  </w:num>
  <w:num w:numId="15">
    <w:abstractNumId w:val="26"/>
  </w:num>
  <w:num w:numId="16">
    <w:abstractNumId w:val="22"/>
  </w:num>
  <w:num w:numId="17">
    <w:abstractNumId w:val="18"/>
  </w:num>
  <w:num w:numId="18">
    <w:abstractNumId w:val="4"/>
  </w:num>
  <w:num w:numId="19">
    <w:abstractNumId w:val="2"/>
  </w:num>
  <w:num w:numId="20">
    <w:abstractNumId w:val="11"/>
  </w:num>
  <w:num w:numId="21">
    <w:abstractNumId w:val="28"/>
  </w:num>
  <w:num w:numId="22">
    <w:abstractNumId w:val="31"/>
  </w:num>
  <w:num w:numId="23">
    <w:abstractNumId w:val="3"/>
  </w:num>
  <w:num w:numId="24">
    <w:abstractNumId w:val="15"/>
  </w:num>
  <w:num w:numId="25">
    <w:abstractNumId w:val="19"/>
  </w:num>
  <w:num w:numId="26">
    <w:abstractNumId w:val="23"/>
  </w:num>
  <w:num w:numId="27">
    <w:abstractNumId w:val="12"/>
  </w:num>
  <w:num w:numId="28">
    <w:abstractNumId w:val="25"/>
  </w:num>
  <w:num w:numId="29">
    <w:abstractNumId w:val="33"/>
  </w:num>
  <w:num w:numId="30">
    <w:abstractNumId w:val="0"/>
  </w:num>
  <w:num w:numId="31">
    <w:abstractNumId w:val="17"/>
  </w:num>
  <w:num w:numId="32">
    <w:abstractNumId w:val="1"/>
  </w:num>
  <w:num w:numId="33">
    <w:abstractNumId w:val="1"/>
  </w:num>
  <w:num w:numId="34">
    <w:abstractNumId w:val="24"/>
  </w:num>
  <w:num w:numId="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北川 衛">
    <w15:presenceInfo w15:providerId="Windows Live" w15:userId="ea2ff279253884ff"/>
  </w15:person>
  <w15:person w15:author="MAMORU KITAGAWA">
    <w15:presenceInfo w15:providerId="AD" w15:userId="S::e23553@jp.ibm.com::88f49e12-5c48-4d7e-8bb6-3e093cc92a5e"/>
  </w15:person>
  <w15:person w15:author="石野 大輔">
    <w15:presenceInfo w15:providerId="Windows Live" w15:userId="454401893cc7b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819A2"/>
    <w:rsid w:val="00083492"/>
    <w:rsid w:val="000C1EE2"/>
    <w:rsid w:val="000F59A6"/>
    <w:rsid w:val="001517C1"/>
    <w:rsid w:val="001556A9"/>
    <w:rsid w:val="00163359"/>
    <w:rsid w:val="001767C8"/>
    <w:rsid w:val="0018351F"/>
    <w:rsid w:val="001A3FD9"/>
    <w:rsid w:val="001B417E"/>
    <w:rsid w:val="001B4F51"/>
    <w:rsid w:val="001D3075"/>
    <w:rsid w:val="001D6392"/>
    <w:rsid w:val="00234293"/>
    <w:rsid w:val="002A1431"/>
    <w:rsid w:val="002C44B4"/>
    <w:rsid w:val="002D0C3C"/>
    <w:rsid w:val="00321FAE"/>
    <w:rsid w:val="00324058"/>
    <w:rsid w:val="00333F24"/>
    <w:rsid w:val="00334CB2"/>
    <w:rsid w:val="00337495"/>
    <w:rsid w:val="003604BC"/>
    <w:rsid w:val="003627B0"/>
    <w:rsid w:val="00376B07"/>
    <w:rsid w:val="00387EC4"/>
    <w:rsid w:val="0039059B"/>
    <w:rsid w:val="003A2A40"/>
    <w:rsid w:val="003A5A4F"/>
    <w:rsid w:val="003A68DD"/>
    <w:rsid w:val="003D22E4"/>
    <w:rsid w:val="003D58E9"/>
    <w:rsid w:val="003F49B8"/>
    <w:rsid w:val="004377AA"/>
    <w:rsid w:val="00465533"/>
    <w:rsid w:val="004773D6"/>
    <w:rsid w:val="004938EF"/>
    <w:rsid w:val="004B6FEF"/>
    <w:rsid w:val="004C50A7"/>
    <w:rsid w:val="004F030E"/>
    <w:rsid w:val="0050072C"/>
    <w:rsid w:val="00506375"/>
    <w:rsid w:val="005067DA"/>
    <w:rsid w:val="00514AED"/>
    <w:rsid w:val="005543E3"/>
    <w:rsid w:val="00562400"/>
    <w:rsid w:val="00567F16"/>
    <w:rsid w:val="00572764"/>
    <w:rsid w:val="0058222C"/>
    <w:rsid w:val="00586B9B"/>
    <w:rsid w:val="00590941"/>
    <w:rsid w:val="005E07BD"/>
    <w:rsid w:val="00636F41"/>
    <w:rsid w:val="00641718"/>
    <w:rsid w:val="006455DE"/>
    <w:rsid w:val="00676307"/>
    <w:rsid w:val="006813B7"/>
    <w:rsid w:val="00683A78"/>
    <w:rsid w:val="00690143"/>
    <w:rsid w:val="00692B25"/>
    <w:rsid w:val="0069673C"/>
    <w:rsid w:val="00697D35"/>
    <w:rsid w:val="006E4AF1"/>
    <w:rsid w:val="006F29FA"/>
    <w:rsid w:val="006F3826"/>
    <w:rsid w:val="00724765"/>
    <w:rsid w:val="00733498"/>
    <w:rsid w:val="007D1FA8"/>
    <w:rsid w:val="007D7BA1"/>
    <w:rsid w:val="007F0D07"/>
    <w:rsid w:val="00803F59"/>
    <w:rsid w:val="00820A33"/>
    <w:rsid w:val="008363E7"/>
    <w:rsid w:val="00870149"/>
    <w:rsid w:val="008778A4"/>
    <w:rsid w:val="00885DF2"/>
    <w:rsid w:val="008866D4"/>
    <w:rsid w:val="008902A3"/>
    <w:rsid w:val="008F1577"/>
    <w:rsid w:val="00944202"/>
    <w:rsid w:val="00955193"/>
    <w:rsid w:val="00961439"/>
    <w:rsid w:val="00963BCE"/>
    <w:rsid w:val="00993F81"/>
    <w:rsid w:val="009E5737"/>
    <w:rsid w:val="00A475C6"/>
    <w:rsid w:val="00A50C37"/>
    <w:rsid w:val="00A54E10"/>
    <w:rsid w:val="00A62B80"/>
    <w:rsid w:val="00A97D6F"/>
    <w:rsid w:val="00AD04BA"/>
    <w:rsid w:val="00AE56D3"/>
    <w:rsid w:val="00AF6277"/>
    <w:rsid w:val="00B110EF"/>
    <w:rsid w:val="00B15A90"/>
    <w:rsid w:val="00B36DBC"/>
    <w:rsid w:val="00B44ABD"/>
    <w:rsid w:val="00B52E69"/>
    <w:rsid w:val="00B67AFE"/>
    <w:rsid w:val="00B80F66"/>
    <w:rsid w:val="00B848DF"/>
    <w:rsid w:val="00B93F33"/>
    <w:rsid w:val="00B943F0"/>
    <w:rsid w:val="00B95F59"/>
    <w:rsid w:val="00BA191E"/>
    <w:rsid w:val="00BB108D"/>
    <w:rsid w:val="00BB15E7"/>
    <w:rsid w:val="00BD1441"/>
    <w:rsid w:val="00C020BC"/>
    <w:rsid w:val="00C15F0E"/>
    <w:rsid w:val="00D1161E"/>
    <w:rsid w:val="00D20E64"/>
    <w:rsid w:val="00D4324B"/>
    <w:rsid w:val="00D62F72"/>
    <w:rsid w:val="00D70726"/>
    <w:rsid w:val="00D851F3"/>
    <w:rsid w:val="00DA1F5B"/>
    <w:rsid w:val="00DA28E7"/>
    <w:rsid w:val="00DB1CA1"/>
    <w:rsid w:val="00DE0902"/>
    <w:rsid w:val="00DE5655"/>
    <w:rsid w:val="00E23E36"/>
    <w:rsid w:val="00E5262A"/>
    <w:rsid w:val="00E53830"/>
    <w:rsid w:val="00E545D5"/>
    <w:rsid w:val="00E707AD"/>
    <w:rsid w:val="00E90D52"/>
    <w:rsid w:val="00E92426"/>
    <w:rsid w:val="00E93AA4"/>
    <w:rsid w:val="00EB59C8"/>
    <w:rsid w:val="00F1733D"/>
    <w:rsid w:val="00F23ECC"/>
    <w:rsid w:val="00F6352C"/>
    <w:rsid w:val="00F641F9"/>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semiHidden/>
    <w:unhideWhenUsed/>
    <w:rsid w:val="003D22E4"/>
    <w:pPr>
      <w:jc w:val="left"/>
    </w:pPr>
  </w:style>
  <w:style w:type="character" w:customStyle="1" w:styleId="af7">
    <w:name w:val="コメント文字列 (文字)"/>
    <w:basedOn w:val="a0"/>
    <w:link w:val="af6"/>
    <w:semiHidden/>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oleObject" Target="embeddings/Microsoft_Excel_97_-_2004_______.xls"/><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oleObject" Target="embeddings/Microsoft_Excel_97_-_2004_______1.xls"/><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C:\DOCUME~1\RSuzuki\LOCALS~1\Temp\D.Lotus.Notes.Data\~5702377.dot</Template>
  <TotalTime>90</TotalTime>
  <Pages>8</Pages>
  <Words>1296</Words>
  <Characters>7393</Characters>
  <Application>Microsoft Office Word</Application>
  <DocSecurity>0</DocSecurity>
  <Lines>61</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北川 衛</cp:lastModifiedBy>
  <cp:revision>5</cp:revision>
  <cp:lastPrinted>2004-12-22T03:50:00Z</cp:lastPrinted>
  <dcterms:created xsi:type="dcterms:W3CDTF">2020-08-28T10:02:00Z</dcterms:created>
  <dcterms:modified xsi:type="dcterms:W3CDTF">2020-08-28T16:32:00Z</dcterms:modified>
</cp:coreProperties>
</file>